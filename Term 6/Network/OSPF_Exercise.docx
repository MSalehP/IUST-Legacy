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74184" w14:textId="00992AF1" w:rsidR="00805907" w:rsidRPr="001F2AD9" w:rsidRDefault="00805907" w:rsidP="001F2AD9">
      <w:pPr>
        <w:bidi/>
        <w:jc w:val="both"/>
        <w:rPr>
          <w:rFonts w:cs="B Nazanin"/>
          <w:lang w:bidi="fa-IR"/>
        </w:rPr>
      </w:pPr>
    </w:p>
    <w:p w14:paraId="54D72786" w14:textId="77777777" w:rsidR="004E525E" w:rsidRDefault="000D3EE4" w:rsidP="00E612A6">
      <w:pPr>
        <w:pStyle w:val="BodyText"/>
        <w:kinsoku w:val="0"/>
        <w:overflowPunct w:val="0"/>
        <w:bidi/>
        <w:spacing w:before="72" w:line="276" w:lineRule="auto"/>
        <w:ind w:left="0" w:right="568" w:hanging="124"/>
        <w:jc w:val="both"/>
        <w:rPr>
          <w:rFonts w:ascii="Courier New" w:hAnsi="Courier New" w:cs="B Nazanin"/>
          <w:rtl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B54A3A" wp14:editId="1E3408C4">
                <wp:simplePos x="0" y="0"/>
                <wp:positionH relativeFrom="margin">
                  <wp:posOffset>55245</wp:posOffset>
                </wp:positionH>
                <wp:positionV relativeFrom="paragraph">
                  <wp:posOffset>306070</wp:posOffset>
                </wp:positionV>
                <wp:extent cx="6530340" cy="45719"/>
                <wp:effectExtent l="0" t="0" r="22860" b="1206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303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DB51D" id="Rectangle 502" o:spid="_x0000_s1026" style="position:absolute;margin-left:4.35pt;margin-top:24.1pt;width:514.2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" fillcolor="#94b6d2 [3204]" strokecolor="#345c7d [1604]" strokeweight="1pt">
                <w10:wrap anchorx="margin"/>
              </v:rect>
            </w:pict>
          </mc:Fallback>
        </mc:AlternateContent>
      </w:r>
      <w:r>
        <w:rPr>
          <w:rFonts w:cs="B Nazanin" w:hint="cs"/>
          <w:b/>
          <w:bCs/>
          <w:noProof/>
          <w:sz w:val="28"/>
          <w:szCs w:val="28"/>
          <w:rtl/>
        </w:rPr>
        <w:t xml:space="preserve">پروتکل مسیریابی مبتنی بر </w:t>
      </w:r>
      <w:r w:rsidR="00805907">
        <w:rPr>
          <w:rFonts w:cs="B Nazanin" w:hint="cs"/>
          <w:b/>
          <w:bCs/>
          <w:noProof/>
          <w:sz w:val="28"/>
          <w:szCs w:val="28"/>
          <w:rtl/>
        </w:rPr>
        <w:t>وضعیت لینک</w:t>
      </w:r>
      <w:r>
        <w:rPr>
          <w:rStyle w:val="FootnoteReference"/>
          <w:rFonts w:cs="B Nazanin"/>
          <w:b/>
          <w:bCs/>
          <w:noProof/>
          <w:sz w:val="28"/>
          <w:szCs w:val="28"/>
          <w:rtl/>
        </w:rPr>
        <w:footnoteReference w:id="1"/>
      </w:r>
      <w:r>
        <w:rPr>
          <w:rFonts w:cs="B Nazanin" w:hint="cs"/>
          <w:b/>
          <w:bCs/>
          <w:noProof/>
          <w:sz w:val="36"/>
          <w:szCs w:val="36"/>
          <w:rtl/>
        </w:rPr>
        <w:t xml:space="preserve"> </w:t>
      </w:r>
    </w:p>
    <w:p w14:paraId="773FBB23" w14:textId="289E5020" w:rsidR="001C50D2" w:rsidRPr="009540FE" w:rsidRDefault="00E612A6" w:rsidP="00E612A6">
      <w:pPr>
        <w:pStyle w:val="BodyText"/>
        <w:kinsoku w:val="0"/>
        <w:overflowPunct w:val="0"/>
        <w:bidi/>
        <w:spacing w:before="72" w:line="276" w:lineRule="auto"/>
        <w:ind w:left="0" w:right="568" w:hanging="124"/>
        <w:jc w:val="both"/>
        <w:rPr>
          <w:rFonts w:ascii="Courier New" w:hAnsi="Courier New" w:cs="B Nazanin"/>
          <w:rtl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 اول -</w:t>
      </w:r>
      <w:r w:rsidR="004E525E">
        <w:rPr>
          <w:rFonts w:cs="B Nazanin" w:hint="cs"/>
          <w:sz w:val="24"/>
          <w:szCs w:val="24"/>
          <w:rtl/>
          <w:lang w:bidi="fa-IR"/>
        </w:rPr>
        <w:t xml:space="preserve"> </w:t>
      </w:r>
      <w:r w:rsidR="001C50D2">
        <w:rPr>
          <w:rFonts w:cs="B Nazanin" w:hint="cs"/>
          <w:sz w:val="24"/>
          <w:szCs w:val="24"/>
          <w:rtl/>
          <w:lang w:bidi="fa-IR"/>
        </w:rPr>
        <w:t>مثال زیر از شبکه</w:t>
      </w:r>
      <w:r w:rsidR="001C50D2">
        <w:rPr>
          <w:rFonts w:cs="B Nazanin"/>
          <w:sz w:val="24"/>
          <w:szCs w:val="24"/>
          <w:rtl/>
          <w:lang w:bidi="fa-IR"/>
        </w:rPr>
        <w:softHyphen/>
      </w:r>
      <w:r w:rsidR="001C50D2">
        <w:rPr>
          <w:rFonts w:cs="B Nazanin" w:hint="cs"/>
          <w:sz w:val="24"/>
          <w:szCs w:val="24"/>
          <w:rtl/>
          <w:lang w:bidi="fa-IR"/>
        </w:rPr>
        <w:t>های متصل به هم را در نظر بگیرید</w:t>
      </w:r>
      <w:r w:rsidR="001C50D2">
        <w:rPr>
          <w:rFonts w:cs="B Nazanin"/>
          <w:sz w:val="24"/>
          <w:szCs w:val="24"/>
          <w:lang w:bidi="fa-IR"/>
        </w:rPr>
        <w:t xml:space="preserve"> :</w:t>
      </w:r>
    </w:p>
    <w:p w14:paraId="62FB35A2" w14:textId="5DF30E9F" w:rsidR="001C50D2" w:rsidRDefault="001C50D2" w:rsidP="001C50D2">
      <w:pPr>
        <w:pStyle w:val="BodyText"/>
        <w:kinsoku w:val="0"/>
        <w:overflowPunct w:val="0"/>
        <w:bidi/>
        <w:ind w:left="-144" w:firstLine="0"/>
        <w:jc w:val="center"/>
        <w:rPr>
          <w:rFonts w:cs="B Nazanin"/>
          <w:sz w:val="20"/>
          <w:szCs w:val="20"/>
          <w:lang w:bidi="fa-IR"/>
        </w:rPr>
      </w:pPr>
      <w:r>
        <w:rPr>
          <w:rFonts w:cs="B Nazanin"/>
          <w:noProof/>
          <w:sz w:val="20"/>
          <w:szCs w:val="20"/>
        </w:rPr>
        <w:drawing>
          <wp:inline distT="0" distB="0" distL="0" distR="0" wp14:anchorId="39DAE647" wp14:editId="1DC0FED2">
            <wp:extent cx="6492240" cy="28524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73DE" w14:textId="4205676A" w:rsidR="001C50D2" w:rsidRDefault="009540FE" w:rsidP="009540FE">
      <w:pPr>
        <w:pStyle w:val="BodyText"/>
        <w:kinsoku w:val="0"/>
        <w:overflowPunct w:val="0"/>
        <w:bidi/>
        <w:ind w:left="-266" w:firstLine="142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FFC8DA4" wp14:editId="0F9DC38E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6539865" cy="2114550"/>
                <wp:effectExtent l="0" t="0" r="1333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865" cy="211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E5E0" w14:textId="4CC08CA2" w:rsidR="001C50D2" w:rsidRDefault="001C50D2" w:rsidP="001C50D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cs="B Nazanin"/>
                                <w:rtl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FE97200" w14:textId="521DFE09" w:rsidR="001C50D2" w:rsidRPr="00E44668" w:rsidRDefault="00E44668" w:rsidP="00E4466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229AA"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  <w:t>E/</w:t>
                            </w:r>
                            <w:r>
                              <w:rPr>
                                <w:rFonts w:ascii="Courier New" w:hAnsi="Courier New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 </w:t>
                            </w:r>
                            <w:r w:rsidRPr="00E44668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Stub link</w:t>
                            </w:r>
                          </w:p>
                          <w:p w14:paraId="669B3323" w14:textId="2898A9DC" w:rsidR="00E44668" w:rsidRDefault="00E44668" w:rsidP="00E4466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  <w:t>N2</w:t>
                            </w:r>
                            <w:r>
                              <w:rPr>
                                <w:rFonts w:ascii="Courier New" w:hAnsi="Courier New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="002229AA"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  <w:t>E,D</w:t>
                            </w:r>
                            <w:proofErr w:type="gramEnd"/>
                            <w:r w:rsidR="002229AA"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  <w:t>,F/</w:t>
                            </w:r>
                            <w:r>
                              <w:rPr>
                                <w:rFonts w:ascii="Courier New" w:hAnsi="Courier New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E44668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Transient link </w:t>
                            </w:r>
                          </w:p>
                          <w:p w14:paraId="56F30815" w14:textId="18EBB640" w:rsidR="00E44668" w:rsidRPr="00E44668" w:rsidRDefault="00E44668" w:rsidP="00E4466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  <w:t>N3</w:t>
                            </w:r>
                            <w:r>
                              <w:rPr>
                                <w:rFonts w:ascii="Courier New" w:hAnsi="Courier New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="002229AA"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  <w:t>C,D</w:t>
                            </w:r>
                            <w:proofErr w:type="gramEnd"/>
                            <w:r w:rsidR="002229AA">
                              <w:rPr>
                                <w:rFonts w:ascii="Courier New" w:hAnsi="Courier New" w:cs="B Nazanin"/>
                                <w:sz w:val="24"/>
                                <w:szCs w:val="24"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 </w:t>
                            </w:r>
                            <w:r w:rsidR="002229AA" w:rsidRPr="00E44668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Transient link</w:t>
                            </w:r>
                          </w:p>
                          <w:p w14:paraId="4E139AB9" w14:textId="564810B5" w:rsidR="00E44668" w:rsidRDefault="00E44668" w:rsidP="00E4466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N4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="002229AA">
                              <w:rPr>
                                <w:rFonts w:ascii="Courier New" w:hAnsi="Courier New" w:cs="B Nazanin"/>
                                <w:lang w:bidi="fa-IR"/>
                              </w:rPr>
                              <w:t>A,B</w:t>
                            </w:r>
                            <w:proofErr w:type="gramEnd"/>
                            <w:r w:rsidR="002229AA">
                              <w:rPr>
                                <w:rFonts w:ascii="Courier New" w:hAnsi="Courier New" w:cs="B Nazanin"/>
                                <w:lang w:bidi="fa-IR"/>
                              </w:rPr>
                              <w:t>,C/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E44668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Transient link </w:t>
                            </w:r>
                          </w:p>
                          <w:p w14:paraId="776198EF" w14:textId="772FF935" w:rsidR="00E44668" w:rsidRDefault="00E44668" w:rsidP="00E4466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N5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="002229AA">
                              <w:rPr>
                                <w:rFonts w:ascii="Courier New" w:hAnsi="Courier New" w:cs="B Nazanin"/>
                                <w:lang w:bidi="fa-IR"/>
                              </w:rPr>
                              <w:t>B,G</w:t>
                            </w:r>
                            <w:proofErr w:type="gramEnd"/>
                            <w:r w:rsidR="002229AA">
                              <w:rPr>
                                <w:rFonts w:ascii="Courier New" w:hAnsi="Courier New" w:cs="B Nazanin"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2229AA" w:rsidRPr="00E44668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Transient link </w:t>
                            </w:r>
                          </w:p>
                          <w:p w14:paraId="39E0DD60" w14:textId="67E0C155" w:rsidR="00E44668" w:rsidRDefault="00E44668" w:rsidP="00E4466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N6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229AA">
                              <w:rPr>
                                <w:rFonts w:ascii="Courier New" w:hAnsi="Courier New" w:cs="B Nazanin"/>
                                <w:lang w:bidi="fa-IR"/>
                              </w:rPr>
                              <w:t>A/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E44668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Transient link</w:t>
                            </w:r>
                          </w:p>
                          <w:p w14:paraId="6980968F" w14:textId="3D6A22FB" w:rsidR="00E44668" w:rsidRDefault="00E44668" w:rsidP="00E4466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B</w:t>
                            </w:r>
                            <w:r w:rsidR="002229AA">
                              <w:rPr>
                                <w:rFonts w:ascii="Courier New" w:hAnsi="Courier New" w:cs="B Nazanin"/>
                                <w:lang w:bidi="fa-IR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F ,</w:t>
                            </w:r>
                            <w:proofErr w:type="gramEnd"/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 xml:space="preserve"> G</w:t>
                            </w:r>
                            <w:r w:rsidR="002229AA">
                              <w:rPr>
                                <w:rFonts w:ascii="Courier New" w:hAnsi="Courier New" w:cs="B Nazanin"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:</w:t>
                            </w:r>
                            <w:r w:rsidRPr="00E44668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 xml:space="preserve"> Point-to-point link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CC851AC" w14:textId="4AD84951" w:rsidR="00E44668" w:rsidRPr="00E44668" w:rsidRDefault="00E44668" w:rsidP="00E4466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C8DA4" id="Rectangle 2" o:spid="_x0000_s1026" style="position:absolute;left:0;text-align:left;margin-left:0;margin-top:17.8pt;width:514.95pt;height:166.5pt;z-index:25193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" fillcolor="white [3201]" strokecolor="black [3213]" strokeweight="1pt">
                <v:textbox inset=",0">
                  <w:txbxContent>
                    <w:p w14:paraId="1D97E5E0" w14:textId="4CC08CA2" w:rsidR="001C50D2" w:rsidRDefault="001C50D2" w:rsidP="001C50D2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cs="B Nazanin"/>
                          <w:rtl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FE97200" w14:textId="521DFE09" w:rsidR="001C50D2" w:rsidRPr="00E44668" w:rsidRDefault="00E44668" w:rsidP="00E44668">
                      <w:pPr>
                        <w:pStyle w:val="BodyText"/>
                        <w:kinsoku w:val="0"/>
                        <w:overflowPunct w:val="0"/>
                        <w:bidi/>
                        <w:ind w:left="660"/>
                        <w:rPr>
                          <w:rFonts w:ascii="Courier New" w:hAnsi="Courier New" w:cs="B Nazanin"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  <w:t>N1</w:t>
                      </w:r>
                      <w:r>
                        <w:rPr>
                          <w:rFonts w:ascii="Courier New" w:hAnsi="Courier New"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2229AA"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  <w:t>E/</w:t>
                      </w:r>
                      <w:r>
                        <w:rPr>
                          <w:rFonts w:ascii="Courier New" w:hAnsi="Courier New"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:  </w:t>
                      </w:r>
                      <w:r w:rsidRPr="00E44668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Stub link</w:t>
                      </w:r>
                    </w:p>
                    <w:p w14:paraId="669B3323" w14:textId="2898A9DC" w:rsidR="00E44668" w:rsidRDefault="00E44668" w:rsidP="00E44668">
                      <w:pPr>
                        <w:pStyle w:val="BodyText"/>
                        <w:kinsoku w:val="0"/>
                        <w:overflowPunct w:val="0"/>
                        <w:bidi/>
                        <w:ind w:left="660"/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  <w:t>N2</w:t>
                      </w:r>
                      <w:r>
                        <w:rPr>
                          <w:rFonts w:ascii="Courier New" w:hAnsi="Courier New"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gramStart"/>
                      <w:r w:rsidR="002229AA"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  <w:t>E,D</w:t>
                      </w:r>
                      <w:proofErr w:type="gramEnd"/>
                      <w:r w:rsidR="002229AA"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  <w:t>,F/</w:t>
                      </w:r>
                      <w:r>
                        <w:rPr>
                          <w:rFonts w:ascii="Courier New" w:hAnsi="Courier New"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: </w:t>
                      </w:r>
                      <w:r w:rsidRPr="00E44668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 xml:space="preserve">Transient link </w:t>
                      </w:r>
                    </w:p>
                    <w:p w14:paraId="56F30815" w14:textId="18EBB640" w:rsidR="00E44668" w:rsidRPr="00E44668" w:rsidRDefault="00E44668" w:rsidP="00E44668">
                      <w:pPr>
                        <w:pStyle w:val="BodyText"/>
                        <w:kinsoku w:val="0"/>
                        <w:overflowPunct w:val="0"/>
                        <w:bidi/>
                        <w:ind w:left="660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  <w:t>N3</w:t>
                      </w:r>
                      <w:r>
                        <w:rPr>
                          <w:rFonts w:ascii="Courier New" w:hAnsi="Courier New"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gramStart"/>
                      <w:r w:rsidR="002229AA"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  <w:t>C,D</w:t>
                      </w:r>
                      <w:proofErr w:type="gramEnd"/>
                      <w:r w:rsidR="002229AA">
                        <w:rPr>
                          <w:rFonts w:ascii="Courier New" w:hAnsi="Courier New" w:cs="B Nazanin"/>
                          <w:sz w:val="24"/>
                          <w:szCs w:val="24"/>
                          <w:lang w:bidi="fa-IR"/>
                        </w:rPr>
                        <w:t>/</w:t>
                      </w:r>
                      <w:r>
                        <w:rPr>
                          <w:rFonts w:ascii="Courier New" w:hAnsi="Courier New"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:  </w:t>
                      </w:r>
                      <w:r w:rsidR="002229AA" w:rsidRPr="00E44668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Transient link</w:t>
                      </w:r>
                    </w:p>
                    <w:p w14:paraId="4E139AB9" w14:textId="564810B5" w:rsidR="00E44668" w:rsidRDefault="00E44668" w:rsidP="00E44668">
                      <w:pPr>
                        <w:pStyle w:val="BodyText"/>
                        <w:kinsoku w:val="0"/>
                        <w:overflowPunct w:val="0"/>
                        <w:bidi/>
                        <w:ind w:left="660"/>
                        <w:rPr>
                          <w:rFonts w:ascii="Courier New" w:hAnsi="Courier New" w:cs="B Nazanin"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lang w:bidi="fa-IR"/>
                        </w:rPr>
                        <w:t>N4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  <w:proofErr w:type="gramStart"/>
                      <w:r w:rsidR="002229AA">
                        <w:rPr>
                          <w:rFonts w:ascii="Courier New" w:hAnsi="Courier New" w:cs="B Nazanin"/>
                          <w:lang w:bidi="fa-IR"/>
                        </w:rPr>
                        <w:t>A,B</w:t>
                      </w:r>
                      <w:proofErr w:type="gramEnd"/>
                      <w:r w:rsidR="002229AA">
                        <w:rPr>
                          <w:rFonts w:ascii="Courier New" w:hAnsi="Courier New" w:cs="B Nazanin"/>
                          <w:lang w:bidi="fa-IR"/>
                        </w:rPr>
                        <w:t>,C/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: </w:t>
                      </w:r>
                      <w:r w:rsidRPr="00E44668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 xml:space="preserve">Transient link </w:t>
                      </w:r>
                    </w:p>
                    <w:p w14:paraId="776198EF" w14:textId="772FF935" w:rsidR="00E44668" w:rsidRDefault="00E44668" w:rsidP="00E44668">
                      <w:pPr>
                        <w:pStyle w:val="BodyText"/>
                        <w:kinsoku w:val="0"/>
                        <w:overflowPunct w:val="0"/>
                        <w:bidi/>
                        <w:ind w:left="66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lang w:bidi="fa-IR"/>
                        </w:rPr>
                        <w:t>N5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  <w:proofErr w:type="gramStart"/>
                      <w:r w:rsidR="002229AA">
                        <w:rPr>
                          <w:rFonts w:ascii="Courier New" w:hAnsi="Courier New" w:cs="B Nazanin"/>
                          <w:lang w:bidi="fa-IR"/>
                        </w:rPr>
                        <w:t>B,G</w:t>
                      </w:r>
                      <w:proofErr w:type="gramEnd"/>
                      <w:r w:rsidR="002229AA">
                        <w:rPr>
                          <w:rFonts w:ascii="Courier New" w:hAnsi="Courier New" w:cs="B Nazanin"/>
                          <w:lang w:bidi="fa-IR"/>
                        </w:rPr>
                        <w:t>/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: </w:t>
                      </w:r>
                      <w:r w:rsidR="002229AA" w:rsidRPr="00E44668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 xml:space="preserve">Transient link </w:t>
                      </w:r>
                    </w:p>
                    <w:p w14:paraId="39E0DD60" w14:textId="67E0C155" w:rsidR="00E44668" w:rsidRDefault="00E44668" w:rsidP="00E44668">
                      <w:pPr>
                        <w:pStyle w:val="BodyText"/>
                        <w:kinsoku w:val="0"/>
                        <w:overflowPunct w:val="0"/>
                        <w:bidi/>
                        <w:ind w:left="660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lang w:bidi="fa-IR"/>
                        </w:rPr>
                        <w:t>N6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  <w:r w:rsidR="002229AA">
                        <w:rPr>
                          <w:rFonts w:ascii="Courier New" w:hAnsi="Courier New" w:cs="B Nazanin"/>
                          <w:lang w:bidi="fa-IR"/>
                        </w:rPr>
                        <w:t>A/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: </w:t>
                      </w:r>
                      <w:r w:rsidRPr="00E44668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Transient link</w:t>
                      </w:r>
                    </w:p>
                    <w:p w14:paraId="6980968F" w14:textId="3D6A22FB" w:rsidR="00E44668" w:rsidRDefault="00E44668" w:rsidP="00E44668">
                      <w:pPr>
                        <w:pStyle w:val="BodyText"/>
                        <w:kinsoku w:val="0"/>
                        <w:overflowPunct w:val="0"/>
                        <w:bidi/>
                        <w:ind w:left="660"/>
                        <w:rPr>
                          <w:rFonts w:ascii="Courier New" w:hAnsi="Courier New" w:cs="B Nazanin"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lang w:bidi="fa-IR"/>
                        </w:rPr>
                        <w:t>B</w:t>
                      </w:r>
                      <w:r w:rsidR="002229AA">
                        <w:rPr>
                          <w:rFonts w:ascii="Courier New" w:hAnsi="Courier New" w:cs="B Nazanin"/>
                          <w:lang w:bidi="fa-IR"/>
                        </w:rPr>
                        <w:t>/</w:t>
                      </w:r>
                      <w:proofErr w:type="gramStart"/>
                      <w:r>
                        <w:rPr>
                          <w:rFonts w:ascii="Courier New" w:hAnsi="Courier New" w:cs="B Nazanin"/>
                          <w:lang w:bidi="fa-IR"/>
                        </w:rPr>
                        <w:t>F ,</w:t>
                      </w:r>
                      <w:proofErr w:type="gramEnd"/>
                      <w:r>
                        <w:rPr>
                          <w:rFonts w:ascii="Courier New" w:hAnsi="Courier New" w:cs="B Nazanin"/>
                          <w:lang w:bidi="fa-IR"/>
                        </w:rPr>
                        <w:t xml:space="preserve"> G</w:t>
                      </w:r>
                      <w:r w:rsidR="002229AA">
                        <w:rPr>
                          <w:rFonts w:ascii="Courier New" w:hAnsi="Courier New" w:cs="B Nazanin"/>
                          <w:lang w:bidi="fa-IR"/>
                        </w:rPr>
                        <w:t>/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>F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:</w:t>
                      </w:r>
                      <w:r w:rsidRPr="00E44668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 xml:space="preserve"> Point-to-point link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 xml:space="preserve"> </w:t>
                      </w:r>
                      <w:r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CC851AC" w14:textId="4AD84951" w:rsidR="00E44668" w:rsidRPr="00E44668" w:rsidRDefault="00E44668" w:rsidP="00E44668">
                      <w:pPr>
                        <w:pStyle w:val="BodyText"/>
                        <w:kinsoku w:val="0"/>
                        <w:overflowPunct w:val="0"/>
                        <w:bidi/>
                        <w:ind w:left="660"/>
                        <w:rPr>
                          <w:rFonts w:ascii="Courier New" w:hAnsi="Courier New" w:cs="B Nazanin"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C50D2">
        <w:rPr>
          <w:rFonts w:cs="B Nazanin" w:hint="cs"/>
          <w:sz w:val="24"/>
          <w:szCs w:val="24"/>
          <w:rtl/>
          <w:lang w:bidi="fa-IR"/>
        </w:rPr>
        <w:t>الف) نوع هر یک از لینک</w:t>
      </w:r>
      <w:r w:rsidR="001C50D2">
        <w:rPr>
          <w:rFonts w:cs="B Nazanin"/>
          <w:sz w:val="24"/>
          <w:szCs w:val="24"/>
          <w:rtl/>
          <w:lang w:bidi="fa-IR"/>
        </w:rPr>
        <w:softHyphen/>
      </w:r>
      <w:r w:rsidR="001C50D2">
        <w:rPr>
          <w:rFonts w:cs="B Nazanin" w:hint="cs"/>
          <w:sz w:val="24"/>
          <w:szCs w:val="24"/>
          <w:rtl/>
          <w:lang w:bidi="fa-IR"/>
        </w:rPr>
        <w:t>های موجود در توپولوژی را مشخص کنید.</w:t>
      </w:r>
    </w:p>
    <w:p w14:paraId="0DE6D1DC" w14:textId="095147EE" w:rsidR="001C50D2" w:rsidRDefault="001C50D2" w:rsidP="001C50D2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rtl/>
          <w:lang w:bidi="fa-IR"/>
        </w:rPr>
      </w:pPr>
    </w:p>
    <w:p w14:paraId="6B0D9FF7" w14:textId="77777777" w:rsidR="001C50D2" w:rsidRPr="001C456B" w:rsidRDefault="001C50D2" w:rsidP="001C50D2">
      <w:pPr>
        <w:rPr>
          <w:rtl/>
          <w:lang w:bidi="fa-IR"/>
        </w:rPr>
      </w:pPr>
    </w:p>
    <w:p w14:paraId="04BEA5AB" w14:textId="77777777" w:rsidR="001C50D2" w:rsidRPr="001C456B" w:rsidRDefault="001C50D2" w:rsidP="001C50D2">
      <w:pPr>
        <w:rPr>
          <w:rtl/>
          <w:lang w:bidi="fa-IR"/>
        </w:rPr>
      </w:pPr>
    </w:p>
    <w:p w14:paraId="20E649FE" w14:textId="77777777" w:rsidR="001C50D2" w:rsidRPr="001C456B" w:rsidRDefault="001C50D2" w:rsidP="001C50D2">
      <w:pPr>
        <w:rPr>
          <w:rtl/>
          <w:lang w:bidi="fa-IR"/>
        </w:rPr>
      </w:pPr>
    </w:p>
    <w:p w14:paraId="3DB169F1" w14:textId="77777777" w:rsidR="001C50D2" w:rsidRPr="001C456B" w:rsidRDefault="001C50D2" w:rsidP="001C50D2">
      <w:pPr>
        <w:rPr>
          <w:rtl/>
          <w:lang w:bidi="fa-IR"/>
        </w:rPr>
      </w:pPr>
    </w:p>
    <w:p w14:paraId="5A3A2621" w14:textId="77777777" w:rsidR="001C50D2" w:rsidRPr="001C456B" w:rsidRDefault="001C50D2" w:rsidP="001C50D2">
      <w:pPr>
        <w:rPr>
          <w:rtl/>
          <w:lang w:bidi="fa-IR"/>
        </w:rPr>
      </w:pPr>
    </w:p>
    <w:p w14:paraId="03D5A931" w14:textId="77777777" w:rsidR="001C50D2" w:rsidRPr="001C456B" w:rsidRDefault="001C50D2" w:rsidP="001C50D2">
      <w:pPr>
        <w:rPr>
          <w:rtl/>
          <w:lang w:bidi="fa-IR"/>
        </w:rPr>
      </w:pPr>
    </w:p>
    <w:p w14:paraId="36C8712D" w14:textId="77777777" w:rsidR="001C50D2" w:rsidRPr="001C456B" w:rsidRDefault="001C50D2" w:rsidP="001C50D2">
      <w:pPr>
        <w:rPr>
          <w:rtl/>
          <w:lang w:bidi="fa-IR"/>
        </w:rPr>
      </w:pPr>
    </w:p>
    <w:p w14:paraId="42AAA3EA" w14:textId="77777777" w:rsidR="001C50D2" w:rsidRPr="001C456B" w:rsidRDefault="001C50D2" w:rsidP="001C50D2">
      <w:pPr>
        <w:rPr>
          <w:rtl/>
          <w:lang w:bidi="fa-IR"/>
        </w:rPr>
      </w:pPr>
    </w:p>
    <w:p w14:paraId="275F164F" w14:textId="77777777" w:rsidR="001C50D2" w:rsidRPr="001C456B" w:rsidRDefault="001C50D2" w:rsidP="001C50D2">
      <w:pPr>
        <w:rPr>
          <w:rtl/>
          <w:lang w:bidi="fa-IR"/>
        </w:rPr>
      </w:pPr>
    </w:p>
    <w:p w14:paraId="05E7A76D" w14:textId="77777777" w:rsidR="001C50D2" w:rsidRPr="001C456B" w:rsidRDefault="001C50D2" w:rsidP="001C50D2">
      <w:pPr>
        <w:rPr>
          <w:rtl/>
          <w:lang w:bidi="fa-IR"/>
        </w:rPr>
      </w:pPr>
    </w:p>
    <w:p w14:paraId="230EA218" w14:textId="77777777" w:rsidR="001C50D2" w:rsidRPr="001C456B" w:rsidRDefault="001C50D2" w:rsidP="001C50D2">
      <w:pPr>
        <w:rPr>
          <w:rtl/>
          <w:lang w:bidi="fa-IR"/>
        </w:rPr>
      </w:pPr>
    </w:p>
    <w:p w14:paraId="036D2D9E" w14:textId="77777777" w:rsidR="001C50D2" w:rsidRPr="001C456B" w:rsidRDefault="001C50D2" w:rsidP="001C50D2">
      <w:pPr>
        <w:rPr>
          <w:rtl/>
          <w:lang w:bidi="fa-IR"/>
        </w:rPr>
      </w:pPr>
    </w:p>
    <w:p w14:paraId="0E7BB109" w14:textId="77777777" w:rsidR="001C50D2" w:rsidRPr="001C456B" w:rsidRDefault="001C50D2" w:rsidP="001C50D2">
      <w:pPr>
        <w:rPr>
          <w:rtl/>
          <w:lang w:bidi="fa-IR"/>
        </w:rPr>
      </w:pPr>
    </w:p>
    <w:p w14:paraId="71C15A32" w14:textId="2259EBBD" w:rsidR="004E525E" w:rsidRDefault="001C50D2" w:rsidP="009540FE">
      <w:pPr>
        <w:bidi/>
        <w:ind w:left="-124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ب) هزینه انتقال بسته در هر یک از موارد زیر را </w:t>
      </w:r>
      <w:r w:rsidR="009540FE">
        <w:rPr>
          <w:rFonts w:cs="B Nazanin" w:hint="cs"/>
          <w:sz w:val="24"/>
          <w:szCs w:val="24"/>
          <w:rtl/>
          <w:lang w:bidi="fa-IR"/>
        </w:rPr>
        <w:t xml:space="preserve">با ذكر مسير و هزينه گام به گام </w:t>
      </w:r>
      <w:r>
        <w:rPr>
          <w:rFonts w:cs="B Nazanin" w:hint="cs"/>
          <w:sz w:val="24"/>
          <w:szCs w:val="24"/>
          <w:rtl/>
          <w:lang w:bidi="fa-IR"/>
        </w:rPr>
        <w:t>مشخص کنید</w:t>
      </w:r>
      <w:r w:rsidR="009540FE">
        <w:rPr>
          <w:rFonts w:cs="B Nazanin" w:hint="cs"/>
          <w:sz w:val="24"/>
          <w:szCs w:val="24"/>
          <w:rtl/>
          <w:lang w:bidi="fa-IR"/>
        </w:rPr>
        <w:t>.</w:t>
      </w:r>
    </w:p>
    <w:p w14:paraId="760A0E6E" w14:textId="77777777" w:rsidR="001C50D2" w:rsidRDefault="001C50D2" w:rsidP="001C50D2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مسیریاب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به مسیریاب </w:t>
      </w:r>
      <w:r>
        <w:rPr>
          <w:rFonts w:cs="B Nazanin"/>
          <w:lang w:bidi="fa-IR"/>
        </w:rPr>
        <w:t>F</w:t>
      </w:r>
    </w:p>
    <w:p w14:paraId="7AD88E30" w14:textId="77777777" w:rsidR="001C50D2" w:rsidRDefault="001C50D2" w:rsidP="001C50D2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مسیریاب </w:t>
      </w:r>
      <w:r>
        <w:rPr>
          <w:rFonts w:cs="B Nazanin"/>
          <w:lang w:bidi="fa-IR"/>
        </w:rPr>
        <w:t>E</w:t>
      </w:r>
      <w:r>
        <w:rPr>
          <w:rFonts w:cs="B Nazanin" w:hint="cs"/>
          <w:rtl/>
          <w:lang w:bidi="fa-IR"/>
        </w:rPr>
        <w:t xml:space="preserve"> به مسیریاب </w:t>
      </w:r>
      <w:r>
        <w:rPr>
          <w:rFonts w:cs="B Nazanin"/>
          <w:lang w:bidi="fa-IR"/>
        </w:rPr>
        <w:t>G</w:t>
      </w:r>
    </w:p>
    <w:p w14:paraId="60D3CDEF" w14:textId="77777777" w:rsidR="001C50D2" w:rsidRDefault="001C50D2" w:rsidP="001C50D2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مسیریاب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به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مسیریاب </w:t>
      </w:r>
      <w:r>
        <w:rPr>
          <w:rFonts w:cs="B Nazanin"/>
          <w:lang w:bidi="fa-IR"/>
        </w:rPr>
        <w:t>E</w:t>
      </w:r>
    </w:p>
    <w:p w14:paraId="38902576" w14:textId="7E5F8BF2" w:rsidR="001C50D2" w:rsidRDefault="001C50D2" w:rsidP="001C50D2">
      <w:pPr>
        <w:pStyle w:val="ListParagraph"/>
        <w:bidi/>
        <w:ind w:left="-288"/>
        <w:rPr>
          <w:rFonts w:cs="B Nazanin"/>
          <w:rtl/>
          <w:lang w:bidi="fa-IR"/>
        </w:rPr>
      </w:pPr>
    </w:p>
    <w:p w14:paraId="0CF9FF54" w14:textId="30AF0983" w:rsidR="001C50D2" w:rsidRPr="002B4E8A" w:rsidRDefault="001C50D2" w:rsidP="001C50D2">
      <w:pPr>
        <w:pStyle w:val="ListParagraph"/>
        <w:bidi/>
        <w:ind w:left="-288"/>
        <w:rPr>
          <w:rFonts w:cs="B Nazanin"/>
          <w:lang w:bidi="fa-IR"/>
        </w:rPr>
      </w:pPr>
    </w:p>
    <w:p w14:paraId="6DC4FCB9" w14:textId="460CB02B" w:rsidR="001C50D2" w:rsidRDefault="00E612A6" w:rsidP="001C50D2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6957318" wp14:editId="0CF3C2D6">
                <wp:simplePos x="0" y="0"/>
                <wp:positionH relativeFrom="margin">
                  <wp:posOffset>-1905</wp:posOffset>
                </wp:positionH>
                <wp:positionV relativeFrom="paragraph">
                  <wp:posOffset>117476</wp:posOffset>
                </wp:positionV>
                <wp:extent cx="6668770" cy="2286000"/>
                <wp:effectExtent l="0" t="0" r="1778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770" cy="228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9CDB3" w14:textId="77777777" w:rsidR="001C50D2" w:rsidRPr="00A544F8" w:rsidRDefault="001C50D2" w:rsidP="001C50D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A45A0FA" w14:textId="77777777" w:rsidR="00796266" w:rsidRDefault="00796266" w:rsidP="00372582">
                            <w:pPr>
                              <w:pStyle w:val="ListParagraph"/>
                              <w:bidi/>
                              <w:jc w:val="both"/>
                              <w:rPr>
                                <w:rFonts w:cs="B Nazanin"/>
                              </w:rPr>
                            </w:pPr>
                          </w:p>
                          <w:p w14:paraId="042EE5AB" w14:textId="1B0E5C02" w:rsidR="00796266" w:rsidRDefault="00E44668" w:rsidP="00E44668">
                            <w:pPr>
                              <w:pStyle w:val="ListParagraph"/>
                              <w:jc w:val="both"/>
                              <w:rPr>
                                <w:rFonts w:cs="B Nazanin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  <w:lang w:bidi="fa-IR"/>
                              </w:rPr>
                              <w:t>AF :</w:t>
                            </w:r>
                            <w:proofErr w:type="gramEnd"/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A </w:t>
                            </w:r>
                            <w:r w:rsidRPr="00E44668">
                              <w:rPr>
                                <w:rFonts w:cs="B Nazanin"/>
                                <w:lang w:bidi="fa-IR"/>
                              </w:rPr>
                              <w:sym w:font="Wingdings" w:char="F0E0"/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N4 </w:t>
                            </w:r>
                            <w:r w:rsidR="00F060A7">
                              <w:rPr>
                                <w:rFonts w:cs="B Nazanin"/>
                                <w:lang w:bidi="fa-IR"/>
                              </w:rPr>
                              <w:t>,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  <w:r w:rsidR="007D11D5">
                              <w:rPr>
                                <w:rFonts w:cs="B Nazanin"/>
                                <w:lang w:bidi="fa-IR"/>
                              </w:rPr>
                              <w:t xml:space="preserve">C </w:t>
                            </w:r>
                            <w:r w:rsidR="007D11D5" w:rsidRPr="007D11D5">
                              <w:rPr>
                                <w:rFonts w:cs="B Nazanin"/>
                                <w:lang w:bidi="fa-IR"/>
                              </w:rPr>
                              <w:sym w:font="Wingdings" w:char="F0E0"/>
                            </w:r>
                            <w:r w:rsidR="007D11D5">
                              <w:rPr>
                                <w:rFonts w:cs="B Nazanin"/>
                                <w:lang w:bidi="fa-IR"/>
                              </w:rPr>
                              <w:t xml:space="preserve"> N3 </w:t>
                            </w:r>
                            <w:r w:rsidR="00F060A7">
                              <w:rPr>
                                <w:rFonts w:cs="B Nazanin"/>
                                <w:lang w:bidi="fa-IR"/>
                              </w:rPr>
                              <w:t>,</w:t>
                            </w:r>
                            <w:r w:rsidR="007D11D5">
                              <w:rPr>
                                <w:rFonts w:cs="B Nazanin"/>
                                <w:lang w:bidi="fa-IR"/>
                              </w:rPr>
                              <w:t xml:space="preserve"> D </w:t>
                            </w:r>
                            <w:r w:rsidR="007D11D5" w:rsidRPr="007D11D5">
                              <w:rPr>
                                <w:rFonts w:cs="B Nazanin"/>
                                <w:lang w:bidi="fa-IR"/>
                              </w:rPr>
                              <w:sym w:font="Wingdings" w:char="F0E0"/>
                            </w:r>
                            <w:r w:rsidR="007D11D5">
                              <w:rPr>
                                <w:rFonts w:cs="B Nazanin"/>
                                <w:lang w:bidi="fa-IR"/>
                              </w:rPr>
                              <w:t xml:space="preserve"> N2 </w:t>
                            </w:r>
                            <w:r w:rsidR="00F060A7">
                              <w:rPr>
                                <w:rFonts w:cs="B Nazanin"/>
                                <w:lang w:bidi="fa-IR"/>
                              </w:rPr>
                              <w:t>,</w:t>
                            </w:r>
                            <w:r w:rsidR="007D11D5">
                              <w:rPr>
                                <w:rFonts w:cs="B Nazanin"/>
                                <w:lang w:bidi="fa-IR"/>
                              </w:rPr>
                              <w:t xml:space="preserve"> F</w:t>
                            </w:r>
                            <w:r w:rsidR="007D11D5">
                              <w:rPr>
                                <w:rFonts w:cs="B Nazanin"/>
                                <w:lang w:bidi="fa-IR"/>
                              </w:rPr>
                              <w:tab/>
                              <w:t>=&gt; 4 + 1 + 2 = 7</w:t>
                            </w:r>
                          </w:p>
                          <w:p w14:paraId="3AD3A627" w14:textId="77777777" w:rsidR="007D11D5" w:rsidRDefault="007D11D5" w:rsidP="00E44668">
                            <w:pPr>
                              <w:pStyle w:val="ListParagraph"/>
                              <w:jc w:val="both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  <w:p w14:paraId="46C7DD36" w14:textId="762C940F" w:rsidR="007D11D5" w:rsidRDefault="007D11D5" w:rsidP="00E44668">
                            <w:pPr>
                              <w:pStyle w:val="ListParagraph"/>
                              <w:jc w:val="both"/>
                              <w:rPr>
                                <w:rFonts w:cs="B Nazanin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  <w:lang w:bidi="fa-IR"/>
                              </w:rPr>
                              <w:t>EG :</w:t>
                            </w:r>
                            <w:proofErr w:type="gramEnd"/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E </w:t>
                            </w:r>
                            <w:r w:rsidRPr="007D11D5">
                              <w:rPr>
                                <w:rFonts w:cs="B Nazanin"/>
                                <w:lang w:bidi="fa-IR"/>
                              </w:rPr>
                              <w:sym w:font="Wingdings" w:char="F0E0"/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N2 </w:t>
                            </w:r>
                            <w:r w:rsidR="001F23A8">
                              <w:rPr>
                                <w:rFonts w:cs="B Nazanin"/>
                                <w:lang w:bidi="fa-IR"/>
                              </w:rPr>
                              <w:t>,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F </w:t>
                            </w:r>
                            <w:r w:rsidRPr="007D11D5">
                              <w:rPr>
                                <w:rFonts w:cs="B Nazanin"/>
                                <w:lang w:bidi="fa-IR"/>
                              </w:rPr>
                              <w:sym w:font="Wingdings" w:char="F0E0"/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G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ab/>
                            </w:r>
                            <w:r w:rsidR="001F23A8">
                              <w:rPr>
                                <w:rFonts w:cs="B Nazanin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=&gt; 3 + 3 = 6</w:t>
                            </w:r>
                          </w:p>
                          <w:p w14:paraId="002ABEFE" w14:textId="77777777" w:rsidR="007D11D5" w:rsidRDefault="007D11D5" w:rsidP="00E44668">
                            <w:pPr>
                              <w:pStyle w:val="ListParagraph"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  <w:p w14:paraId="2FCE2502" w14:textId="7051335E" w:rsidR="007D11D5" w:rsidRPr="005B5C92" w:rsidRDefault="007D11D5" w:rsidP="00E44668">
                            <w:pPr>
                              <w:pStyle w:val="ListParagraph"/>
                              <w:jc w:val="both"/>
                              <w:rPr>
                                <w:rFonts w:cs="B Nazanin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  <w:lang w:bidi="fa-IR"/>
                              </w:rPr>
                              <w:t>AE :</w:t>
                            </w:r>
                            <w:proofErr w:type="gramEnd"/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A </w:t>
                            </w:r>
                            <w:r w:rsidRPr="007D11D5">
                              <w:rPr>
                                <w:rFonts w:cs="B Nazanin"/>
                                <w:lang w:bidi="fa-IR"/>
                              </w:rPr>
                              <w:sym w:font="Wingdings" w:char="F0E0"/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N4 </w:t>
                            </w:r>
                            <w:r w:rsidR="001F23A8">
                              <w:rPr>
                                <w:rFonts w:cs="B Nazanin"/>
                                <w:lang w:bidi="fa-IR"/>
                              </w:rPr>
                              <w:t>,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C </w:t>
                            </w:r>
                            <w:r w:rsidRPr="007D11D5">
                              <w:rPr>
                                <w:rFonts w:cs="B Nazanin"/>
                                <w:lang w:bidi="fa-IR"/>
                              </w:rPr>
                              <w:sym w:font="Wingdings" w:char="F0E0"/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N3 </w:t>
                            </w:r>
                            <w:r w:rsidR="001F23A8">
                              <w:rPr>
                                <w:rFonts w:cs="B Nazanin"/>
                                <w:lang w:bidi="fa-IR"/>
                              </w:rPr>
                              <w:t>,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D </w:t>
                            </w:r>
                            <w:r w:rsidRPr="007D11D5">
                              <w:rPr>
                                <w:rFonts w:cs="B Nazanin"/>
                                <w:lang w:bidi="fa-IR"/>
                              </w:rPr>
                              <w:sym w:font="Wingdings" w:char="F0E0"/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N2 </w:t>
                            </w:r>
                            <w:r w:rsidR="001F23A8">
                              <w:rPr>
                                <w:rFonts w:cs="B Nazanin"/>
                                <w:lang w:bidi="fa-IR"/>
                              </w:rPr>
                              <w:t>,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E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ab/>
                              <w:t>=&gt; 4 + 1 + 2 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57318" id="Rectangle 4" o:spid="_x0000_s1027" style="position:absolute;left:0;text-align:left;margin-left:-.15pt;margin-top:9.25pt;width:525.1pt;height:180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" fillcolor="white [3201]" strokecolor="black [3213]" strokeweight="1pt">
                <v:textbox inset=",0">
                  <w:txbxContent>
                    <w:p w14:paraId="3069CDB3" w14:textId="77777777" w:rsidR="001C50D2" w:rsidRPr="00A544F8" w:rsidRDefault="001C50D2" w:rsidP="001C50D2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4A45A0FA" w14:textId="77777777" w:rsidR="00796266" w:rsidRDefault="00796266" w:rsidP="00372582">
                      <w:pPr>
                        <w:pStyle w:val="ListParagraph"/>
                        <w:bidi/>
                        <w:jc w:val="both"/>
                        <w:rPr>
                          <w:rFonts w:cs="B Nazanin"/>
                        </w:rPr>
                      </w:pPr>
                    </w:p>
                    <w:p w14:paraId="042EE5AB" w14:textId="1B0E5C02" w:rsidR="00796266" w:rsidRDefault="00E44668" w:rsidP="00E44668">
                      <w:pPr>
                        <w:pStyle w:val="ListParagraph"/>
                        <w:jc w:val="both"/>
                        <w:rPr>
                          <w:rFonts w:cs="B Nazanin"/>
                          <w:lang w:bidi="fa-IR"/>
                        </w:rPr>
                      </w:pPr>
                      <w:proofErr w:type="gramStart"/>
                      <w:r>
                        <w:rPr>
                          <w:rFonts w:cs="B Nazanin"/>
                          <w:lang w:bidi="fa-IR"/>
                        </w:rPr>
                        <w:t>AF :</w:t>
                      </w:r>
                      <w:proofErr w:type="gramEnd"/>
                      <w:r>
                        <w:rPr>
                          <w:rFonts w:cs="B Nazanin"/>
                          <w:lang w:bidi="fa-IR"/>
                        </w:rPr>
                        <w:t xml:space="preserve"> A </w:t>
                      </w:r>
                      <w:r w:rsidRPr="00E44668">
                        <w:rPr>
                          <w:rFonts w:cs="B Nazanin"/>
                          <w:lang w:bidi="fa-IR"/>
                        </w:rPr>
                        <w:sym w:font="Wingdings" w:char="F0E0"/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 N4 </w:t>
                      </w:r>
                      <w:r w:rsidR="00F060A7">
                        <w:rPr>
                          <w:rFonts w:cs="B Nazanin"/>
                          <w:lang w:bidi="fa-IR"/>
                        </w:rPr>
                        <w:t>,</w:t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 </w:t>
                      </w:r>
                      <w:r w:rsidR="007D11D5">
                        <w:rPr>
                          <w:rFonts w:cs="B Nazanin"/>
                          <w:lang w:bidi="fa-IR"/>
                        </w:rPr>
                        <w:t xml:space="preserve">C </w:t>
                      </w:r>
                      <w:r w:rsidR="007D11D5" w:rsidRPr="007D11D5">
                        <w:rPr>
                          <w:rFonts w:cs="B Nazanin"/>
                          <w:lang w:bidi="fa-IR"/>
                        </w:rPr>
                        <w:sym w:font="Wingdings" w:char="F0E0"/>
                      </w:r>
                      <w:r w:rsidR="007D11D5">
                        <w:rPr>
                          <w:rFonts w:cs="B Nazanin"/>
                          <w:lang w:bidi="fa-IR"/>
                        </w:rPr>
                        <w:t xml:space="preserve"> N3 </w:t>
                      </w:r>
                      <w:r w:rsidR="00F060A7">
                        <w:rPr>
                          <w:rFonts w:cs="B Nazanin"/>
                          <w:lang w:bidi="fa-IR"/>
                        </w:rPr>
                        <w:t>,</w:t>
                      </w:r>
                      <w:r w:rsidR="007D11D5">
                        <w:rPr>
                          <w:rFonts w:cs="B Nazanin"/>
                          <w:lang w:bidi="fa-IR"/>
                        </w:rPr>
                        <w:t xml:space="preserve"> D </w:t>
                      </w:r>
                      <w:r w:rsidR="007D11D5" w:rsidRPr="007D11D5">
                        <w:rPr>
                          <w:rFonts w:cs="B Nazanin"/>
                          <w:lang w:bidi="fa-IR"/>
                        </w:rPr>
                        <w:sym w:font="Wingdings" w:char="F0E0"/>
                      </w:r>
                      <w:r w:rsidR="007D11D5">
                        <w:rPr>
                          <w:rFonts w:cs="B Nazanin"/>
                          <w:lang w:bidi="fa-IR"/>
                        </w:rPr>
                        <w:t xml:space="preserve"> N2 </w:t>
                      </w:r>
                      <w:r w:rsidR="00F060A7">
                        <w:rPr>
                          <w:rFonts w:cs="B Nazanin"/>
                          <w:lang w:bidi="fa-IR"/>
                        </w:rPr>
                        <w:t>,</w:t>
                      </w:r>
                      <w:r w:rsidR="007D11D5">
                        <w:rPr>
                          <w:rFonts w:cs="B Nazanin"/>
                          <w:lang w:bidi="fa-IR"/>
                        </w:rPr>
                        <w:t xml:space="preserve"> F</w:t>
                      </w:r>
                      <w:r w:rsidR="007D11D5">
                        <w:rPr>
                          <w:rFonts w:cs="B Nazanin"/>
                          <w:lang w:bidi="fa-IR"/>
                        </w:rPr>
                        <w:tab/>
                        <w:t>=&gt; 4 + 1 + 2 = 7</w:t>
                      </w:r>
                    </w:p>
                    <w:p w14:paraId="3AD3A627" w14:textId="77777777" w:rsidR="007D11D5" w:rsidRDefault="007D11D5" w:rsidP="00E44668">
                      <w:pPr>
                        <w:pStyle w:val="ListParagraph"/>
                        <w:jc w:val="both"/>
                        <w:rPr>
                          <w:rFonts w:cs="B Nazanin"/>
                          <w:lang w:bidi="fa-IR"/>
                        </w:rPr>
                      </w:pPr>
                    </w:p>
                    <w:p w14:paraId="46C7DD36" w14:textId="762C940F" w:rsidR="007D11D5" w:rsidRDefault="007D11D5" w:rsidP="00E44668">
                      <w:pPr>
                        <w:pStyle w:val="ListParagraph"/>
                        <w:jc w:val="both"/>
                        <w:rPr>
                          <w:rFonts w:cs="B Nazanin"/>
                          <w:lang w:bidi="fa-IR"/>
                        </w:rPr>
                      </w:pPr>
                      <w:proofErr w:type="gramStart"/>
                      <w:r>
                        <w:rPr>
                          <w:rFonts w:cs="B Nazanin"/>
                          <w:lang w:bidi="fa-IR"/>
                        </w:rPr>
                        <w:t>EG :</w:t>
                      </w:r>
                      <w:proofErr w:type="gramEnd"/>
                      <w:r>
                        <w:rPr>
                          <w:rFonts w:cs="B Nazanin"/>
                          <w:lang w:bidi="fa-IR"/>
                        </w:rPr>
                        <w:t xml:space="preserve"> E </w:t>
                      </w:r>
                      <w:r w:rsidRPr="007D11D5">
                        <w:rPr>
                          <w:rFonts w:cs="B Nazanin"/>
                          <w:lang w:bidi="fa-IR"/>
                        </w:rPr>
                        <w:sym w:font="Wingdings" w:char="F0E0"/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 N2 </w:t>
                      </w:r>
                      <w:r w:rsidR="001F23A8">
                        <w:rPr>
                          <w:rFonts w:cs="B Nazanin"/>
                          <w:lang w:bidi="fa-IR"/>
                        </w:rPr>
                        <w:t>,</w:t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 F </w:t>
                      </w:r>
                      <w:r w:rsidRPr="007D11D5">
                        <w:rPr>
                          <w:rFonts w:cs="B Nazanin"/>
                          <w:lang w:bidi="fa-IR"/>
                        </w:rPr>
                        <w:sym w:font="Wingdings" w:char="F0E0"/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 G</w:t>
                      </w:r>
                      <w:r>
                        <w:rPr>
                          <w:rFonts w:cs="B Nazanin"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lang w:bidi="fa-IR"/>
                        </w:rPr>
                        <w:tab/>
                      </w:r>
                      <w:r w:rsidR="001F23A8">
                        <w:rPr>
                          <w:rFonts w:cs="B Nazanin"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lang w:bidi="fa-IR"/>
                        </w:rPr>
                        <w:t>=&gt; 3 + 3 = 6</w:t>
                      </w:r>
                    </w:p>
                    <w:p w14:paraId="002ABEFE" w14:textId="77777777" w:rsidR="007D11D5" w:rsidRDefault="007D11D5" w:rsidP="00E44668">
                      <w:pPr>
                        <w:pStyle w:val="ListParagraph"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  <w:p w14:paraId="2FCE2502" w14:textId="7051335E" w:rsidR="007D11D5" w:rsidRPr="005B5C92" w:rsidRDefault="007D11D5" w:rsidP="00E44668">
                      <w:pPr>
                        <w:pStyle w:val="ListParagraph"/>
                        <w:jc w:val="both"/>
                        <w:rPr>
                          <w:rFonts w:cs="B Nazanin"/>
                          <w:lang w:bidi="fa-IR"/>
                        </w:rPr>
                      </w:pPr>
                      <w:proofErr w:type="gramStart"/>
                      <w:r>
                        <w:rPr>
                          <w:rFonts w:cs="B Nazanin"/>
                          <w:lang w:bidi="fa-IR"/>
                        </w:rPr>
                        <w:t>AE :</w:t>
                      </w:r>
                      <w:proofErr w:type="gramEnd"/>
                      <w:r>
                        <w:rPr>
                          <w:rFonts w:cs="B Nazanin"/>
                          <w:lang w:bidi="fa-IR"/>
                        </w:rPr>
                        <w:t xml:space="preserve"> A </w:t>
                      </w:r>
                      <w:r w:rsidRPr="007D11D5">
                        <w:rPr>
                          <w:rFonts w:cs="B Nazanin"/>
                          <w:lang w:bidi="fa-IR"/>
                        </w:rPr>
                        <w:sym w:font="Wingdings" w:char="F0E0"/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 N4 </w:t>
                      </w:r>
                      <w:r w:rsidR="001F23A8">
                        <w:rPr>
                          <w:rFonts w:cs="B Nazanin"/>
                          <w:lang w:bidi="fa-IR"/>
                        </w:rPr>
                        <w:t>,</w:t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 C </w:t>
                      </w:r>
                      <w:r w:rsidRPr="007D11D5">
                        <w:rPr>
                          <w:rFonts w:cs="B Nazanin"/>
                          <w:lang w:bidi="fa-IR"/>
                        </w:rPr>
                        <w:sym w:font="Wingdings" w:char="F0E0"/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 N3 </w:t>
                      </w:r>
                      <w:r w:rsidR="001F23A8">
                        <w:rPr>
                          <w:rFonts w:cs="B Nazanin"/>
                          <w:lang w:bidi="fa-IR"/>
                        </w:rPr>
                        <w:t>,</w:t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 D </w:t>
                      </w:r>
                      <w:r w:rsidRPr="007D11D5">
                        <w:rPr>
                          <w:rFonts w:cs="B Nazanin"/>
                          <w:lang w:bidi="fa-IR"/>
                        </w:rPr>
                        <w:sym w:font="Wingdings" w:char="F0E0"/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 N2 </w:t>
                      </w:r>
                      <w:r w:rsidR="001F23A8">
                        <w:rPr>
                          <w:rFonts w:cs="B Nazanin"/>
                          <w:lang w:bidi="fa-IR"/>
                        </w:rPr>
                        <w:t>,</w:t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 E</w:t>
                      </w:r>
                      <w:r>
                        <w:rPr>
                          <w:rFonts w:cs="B Nazanin"/>
                          <w:lang w:bidi="fa-IR"/>
                        </w:rPr>
                        <w:tab/>
                        <w:t>=&gt; 4 + 1 + 2 =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042CA" w14:textId="77777777" w:rsidR="001C50D2" w:rsidRPr="002B4E8A" w:rsidRDefault="001C50D2" w:rsidP="001C50D2">
      <w:pPr>
        <w:bidi/>
        <w:rPr>
          <w:rFonts w:cs="B Nazanin"/>
          <w:lang w:bidi="fa-IR"/>
        </w:rPr>
      </w:pPr>
    </w:p>
    <w:p w14:paraId="25AF0358" w14:textId="77777777" w:rsidR="001C50D2" w:rsidRDefault="001C50D2" w:rsidP="001C50D2">
      <w:pPr>
        <w:bidi/>
        <w:ind w:left="-288"/>
        <w:rPr>
          <w:rFonts w:cs="B Nazanin"/>
          <w:rtl/>
          <w:lang w:bidi="fa-IR"/>
        </w:rPr>
      </w:pPr>
    </w:p>
    <w:p w14:paraId="46201724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5824A78E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113CC682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63982D7C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6015DA18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415CA1B6" w14:textId="77777777" w:rsidR="001C50D2" w:rsidRDefault="001C50D2" w:rsidP="001C50D2">
      <w:pPr>
        <w:bidi/>
        <w:rPr>
          <w:rFonts w:cs="B Nazanin"/>
          <w:rtl/>
          <w:lang w:bidi="fa-IR"/>
        </w:rPr>
      </w:pPr>
    </w:p>
    <w:p w14:paraId="3D149CA4" w14:textId="77777777" w:rsidR="00372582" w:rsidRDefault="00372582" w:rsidP="00372582">
      <w:pPr>
        <w:bidi/>
        <w:rPr>
          <w:rFonts w:cs="B Nazanin"/>
          <w:sz w:val="24"/>
          <w:szCs w:val="24"/>
          <w:lang w:bidi="fa-IR"/>
        </w:rPr>
      </w:pPr>
    </w:p>
    <w:p w14:paraId="5B9D8658" w14:textId="77777777" w:rsidR="0039049A" w:rsidRDefault="0039049A" w:rsidP="00372582">
      <w:pPr>
        <w:bidi/>
        <w:ind w:left="-288"/>
        <w:rPr>
          <w:rFonts w:cs="B Nazanin"/>
          <w:sz w:val="24"/>
          <w:szCs w:val="24"/>
          <w:rtl/>
          <w:lang w:bidi="fa-IR"/>
        </w:rPr>
      </w:pPr>
    </w:p>
    <w:p w14:paraId="0A43E62E" w14:textId="77777777" w:rsidR="00E612A6" w:rsidRDefault="00E612A6" w:rsidP="00E612A6">
      <w:pPr>
        <w:bidi/>
        <w:ind w:left="-288"/>
        <w:rPr>
          <w:rFonts w:cs="B Nazanin"/>
          <w:sz w:val="24"/>
          <w:szCs w:val="24"/>
          <w:rtl/>
          <w:lang w:bidi="fa-IR"/>
        </w:rPr>
      </w:pPr>
    </w:p>
    <w:p w14:paraId="404C9C4E" w14:textId="4D75557C" w:rsidR="001C50D2" w:rsidRDefault="001C50D2" w:rsidP="00E612A6">
      <w:pPr>
        <w:bidi/>
        <w:ind w:left="-288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ج) مسیریاب </w:t>
      </w:r>
      <w:r w:rsidRPr="006D27B7"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چه </w:t>
      </w:r>
      <w:r w:rsidRPr="006D27B7">
        <w:rPr>
          <w:rFonts w:asciiTheme="minorBidi" w:hAnsiTheme="minorBidi"/>
          <w:sz w:val="24"/>
          <w:szCs w:val="24"/>
          <w:lang w:bidi="fa-IR"/>
        </w:rPr>
        <w:t>Router</w:t>
      </w:r>
      <w:r>
        <w:rPr>
          <w:rFonts w:cs="B Nazanin"/>
          <w:sz w:val="24"/>
          <w:szCs w:val="24"/>
          <w:lang w:bidi="fa-IR"/>
        </w:rPr>
        <w:t xml:space="preserve"> </w:t>
      </w:r>
      <w:r w:rsidRPr="006D27B7">
        <w:rPr>
          <w:rFonts w:asciiTheme="minorBidi" w:hAnsiTheme="minorBidi"/>
          <w:sz w:val="24"/>
          <w:szCs w:val="24"/>
          <w:lang w:bidi="fa-IR"/>
        </w:rPr>
        <w:t>Link</w:t>
      </w:r>
      <w:r>
        <w:rPr>
          <w:rFonts w:cs="B Nazanin" w:hint="cs"/>
          <w:sz w:val="24"/>
          <w:szCs w:val="24"/>
          <w:rtl/>
          <w:lang w:bidi="fa-IR"/>
        </w:rPr>
        <w:t>هایی را گزارش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کند؟</w:t>
      </w:r>
    </w:p>
    <w:p w14:paraId="561542B0" w14:textId="30F94B64" w:rsidR="001C50D2" w:rsidRDefault="00E612A6" w:rsidP="001C50D2">
      <w:pPr>
        <w:bidi/>
        <w:ind w:left="-288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B6C00FA" wp14:editId="6A7A875C">
                <wp:simplePos x="0" y="0"/>
                <wp:positionH relativeFrom="margin">
                  <wp:posOffset>-1905</wp:posOffset>
                </wp:positionH>
                <wp:positionV relativeFrom="paragraph">
                  <wp:posOffset>13335</wp:posOffset>
                </wp:positionV>
                <wp:extent cx="6668770" cy="10287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77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FED20" w14:textId="21664703" w:rsidR="001C50D2" w:rsidRDefault="001C50D2" w:rsidP="00E05DA5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jc w:val="both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="00E05DA5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6B3D599" w14:textId="5D00FFF8" w:rsidR="00E05DA5" w:rsidRDefault="003279A9" w:rsidP="004E52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 w:firstLine="0"/>
                              <w:jc w:val="both"/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</w:pPr>
                            <w:r w:rsidRPr="001F23A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یک </w:t>
                            </w:r>
                            <w:r w:rsidRPr="001F23A8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LSA</w:t>
                            </w:r>
                            <w:r w:rsidRPr="001F23A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برای </w:t>
                            </w:r>
                            <w:r w:rsidRPr="001F23A8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N4</w:t>
                            </w:r>
                            <w:r w:rsidRPr="001F23A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از نوع </w:t>
                            </w:r>
                            <w:r w:rsidRPr="00E44668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Transient</w:t>
                            </w:r>
                          </w:p>
                          <w:p w14:paraId="5F56D583" w14:textId="1D74090B" w:rsidR="003279A9" w:rsidRDefault="003279A9" w:rsidP="003279A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 w:firstLine="0"/>
                              <w:jc w:val="both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یک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LSA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برای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از نوع </w:t>
                            </w:r>
                            <w:r w:rsidRPr="00E44668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Point-to-point</w:t>
                            </w:r>
                          </w:p>
                          <w:p w14:paraId="09171A39" w14:textId="21F76CB6" w:rsidR="003279A9" w:rsidRPr="001F23A8" w:rsidRDefault="003279A9" w:rsidP="003279A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660" w:firstLine="0"/>
                              <w:jc w:val="both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یک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LSA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برای </w:t>
                            </w: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N5</w:t>
                            </w: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از نوع </w:t>
                            </w:r>
                            <w:r w:rsidRPr="00E44668"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Transient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00FA" id="Rectangle 7" o:spid="_x0000_s1028" style="position:absolute;left:0;text-align:left;margin-left:-.15pt;margin-top:1.05pt;width:525.1pt;height:81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" fillcolor="white [3201]" strokecolor="black [3213]" strokeweight="1pt">
                <v:textbox inset=",0">
                  <w:txbxContent>
                    <w:p w14:paraId="353FED20" w14:textId="21664703" w:rsidR="001C50D2" w:rsidRDefault="001C50D2" w:rsidP="00E05DA5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jc w:val="both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="00E05DA5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6B3D599" w14:textId="5D00FFF8" w:rsidR="00E05DA5" w:rsidRDefault="003279A9" w:rsidP="004E525E">
                      <w:pPr>
                        <w:pStyle w:val="BodyText"/>
                        <w:kinsoku w:val="0"/>
                        <w:overflowPunct w:val="0"/>
                        <w:bidi/>
                        <w:ind w:left="660" w:firstLine="0"/>
                        <w:jc w:val="both"/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</w:pPr>
                      <w:r w:rsidRPr="001F23A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یک </w:t>
                      </w:r>
                      <w:r w:rsidRPr="001F23A8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LSA</w:t>
                      </w:r>
                      <w:r w:rsidRPr="001F23A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برای </w:t>
                      </w:r>
                      <w:r w:rsidRPr="001F23A8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N4</w:t>
                      </w:r>
                      <w:r w:rsidRPr="001F23A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از نوع </w:t>
                      </w:r>
                      <w:r w:rsidRPr="00E44668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Transient</w:t>
                      </w:r>
                    </w:p>
                    <w:p w14:paraId="5F56D583" w14:textId="1D74090B" w:rsidR="003279A9" w:rsidRDefault="003279A9" w:rsidP="003279A9">
                      <w:pPr>
                        <w:pStyle w:val="BodyText"/>
                        <w:kinsoku w:val="0"/>
                        <w:overflowPunct w:val="0"/>
                        <w:bidi/>
                        <w:ind w:left="660" w:firstLine="0"/>
                        <w:jc w:val="both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یک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LSA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برای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F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از نوع </w:t>
                      </w:r>
                      <w:r w:rsidRPr="00E44668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Point-to-point</w:t>
                      </w:r>
                    </w:p>
                    <w:p w14:paraId="09171A39" w14:textId="21F76CB6" w:rsidR="003279A9" w:rsidRPr="001F23A8" w:rsidRDefault="003279A9" w:rsidP="003279A9">
                      <w:pPr>
                        <w:pStyle w:val="BodyText"/>
                        <w:kinsoku w:val="0"/>
                        <w:overflowPunct w:val="0"/>
                        <w:bidi/>
                        <w:ind w:left="660" w:firstLine="0"/>
                        <w:jc w:val="both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یک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LSA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برای </w:t>
                      </w: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N5</w:t>
                      </w: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 از نوع </w:t>
                      </w:r>
                      <w:r w:rsidRPr="00E44668"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Transient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AC386D" w14:textId="77777777" w:rsidR="001C50D2" w:rsidRPr="00956919" w:rsidRDefault="001C50D2" w:rsidP="001C50D2">
      <w:pPr>
        <w:bidi/>
        <w:rPr>
          <w:rFonts w:cs="B Nazanin"/>
          <w:sz w:val="24"/>
          <w:szCs w:val="24"/>
          <w:rtl/>
          <w:lang w:bidi="fa-IR"/>
        </w:rPr>
      </w:pPr>
    </w:p>
    <w:p w14:paraId="51FD62F2" w14:textId="77777777" w:rsidR="001C50D2" w:rsidRPr="00956919" w:rsidRDefault="001C50D2" w:rsidP="001C50D2">
      <w:pPr>
        <w:bidi/>
        <w:rPr>
          <w:rFonts w:cs="B Nazanin"/>
          <w:sz w:val="24"/>
          <w:szCs w:val="24"/>
          <w:rtl/>
          <w:lang w:bidi="fa-IR"/>
        </w:rPr>
      </w:pPr>
    </w:p>
    <w:p w14:paraId="00C9C458" w14:textId="77777777" w:rsidR="001C50D2" w:rsidRPr="00956919" w:rsidRDefault="001C50D2" w:rsidP="001C50D2">
      <w:pPr>
        <w:bidi/>
        <w:rPr>
          <w:rFonts w:cs="B Nazanin"/>
          <w:sz w:val="24"/>
          <w:szCs w:val="24"/>
          <w:rtl/>
          <w:lang w:bidi="fa-IR"/>
        </w:rPr>
      </w:pPr>
    </w:p>
    <w:p w14:paraId="07A4D0F0" w14:textId="77777777" w:rsidR="004E525E" w:rsidRDefault="004E525E" w:rsidP="004E525E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9370E05" w14:textId="3E789D10" w:rsidR="004E525E" w:rsidRDefault="0021105E" w:rsidP="004E525E">
      <w:pPr>
        <w:pStyle w:val="ListParagraph"/>
        <w:bidi/>
        <w:spacing w:line="259" w:lineRule="auto"/>
        <w:ind w:left="-216"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ar-SA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42E44FB" wp14:editId="1477C9A1">
                <wp:simplePos x="0" y="0"/>
                <wp:positionH relativeFrom="column">
                  <wp:posOffset>3161820</wp:posOffset>
                </wp:positionH>
                <wp:positionV relativeFrom="paragraph">
                  <wp:posOffset>417890</wp:posOffset>
                </wp:positionV>
                <wp:extent cx="106560" cy="8280"/>
                <wp:effectExtent l="95250" t="152400" r="103505" b="163195"/>
                <wp:wrapNone/>
                <wp:docPr id="207879099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5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D8A4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44.75pt;margin-top:24.4pt;width:16.9pt;height:17.6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">
                <v:imagedata r:id="rId10" o:title=""/>
              </v:shape>
            </w:pict>
          </mc:Fallback>
        </mc:AlternateContent>
      </w:r>
      <w:r w:rsidR="00E612A6" w:rsidRPr="008705AE">
        <w:rPr>
          <w:rFonts w:cs="B Nazanin"/>
          <w:noProof/>
          <w:sz w:val="20"/>
          <w:szCs w:val="20"/>
          <w:rtl/>
        </w:rPr>
        <w:drawing>
          <wp:anchor distT="0" distB="0" distL="114300" distR="114300" simplePos="0" relativeHeight="251942912" behindDoc="0" locked="0" layoutInCell="1" allowOverlap="1" wp14:anchorId="590B6D2F" wp14:editId="527EEB2C">
            <wp:simplePos x="0" y="0"/>
            <wp:positionH relativeFrom="column">
              <wp:posOffset>1932940</wp:posOffset>
            </wp:positionH>
            <wp:positionV relativeFrom="paragraph">
              <wp:posOffset>332105</wp:posOffset>
            </wp:positionV>
            <wp:extent cx="2495550" cy="236477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64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2A6">
        <w:rPr>
          <w:rFonts w:cs="B Nazanin" w:hint="cs"/>
          <w:b/>
          <w:bCs/>
          <w:rtl/>
          <w:lang w:bidi="fa-IR"/>
        </w:rPr>
        <w:t>سوال دوم -</w:t>
      </w:r>
      <w:r w:rsidR="00420CBF">
        <w:rPr>
          <w:rFonts w:cs="B Nazanin" w:hint="cs"/>
          <w:rtl/>
          <w:lang w:bidi="fa-IR"/>
        </w:rPr>
        <w:t xml:space="preserve"> </w:t>
      </w:r>
      <w:r w:rsidR="004E525E" w:rsidRPr="000D3EE4">
        <w:rPr>
          <w:rFonts w:cs="B Nazanin" w:hint="cs"/>
          <w:rtl/>
          <w:lang w:bidi="fa-IR"/>
        </w:rPr>
        <w:t xml:space="preserve">با فرض استفاده از پروتکل </w:t>
      </w:r>
      <w:r w:rsidR="004E525E" w:rsidRPr="006D27B7">
        <w:rPr>
          <w:rFonts w:asciiTheme="minorBidi" w:hAnsiTheme="minorBidi"/>
          <w:lang w:bidi="fa-IR"/>
        </w:rPr>
        <w:t>OSPF</w:t>
      </w:r>
      <w:r w:rsidR="004E525E">
        <w:rPr>
          <w:rFonts w:cs="B Nazanin" w:hint="cs"/>
          <w:rtl/>
          <w:lang w:bidi="fa-IR"/>
        </w:rPr>
        <w:t>،</w:t>
      </w:r>
      <w:r w:rsidR="004E525E" w:rsidRPr="000D3EE4">
        <w:rPr>
          <w:rFonts w:cs="B Nazanin" w:hint="cs"/>
          <w:rtl/>
          <w:lang w:bidi="fa-IR"/>
        </w:rPr>
        <w:t xml:space="preserve"> به صورت مرحله به مرحله روند یافتن کوتاه‌ترین مسیرها را در مسیریاب </w:t>
      </w:r>
      <w:r w:rsidR="004E525E" w:rsidRPr="006D27B7">
        <w:rPr>
          <w:rFonts w:asciiTheme="minorBidi" w:hAnsiTheme="minorBidi"/>
          <w:lang w:bidi="fa-IR"/>
        </w:rPr>
        <w:t>A</w:t>
      </w:r>
      <w:r w:rsidR="004E525E" w:rsidRPr="000D3EE4">
        <w:rPr>
          <w:rFonts w:cs="B Nazanin" w:hint="cs"/>
          <w:rtl/>
          <w:lang w:bidi="fa-IR"/>
        </w:rPr>
        <w:t xml:space="preserve"> </w:t>
      </w:r>
      <w:r w:rsidR="004E525E">
        <w:rPr>
          <w:rFonts w:cs="B Nazanin" w:hint="cs"/>
          <w:rtl/>
          <w:lang w:bidi="fa-IR"/>
        </w:rPr>
        <w:t>با لحاظ استفاده از روش دیجسترا</w:t>
      </w:r>
      <w:r w:rsidR="004E525E">
        <w:rPr>
          <w:rStyle w:val="FootnoteReference"/>
          <w:rFonts w:cs="B Nazanin"/>
          <w:rtl/>
          <w:lang w:bidi="fa-IR"/>
        </w:rPr>
        <w:footnoteReference w:id="2"/>
      </w:r>
      <w:r w:rsidR="004E525E">
        <w:rPr>
          <w:rFonts w:cs="B Nazanin" w:hint="cs"/>
          <w:rtl/>
          <w:lang w:bidi="fa-IR"/>
        </w:rPr>
        <w:t xml:space="preserve"> </w:t>
      </w:r>
      <w:r w:rsidR="004E525E" w:rsidRPr="000D3EE4">
        <w:rPr>
          <w:rFonts w:cs="B Nazanin" w:hint="cs"/>
          <w:rtl/>
          <w:lang w:bidi="fa-IR"/>
        </w:rPr>
        <w:t>رسم کنید.</w:t>
      </w:r>
      <w:r w:rsidR="004E525E" w:rsidRPr="008705AE">
        <w:rPr>
          <w:rFonts w:cs="B Nazanin"/>
          <w:sz w:val="20"/>
          <w:szCs w:val="20"/>
          <w:rtl/>
          <w:lang w:bidi="fa-IR"/>
        </w:rPr>
        <w:t xml:space="preserve"> </w:t>
      </w:r>
    </w:p>
    <w:p w14:paraId="61019D2C" w14:textId="7B2DB8BD" w:rsidR="004E525E" w:rsidRPr="004E525E" w:rsidRDefault="004E525E" w:rsidP="004E525E">
      <w:pPr>
        <w:bidi/>
        <w:jc w:val="both"/>
        <w:rPr>
          <w:rFonts w:cs="B Nazanin"/>
          <w:rtl/>
          <w:lang w:bidi="fa-IR"/>
        </w:rPr>
      </w:pPr>
    </w:p>
    <w:p w14:paraId="4021B0DB" w14:textId="24151284" w:rsidR="004E525E" w:rsidRDefault="00D6772C" w:rsidP="004E525E">
      <w:pPr>
        <w:pStyle w:val="BodyText"/>
        <w:kinsoku w:val="0"/>
        <w:overflowPunct w:val="0"/>
        <w:bidi/>
        <w:ind w:left="342" w:firstLine="0"/>
        <w:rPr>
          <w:rFonts w:ascii="Courier New" w:hAnsi="Courier New" w:cs="B Nazanin"/>
          <w:rtl/>
          <w:lang w:bidi="fa-IR"/>
        </w:rPr>
      </w:pPr>
      <w:r>
        <w:rPr>
          <w:rFonts w:ascii="Courier New" w:hAnsi="Courier New" w:cs="B Nazanin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3006736A" wp14:editId="41104E58">
                <wp:simplePos x="0" y="0"/>
                <wp:positionH relativeFrom="column">
                  <wp:posOffset>3304540</wp:posOffset>
                </wp:positionH>
                <wp:positionV relativeFrom="paragraph">
                  <wp:posOffset>-203200</wp:posOffset>
                </wp:positionV>
                <wp:extent cx="811675" cy="503220"/>
                <wp:effectExtent l="57150" t="57150" r="45720" b="49530"/>
                <wp:wrapNone/>
                <wp:docPr id="87725588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1675" cy="50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0E66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59.5pt;margin-top:-16.7pt;width:65.3pt;height:41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">
                <v:imagedata r:id="rId13" o:title=""/>
              </v:shape>
            </w:pict>
          </mc:Fallback>
        </mc:AlternateContent>
      </w:r>
    </w:p>
    <w:p w14:paraId="678A8FA2" w14:textId="77777777" w:rsidR="004E525E" w:rsidRDefault="004E525E" w:rsidP="004E525E">
      <w:pPr>
        <w:pStyle w:val="BodyText"/>
        <w:kinsoku w:val="0"/>
        <w:overflowPunct w:val="0"/>
        <w:bidi/>
        <w:ind w:left="342" w:firstLine="0"/>
        <w:jc w:val="center"/>
        <w:rPr>
          <w:rFonts w:cs="B Nazanin"/>
          <w:noProof/>
          <w:rtl/>
        </w:rPr>
      </w:pPr>
    </w:p>
    <w:p w14:paraId="49B51E08" w14:textId="560A6BB5" w:rsidR="004E525E" w:rsidRDefault="00D6772C" w:rsidP="004E525E">
      <w:pPr>
        <w:pStyle w:val="Heading2"/>
        <w:kinsoku w:val="0"/>
        <w:overflowPunct w:val="0"/>
        <w:bidi/>
        <w:spacing w:line="251" w:lineRule="exact"/>
        <w:rPr>
          <w:rFonts w:ascii="Times New Roman" w:hAnsi="Times New Roman" w:cs="B Nazanin"/>
          <w:spacing w:val="-1"/>
          <w:sz w:val="28"/>
          <w:szCs w:val="28"/>
          <w:rtl/>
        </w:rPr>
      </w:pPr>
      <w:r>
        <w:rPr>
          <w:rFonts w:ascii="Times New Roman" w:hAnsi="Times New Roman" w:cs="B Nazanin"/>
          <w:noProof/>
          <w:spacing w:val="-1"/>
          <w:sz w:val="28"/>
          <w:szCs w:val="28"/>
          <w:rtl/>
          <w:lang w:val="ar-SA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6285D8D" wp14:editId="4AA2943C">
                <wp:simplePos x="0" y="0"/>
                <wp:positionH relativeFrom="column">
                  <wp:posOffset>2310130</wp:posOffset>
                </wp:positionH>
                <wp:positionV relativeFrom="paragraph">
                  <wp:posOffset>-627380</wp:posOffset>
                </wp:positionV>
                <wp:extent cx="1833245" cy="1442720"/>
                <wp:effectExtent l="57150" t="38100" r="52705" b="43180"/>
                <wp:wrapNone/>
                <wp:docPr id="98978496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33245" cy="14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124F1" id="Ink 14" o:spid="_x0000_s1026" type="#_x0000_t75" style="position:absolute;margin-left:181.2pt;margin-top:-50.1pt;width:145.75pt;height:11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">
                <v:imagedata r:id="rId15" o:title=""/>
              </v:shape>
            </w:pict>
          </mc:Fallback>
        </mc:AlternateContent>
      </w:r>
      <w:r w:rsidR="00310345">
        <w:rPr>
          <w:rFonts w:ascii="Times New Roman" w:hAnsi="Times New Roman" w:cs="B Nazanin"/>
          <w:noProof/>
          <w:spacing w:val="-1"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414AD0D" wp14:editId="33FEF6A4">
                <wp:simplePos x="0" y="0"/>
                <wp:positionH relativeFrom="column">
                  <wp:posOffset>2769870</wp:posOffset>
                </wp:positionH>
                <wp:positionV relativeFrom="paragraph">
                  <wp:posOffset>86995</wp:posOffset>
                </wp:positionV>
                <wp:extent cx="133350" cy="1428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694B3" id="Oval 8" o:spid="_x0000_s1026" style="position:absolute;margin-left:218.1pt;margin-top:6.85pt;width:10.5pt;height:11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" fillcolor="white [3212]" strokecolor="white [3212]" strokeweight="1pt">
                <v:stroke joinstyle="miter"/>
              </v:oval>
            </w:pict>
          </mc:Fallback>
        </mc:AlternateContent>
      </w:r>
    </w:p>
    <w:p w14:paraId="444DED20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7C8EC4C1" w14:textId="77777777" w:rsidR="004E525E" w:rsidRDefault="004E525E" w:rsidP="004E525E">
      <w:pPr>
        <w:pStyle w:val="BodyText"/>
        <w:kinsoku w:val="0"/>
        <w:overflowPunct w:val="0"/>
        <w:bidi/>
        <w:spacing w:before="7"/>
        <w:jc w:val="center"/>
        <w:rPr>
          <w:rFonts w:cs="B Nazanin"/>
          <w:sz w:val="20"/>
          <w:szCs w:val="20"/>
          <w:lang w:bidi="fa-IR"/>
        </w:rPr>
      </w:pPr>
      <w:r>
        <w:rPr>
          <w:rFonts w:cs="B Nazani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1239226" wp14:editId="1CAA7D12">
                <wp:simplePos x="0" y="0"/>
                <wp:positionH relativeFrom="column">
                  <wp:posOffset>2864485</wp:posOffset>
                </wp:positionH>
                <wp:positionV relativeFrom="paragraph">
                  <wp:posOffset>17780</wp:posOffset>
                </wp:positionV>
                <wp:extent cx="238125" cy="2190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22EF7" id="Oval 16" o:spid="_x0000_s1026" style="position:absolute;margin-left:225.55pt;margin-top:1.4pt;width:18.75pt;height:17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" fillcolor="window" strokecolor="window" strokeweight="1pt">
                <v:stroke joinstyle="miter"/>
              </v:oval>
            </w:pict>
          </mc:Fallback>
        </mc:AlternateContent>
      </w:r>
    </w:p>
    <w:p w14:paraId="0C1F220B" w14:textId="2BA368BA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2169B246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6EE8FCB2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7B332DA0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756A41CB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086AED87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0927135C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3B1E768E" w14:textId="2988DEDD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1AB70007" w14:textId="3BEE72BB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7988C93B" w14:textId="1F151B33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0F9CE196" w14:textId="3885C3C0" w:rsidR="004E525E" w:rsidRDefault="00D6772C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ar-SA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EB36D5F" wp14:editId="4AEDD07B">
                <wp:simplePos x="0" y="0"/>
                <wp:positionH relativeFrom="column">
                  <wp:posOffset>-1249911</wp:posOffset>
                </wp:positionH>
                <wp:positionV relativeFrom="paragraph">
                  <wp:posOffset>174854</wp:posOffset>
                </wp:positionV>
                <wp:extent cx="360" cy="360"/>
                <wp:effectExtent l="114300" t="114300" r="95250" b="152400"/>
                <wp:wrapNone/>
                <wp:docPr id="63269421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440A0" id="Ink 35" o:spid="_x0000_s1026" type="#_x0000_t75" style="position:absolute;margin-left:-103.35pt;margin-top:8.8pt;width:9.95pt;height:9.9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">
                <v:imagedata r:id="rId17" o:title=""/>
              </v:shape>
            </w:pict>
          </mc:Fallback>
        </mc:AlternateContent>
      </w:r>
      <w:r w:rsidR="0021105E">
        <w:rPr>
          <w:rFonts w:cs="B Nazanin" w:hint="cs"/>
          <w:b/>
          <w:bCs/>
          <w:noProof/>
          <w:sz w:val="24"/>
          <w:szCs w:val="24"/>
          <w:rtl/>
          <w:lang w:val="ar-SA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2C55014D" wp14:editId="227FCCB4">
                <wp:simplePos x="0" y="0"/>
                <wp:positionH relativeFrom="column">
                  <wp:posOffset>4518660</wp:posOffset>
                </wp:positionH>
                <wp:positionV relativeFrom="paragraph">
                  <wp:posOffset>119320</wp:posOffset>
                </wp:positionV>
                <wp:extent cx="121680" cy="8280"/>
                <wp:effectExtent l="95250" t="152400" r="107315" b="163195"/>
                <wp:wrapNone/>
                <wp:docPr id="77379201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6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02710" id="Ink 4" o:spid="_x0000_s1026" type="#_x0000_t75" style="position:absolute;margin-left:351.55pt;margin-top:.9pt;width:18.1pt;height:17.6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">
                <v:imagedata r:id="rId19" o:title=""/>
              </v:shape>
            </w:pict>
          </mc:Fallback>
        </mc:AlternateContent>
      </w:r>
      <w:r w:rsidR="0021105E">
        <w:rPr>
          <w:rFonts w:cs="B Nazanin" w:hint="cs"/>
          <w:b/>
          <w:bCs/>
          <w:noProof/>
          <w:sz w:val="24"/>
          <w:szCs w:val="24"/>
          <w:rtl/>
          <w:lang w:val="ar-SA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DBA615C" wp14:editId="635D41C2">
                <wp:simplePos x="0" y="0"/>
                <wp:positionH relativeFrom="column">
                  <wp:posOffset>2034660</wp:posOffset>
                </wp:positionH>
                <wp:positionV relativeFrom="paragraph">
                  <wp:posOffset>126880</wp:posOffset>
                </wp:positionV>
                <wp:extent cx="98640" cy="16200"/>
                <wp:effectExtent l="76200" t="133350" r="111125" b="174625"/>
                <wp:wrapNone/>
                <wp:docPr id="67924665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86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64853" id="Ink 2" o:spid="_x0000_s1026" type="#_x0000_t75" style="position:absolute;margin-left:155.95pt;margin-top:1.5pt;width:16.25pt;height:18.3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">
                <v:imagedata r:id="rId21" o:title=""/>
              </v:shape>
            </w:pict>
          </mc:Fallback>
        </mc:AlternateContent>
      </w:r>
      <w:r w:rsidR="0021105E">
        <w:rPr>
          <w:rFonts w:cs="B Nazanin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38CD708" wp14:editId="17448B0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610350" cy="76809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7680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E4A019" w14:textId="0DD8DD4A" w:rsidR="004E525E" w:rsidRDefault="0021105E" w:rsidP="004E525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F6F1A5" wp14:editId="2FA11518">
                                  <wp:extent cx="2495550" cy="2364740"/>
                                  <wp:effectExtent l="0" t="0" r="0" b="0"/>
                                  <wp:docPr id="84911501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550" cy="236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136465" wp14:editId="39FF4165">
                                  <wp:extent cx="2495550" cy="2364740"/>
                                  <wp:effectExtent l="0" t="0" r="0" b="0"/>
                                  <wp:docPr id="12979283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550" cy="236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098018" wp14:editId="3D83D629">
                                  <wp:extent cx="2495550" cy="2364740"/>
                                  <wp:effectExtent l="0" t="0" r="0" b="0"/>
                                  <wp:docPr id="151652876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550" cy="236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7EA2C" wp14:editId="5F5CFA57">
                                  <wp:extent cx="2495550" cy="2364740"/>
                                  <wp:effectExtent l="0" t="0" r="0" b="0"/>
                                  <wp:docPr id="126969083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550" cy="236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064497" wp14:editId="59645E92">
                                  <wp:extent cx="2495550" cy="2364740"/>
                                  <wp:effectExtent l="0" t="0" r="0" b="0"/>
                                  <wp:docPr id="209353604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550" cy="236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D708" id="Rectangle 14" o:spid="_x0000_s1029" style="position:absolute;left:0;text-align:left;margin-left:0;margin-top:1pt;width:520.5pt;height:604.8pt;z-index:251943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" fillcolor="window" strokecolor="windowText" strokeweight="1pt">
                <v:textbox inset=",0">
                  <w:txbxContent>
                    <w:p w14:paraId="3EE4A019" w14:textId="0DD8DD4A" w:rsidR="004E525E" w:rsidRDefault="0021105E" w:rsidP="004E525E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F6F1A5" wp14:editId="2FA11518">
                            <wp:extent cx="2495550" cy="2364740"/>
                            <wp:effectExtent l="0" t="0" r="0" b="0"/>
                            <wp:docPr id="84911501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5550" cy="236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136465" wp14:editId="39FF4165">
                            <wp:extent cx="2495550" cy="2364740"/>
                            <wp:effectExtent l="0" t="0" r="0" b="0"/>
                            <wp:docPr id="12979283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5550" cy="236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098018" wp14:editId="3D83D629">
                            <wp:extent cx="2495550" cy="2364740"/>
                            <wp:effectExtent l="0" t="0" r="0" b="0"/>
                            <wp:docPr id="151652876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5550" cy="236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77EA2C" wp14:editId="5F5CFA57">
                            <wp:extent cx="2495550" cy="2364740"/>
                            <wp:effectExtent l="0" t="0" r="0" b="0"/>
                            <wp:docPr id="126969083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5550" cy="236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064497" wp14:editId="59645E92">
                            <wp:extent cx="2495550" cy="2364740"/>
                            <wp:effectExtent l="0" t="0" r="0" b="0"/>
                            <wp:docPr id="209353604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5550" cy="236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86E26E" w14:textId="64944F1B" w:rsidR="004E525E" w:rsidRDefault="00D6772C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8AB9C9F" wp14:editId="35E34EC7">
                <wp:simplePos x="0" y="0"/>
                <wp:positionH relativeFrom="column">
                  <wp:posOffset>2325969</wp:posOffset>
                </wp:positionH>
                <wp:positionV relativeFrom="paragraph">
                  <wp:posOffset>91169</wp:posOffset>
                </wp:positionV>
                <wp:extent cx="1440" cy="360"/>
                <wp:effectExtent l="57150" t="57150" r="74930" b="76200"/>
                <wp:wrapNone/>
                <wp:docPr id="1144450459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555F1" id="Ink 47" o:spid="_x0000_s1026" type="#_x0000_t75" style="position:absolute;margin-left:181.75pt;margin-top:5.8pt;width:2.9pt;height:2.9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">
                <v:imagedata r:id="rId23" o:title=""/>
              </v:shape>
            </w:pict>
          </mc:Fallback>
        </mc:AlternateContent>
      </w:r>
    </w:p>
    <w:p w14:paraId="21A94C83" w14:textId="34338B89" w:rsidR="004E525E" w:rsidRDefault="00D6772C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10BA812A" wp14:editId="29D57C22">
                <wp:simplePos x="0" y="0"/>
                <wp:positionH relativeFrom="column">
                  <wp:posOffset>3704590</wp:posOffset>
                </wp:positionH>
                <wp:positionV relativeFrom="paragraph">
                  <wp:posOffset>-144780</wp:posOffset>
                </wp:positionV>
                <wp:extent cx="1772920" cy="599040"/>
                <wp:effectExtent l="38100" t="38100" r="0" b="48895"/>
                <wp:wrapNone/>
                <wp:docPr id="1145390265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72920" cy="59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2B7F2" id="Ink 76" o:spid="_x0000_s1026" type="#_x0000_t75" style="position:absolute;margin-left:291pt;margin-top:-12.1pt;width:141pt;height:48.5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">
                <v:imagedata r:id="rId25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27CB7071" wp14:editId="6058BB39">
                <wp:simplePos x="0" y="0"/>
                <wp:positionH relativeFrom="column">
                  <wp:posOffset>3770649</wp:posOffset>
                </wp:positionH>
                <wp:positionV relativeFrom="paragraph">
                  <wp:posOffset>-169636</wp:posOffset>
                </wp:positionV>
                <wp:extent cx="613800" cy="448200"/>
                <wp:effectExtent l="114300" t="114300" r="110490" b="142875"/>
                <wp:wrapNone/>
                <wp:docPr id="684714868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3800" cy="4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6858B" id="Ink 61" o:spid="_x0000_s1026" type="#_x0000_t75" style="position:absolute;margin-left:291.95pt;margin-top:-18.3pt;width:58.25pt;height:45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">
                <v:imagedata r:id="rId27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56ADB94" wp14:editId="2F8131B8">
                <wp:simplePos x="0" y="0"/>
                <wp:positionH relativeFrom="column">
                  <wp:posOffset>4694049</wp:posOffset>
                </wp:positionH>
                <wp:positionV relativeFrom="paragraph">
                  <wp:posOffset>-204556</wp:posOffset>
                </wp:positionV>
                <wp:extent cx="785160" cy="513720"/>
                <wp:effectExtent l="76200" t="57150" r="53340" b="57785"/>
                <wp:wrapNone/>
                <wp:docPr id="1470067261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85160" cy="5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E731F" id="Ink 53" o:spid="_x0000_s1026" type="#_x0000_t75" style="position:absolute;margin-left:368.2pt;margin-top:-17.5pt;width:64.65pt;height:43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">
                <v:imagedata r:id="rId29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DD0E24B" wp14:editId="279221F4">
                <wp:simplePos x="0" y="0"/>
                <wp:positionH relativeFrom="column">
                  <wp:posOffset>2146689</wp:posOffset>
                </wp:positionH>
                <wp:positionV relativeFrom="paragraph">
                  <wp:posOffset>-252796</wp:posOffset>
                </wp:positionV>
                <wp:extent cx="870840" cy="583200"/>
                <wp:effectExtent l="38100" t="38100" r="43815" b="45720"/>
                <wp:wrapNone/>
                <wp:docPr id="161865191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70840" cy="5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D1928" id="Ink 46" o:spid="_x0000_s1026" type="#_x0000_t75" style="position:absolute;margin-left:168.35pt;margin-top:-20.6pt;width:69.95pt;height:47.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">
                <v:imagedata r:id="rId31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4B1451EC" wp14:editId="05BCD0B4">
                <wp:simplePos x="0" y="0"/>
                <wp:positionH relativeFrom="column">
                  <wp:posOffset>1259205</wp:posOffset>
                </wp:positionH>
                <wp:positionV relativeFrom="paragraph">
                  <wp:posOffset>-212090</wp:posOffset>
                </wp:positionV>
                <wp:extent cx="630185" cy="459740"/>
                <wp:effectExtent l="133350" t="114300" r="74930" b="149860"/>
                <wp:wrapNone/>
                <wp:docPr id="23892641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30185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EECA2" id="Ink 42" o:spid="_x0000_s1026" type="#_x0000_t75" style="position:absolute;margin-left:94.2pt;margin-top:-21.65pt;width:59.5pt;height:46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">
                <v:imagedata r:id="rId33" o:title=""/>
              </v:shape>
            </w:pict>
          </mc:Fallback>
        </mc:AlternateContent>
      </w:r>
    </w:p>
    <w:p w14:paraId="76E8FA0E" w14:textId="3C9B7DBD" w:rsidR="004E525E" w:rsidRDefault="00D6772C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D4C658C" wp14:editId="0338334F">
                <wp:simplePos x="0" y="0"/>
                <wp:positionH relativeFrom="column">
                  <wp:posOffset>1183329</wp:posOffset>
                </wp:positionH>
                <wp:positionV relativeFrom="paragraph">
                  <wp:posOffset>168324</wp:posOffset>
                </wp:positionV>
                <wp:extent cx="1818000" cy="39960"/>
                <wp:effectExtent l="0" t="57150" r="49530" b="55880"/>
                <wp:wrapNone/>
                <wp:docPr id="73552540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180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A9403" id="Ink 52" o:spid="_x0000_s1026" type="#_x0000_t75" style="position:absolute;margin-left:92.5pt;margin-top:12.55pt;width:144.6pt;height:4.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">
                <v:imagedata r:id="rId35" o:title=""/>
              </v:shape>
            </w:pict>
          </mc:Fallback>
        </mc:AlternateContent>
      </w:r>
      <w:r w:rsidR="0021105E"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86E0882" wp14:editId="5B8C54D5">
                <wp:simplePos x="0" y="0"/>
                <wp:positionH relativeFrom="column">
                  <wp:posOffset>5524500</wp:posOffset>
                </wp:positionH>
                <wp:positionV relativeFrom="paragraph">
                  <wp:posOffset>149870</wp:posOffset>
                </wp:positionV>
                <wp:extent cx="129240" cy="17280"/>
                <wp:effectExtent l="76200" t="133350" r="118745" b="173355"/>
                <wp:wrapNone/>
                <wp:docPr id="69992013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92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5D7F2" id="Ink 5" o:spid="_x0000_s1026" type="#_x0000_t75" style="position:absolute;margin-left:430.75pt;margin-top:3.3pt;width:18.7pt;height:18.3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">
                <v:imagedata r:id="rId37" o:title=""/>
              </v:shape>
            </w:pict>
          </mc:Fallback>
        </mc:AlternateContent>
      </w:r>
      <w:r w:rsidR="0021105E"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FDCAAF6" wp14:editId="06E83098">
                <wp:simplePos x="0" y="0"/>
                <wp:positionH relativeFrom="column">
                  <wp:posOffset>3048060</wp:posOffset>
                </wp:positionH>
                <wp:positionV relativeFrom="paragraph">
                  <wp:posOffset>150590</wp:posOffset>
                </wp:positionV>
                <wp:extent cx="113760" cy="8640"/>
                <wp:effectExtent l="95250" t="152400" r="114935" b="163195"/>
                <wp:wrapNone/>
                <wp:docPr id="58567231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37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3094B" id="Ink 3" o:spid="_x0000_s1026" type="#_x0000_t75" style="position:absolute;margin-left:235.75pt;margin-top:3.35pt;width:17.45pt;height:17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">
                <v:imagedata r:id="rId39" o:title=""/>
              </v:shape>
            </w:pict>
          </mc:Fallback>
        </mc:AlternateContent>
      </w:r>
    </w:p>
    <w:p w14:paraId="62CDDB54" w14:textId="326443D0" w:rsidR="004E525E" w:rsidRDefault="00D6772C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4B8A4A58" wp14:editId="226C6FF0">
                <wp:simplePos x="0" y="0"/>
                <wp:positionH relativeFrom="column">
                  <wp:posOffset>4622769</wp:posOffset>
                </wp:positionH>
                <wp:positionV relativeFrom="paragraph">
                  <wp:posOffset>-535641</wp:posOffset>
                </wp:positionV>
                <wp:extent cx="858240" cy="1374480"/>
                <wp:effectExtent l="57150" t="57150" r="75565" b="73660"/>
                <wp:wrapNone/>
                <wp:docPr id="179075789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58240" cy="13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1866D" id="Ink 54" o:spid="_x0000_s1026" type="#_x0000_t75" style="position:absolute;margin-left:362.6pt;margin-top:-43.6pt;width:70.45pt;height:111.1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">
                <v:imagedata r:id="rId41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175DBA1A" wp14:editId="719EB0E5">
                <wp:simplePos x="0" y="0"/>
                <wp:positionH relativeFrom="column">
                  <wp:posOffset>1206729</wp:posOffset>
                </wp:positionH>
                <wp:positionV relativeFrom="paragraph">
                  <wp:posOffset>-546441</wp:posOffset>
                </wp:positionV>
                <wp:extent cx="809640" cy="1368000"/>
                <wp:effectExtent l="57150" t="38100" r="47625" b="41910"/>
                <wp:wrapNone/>
                <wp:docPr id="201517233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09640" cy="13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04441" id="Ink 48" o:spid="_x0000_s1026" type="#_x0000_t75" style="position:absolute;margin-left:94.3pt;margin-top:-43.75pt;width:65.15pt;height:109.1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">
                <v:imagedata r:id="rId43" o:title=""/>
              </v:shape>
            </w:pict>
          </mc:Fallback>
        </mc:AlternateContent>
      </w:r>
    </w:p>
    <w:p w14:paraId="0E640341" w14:textId="5BC49463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2DDD9102" w14:textId="034403C6" w:rsidR="004E525E" w:rsidRDefault="00D6772C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680CCD47" wp14:editId="29A7B5E4">
                <wp:simplePos x="0" y="0"/>
                <wp:positionH relativeFrom="column">
                  <wp:posOffset>3715209</wp:posOffset>
                </wp:positionH>
                <wp:positionV relativeFrom="paragraph">
                  <wp:posOffset>-142766</wp:posOffset>
                </wp:positionV>
                <wp:extent cx="336600" cy="582480"/>
                <wp:effectExtent l="38100" t="57150" r="44450" b="46355"/>
                <wp:wrapNone/>
                <wp:docPr id="121399709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6600" cy="5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D4863" id="Ink 77" o:spid="_x0000_s1026" type="#_x0000_t75" style="position:absolute;margin-left:291.85pt;margin-top:-11.95pt;width:27.9pt;height:47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">
                <v:imagedata r:id="rId45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4AD81097" wp14:editId="31A742C6">
                <wp:simplePos x="0" y="0"/>
                <wp:positionH relativeFrom="column">
                  <wp:posOffset>5553729</wp:posOffset>
                </wp:positionH>
                <wp:positionV relativeFrom="paragraph">
                  <wp:posOffset>-192086</wp:posOffset>
                </wp:positionV>
                <wp:extent cx="27360" cy="528480"/>
                <wp:effectExtent l="114300" t="114300" r="144145" b="138430"/>
                <wp:wrapNone/>
                <wp:docPr id="66544554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7360" cy="5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5A472" id="Ink 55" o:spid="_x0000_s1026" type="#_x0000_t75" style="position:absolute;margin-left:432.35pt;margin-top:-20.05pt;width:12.05pt;height:51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">
                <v:imagedata r:id="rId47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802A148" wp14:editId="201FDE65">
                <wp:simplePos x="0" y="0"/>
                <wp:positionH relativeFrom="column">
                  <wp:posOffset>2152015</wp:posOffset>
                </wp:positionH>
                <wp:positionV relativeFrom="paragraph">
                  <wp:posOffset>-915670</wp:posOffset>
                </wp:positionV>
                <wp:extent cx="869950" cy="1901660"/>
                <wp:effectExtent l="38100" t="38100" r="44450" b="41910"/>
                <wp:wrapNone/>
                <wp:docPr id="49548095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69950" cy="190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D180D" id="Ink 51" o:spid="_x0000_s1026" type="#_x0000_t75" style="position:absolute;margin-left:168.75pt;margin-top:-72.8pt;width:69.9pt;height:151.2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">
                <v:imagedata r:id="rId49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2A555AE7" wp14:editId="342DF545">
                <wp:simplePos x="0" y="0"/>
                <wp:positionH relativeFrom="column">
                  <wp:posOffset>3011170</wp:posOffset>
                </wp:positionH>
                <wp:positionV relativeFrom="paragraph">
                  <wp:posOffset>-236220</wp:posOffset>
                </wp:positionV>
                <wp:extent cx="55880" cy="577215"/>
                <wp:effectExtent l="114300" t="114300" r="134620" b="146685"/>
                <wp:wrapNone/>
                <wp:docPr id="1010746928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5880" cy="5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1B613" id="Ink 45" o:spid="_x0000_s1026" type="#_x0000_t75" style="position:absolute;margin-left:232.15pt;margin-top:-23.55pt;width:14.25pt;height:55.3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">
                <v:imagedata r:id="rId51" o:title=""/>
              </v:shape>
            </w:pict>
          </mc:Fallback>
        </mc:AlternateContent>
      </w:r>
    </w:p>
    <w:p w14:paraId="2810BCA4" w14:textId="458F1B66" w:rsidR="004E525E" w:rsidRDefault="00D6772C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7C38BE93" wp14:editId="23D56FBC">
                <wp:simplePos x="0" y="0"/>
                <wp:positionH relativeFrom="column">
                  <wp:posOffset>3785235</wp:posOffset>
                </wp:positionH>
                <wp:positionV relativeFrom="paragraph">
                  <wp:posOffset>-496570</wp:posOffset>
                </wp:positionV>
                <wp:extent cx="1609090" cy="1210310"/>
                <wp:effectExtent l="133350" t="114300" r="86360" b="142240"/>
                <wp:wrapNone/>
                <wp:docPr id="1723364404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09090" cy="121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B4083" id="Ink 67" o:spid="_x0000_s1026" type="#_x0000_t75" style="position:absolute;margin-left:293.1pt;margin-top:-44.05pt;width:136.6pt;height:105.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">
                <v:imagedata r:id="rId53" o:title=""/>
              </v:shape>
            </w:pict>
          </mc:Fallback>
        </mc:AlternateContent>
      </w:r>
    </w:p>
    <w:p w14:paraId="25219AEC" w14:textId="6D39E2BB" w:rsidR="004E525E" w:rsidRDefault="002110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2D119F76" wp14:editId="01D5B5DC">
                <wp:simplePos x="0" y="0"/>
                <wp:positionH relativeFrom="column">
                  <wp:posOffset>5539620</wp:posOffset>
                </wp:positionH>
                <wp:positionV relativeFrom="paragraph">
                  <wp:posOffset>147415</wp:posOffset>
                </wp:positionV>
                <wp:extent cx="121320" cy="9000"/>
                <wp:effectExtent l="95250" t="152400" r="107315" b="162560"/>
                <wp:wrapNone/>
                <wp:docPr id="137592458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13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71A57" id="Ink 6" o:spid="_x0000_s1026" type="#_x0000_t75" style="position:absolute;margin-left:431.95pt;margin-top:3.1pt;width:18.05pt;height:17.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">
                <v:imagedata r:id="rId55" o:title=""/>
              </v:shape>
            </w:pict>
          </mc:Fallback>
        </mc:AlternateContent>
      </w:r>
    </w:p>
    <w:p w14:paraId="1541242E" w14:textId="57DA2BB0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7F15C762" w14:textId="67CAD3FB" w:rsidR="004E525E" w:rsidRDefault="00D6772C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F931958" wp14:editId="036FE297">
                <wp:simplePos x="0" y="0"/>
                <wp:positionH relativeFrom="column">
                  <wp:posOffset>4721225</wp:posOffset>
                </wp:positionH>
                <wp:positionV relativeFrom="paragraph">
                  <wp:posOffset>-179070</wp:posOffset>
                </wp:positionV>
                <wp:extent cx="756285" cy="398880"/>
                <wp:effectExtent l="38100" t="38100" r="43815" b="58420"/>
                <wp:wrapNone/>
                <wp:docPr id="711407728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56285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92986" id="Ink 74" o:spid="_x0000_s1026" type="#_x0000_t75" style="position:absolute;margin-left:371.05pt;margin-top:-14.8pt;width:60.95pt;height:32.8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">
                <v:imagedata r:id="rId57" o:title=""/>
              </v:shape>
            </w:pict>
          </mc:Fallback>
        </mc:AlternateContent>
      </w:r>
    </w:p>
    <w:p w14:paraId="018EF02B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63A054F2" w14:textId="04F7316E" w:rsidR="004E525E" w:rsidRDefault="002110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1A30037C" wp14:editId="4F6C3DB4">
                <wp:simplePos x="0" y="0"/>
                <wp:positionH relativeFrom="column">
                  <wp:posOffset>2019180</wp:posOffset>
                </wp:positionH>
                <wp:positionV relativeFrom="paragraph">
                  <wp:posOffset>185360</wp:posOffset>
                </wp:positionV>
                <wp:extent cx="129600" cy="8280"/>
                <wp:effectExtent l="76200" t="152400" r="118110" b="163195"/>
                <wp:wrapNone/>
                <wp:docPr id="2878553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9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D8FA0" id="Ink 7" o:spid="_x0000_s1026" type="#_x0000_t75" style="position:absolute;margin-left:154.75pt;margin-top:6.1pt;width:18.7pt;height:17.6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">
                <v:imagedata r:id="rId59" o:title=""/>
              </v:shape>
            </w:pict>
          </mc:Fallback>
        </mc:AlternateContent>
      </w:r>
    </w:p>
    <w:p w14:paraId="18E7B204" w14:textId="4501AAB0" w:rsidR="004E525E" w:rsidRDefault="002110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6BFDE8D1" wp14:editId="59B71ED7">
                <wp:simplePos x="0" y="0"/>
                <wp:positionH relativeFrom="column">
                  <wp:posOffset>4495980</wp:posOffset>
                </wp:positionH>
                <wp:positionV relativeFrom="paragraph">
                  <wp:posOffset>6720</wp:posOffset>
                </wp:positionV>
                <wp:extent cx="159480" cy="16200"/>
                <wp:effectExtent l="95250" t="133350" r="107315" b="174625"/>
                <wp:wrapNone/>
                <wp:docPr id="79579079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94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514B7" id="Ink 11" o:spid="_x0000_s1026" type="#_x0000_t75" style="position:absolute;margin-left:349.75pt;margin-top:-7.95pt;width:21.05pt;height:18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">
                <v:imagedata r:id="rId61" o:title=""/>
              </v:shape>
            </w:pict>
          </mc:Fallback>
        </mc:AlternateContent>
      </w:r>
    </w:p>
    <w:p w14:paraId="0BA50A30" w14:textId="59312E4D" w:rsidR="004E525E" w:rsidRDefault="00D6772C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4ECA1B03" wp14:editId="4FC3876A">
                <wp:simplePos x="0" y="0"/>
                <wp:positionH relativeFrom="column">
                  <wp:posOffset>3730160</wp:posOffset>
                </wp:positionH>
                <wp:positionV relativeFrom="paragraph">
                  <wp:posOffset>-94165</wp:posOffset>
                </wp:positionV>
                <wp:extent cx="640440" cy="380520"/>
                <wp:effectExtent l="114300" t="114300" r="102870" b="153035"/>
                <wp:wrapNone/>
                <wp:docPr id="121172461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4044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FE1A3" id="Ink 104" o:spid="_x0000_s1026" type="#_x0000_t75" style="position:absolute;margin-left:288.75pt;margin-top:-12.35pt;width:60.35pt;height:39.8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">
                <v:imagedata r:id="rId63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3CBD64C" wp14:editId="1E1230AF">
                <wp:simplePos x="0" y="0"/>
                <wp:positionH relativeFrom="column">
                  <wp:posOffset>4698920</wp:posOffset>
                </wp:positionH>
                <wp:positionV relativeFrom="paragraph">
                  <wp:posOffset>-116125</wp:posOffset>
                </wp:positionV>
                <wp:extent cx="794880" cy="469800"/>
                <wp:effectExtent l="57150" t="57150" r="62865" b="64135"/>
                <wp:wrapNone/>
                <wp:docPr id="1362887292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9488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CDD80" id="Ink 99" o:spid="_x0000_s1026" type="#_x0000_t75" style="position:absolute;margin-left:368.6pt;margin-top:-10.55pt;width:65.45pt;height:39.8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">
                <v:imagedata r:id="rId65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076D66C5" wp14:editId="6F828994">
                <wp:simplePos x="0" y="0"/>
                <wp:positionH relativeFrom="column">
                  <wp:posOffset>1255520</wp:posOffset>
                </wp:positionH>
                <wp:positionV relativeFrom="paragraph">
                  <wp:posOffset>-95965</wp:posOffset>
                </wp:positionV>
                <wp:extent cx="630000" cy="363600"/>
                <wp:effectExtent l="114300" t="114300" r="93980" b="132080"/>
                <wp:wrapNone/>
                <wp:docPr id="2136152601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3000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27016" id="Ink 88" o:spid="_x0000_s1026" type="#_x0000_t75" style="position:absolute;margin-left:93.9pt;margin-top:-12.5pt;width:59.5pt;height:38.5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">
                <v:imagedata r:id="rId67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126BB4DB" wp14:editId="113D83D3">
                <wp:simplePos x="0" y="0"/>
                <wp:positionH relativeFrom="column">
                  <wp:posOffset>2179280</wp:posOffset>
                </wp:positionH>
                <wp:positionV relativeFrom="paragraph">
                  <wp:posOffset>-141685</wp:posOffset>
                </wp:positionV>
                <wp:extent cx="802440" cy="534960"/>
                <wp:effectExtent l="57150" t="57150" r="74295" b="74930"/>
                <wp:wrapNone/>
                <wp:docPr id="673963442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02440" cy="5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9F838" id="Ink 79" o:spid="_x0000_s1026" type="#_x0000_t75" style="position:absolute;margin-left:170.2pt;margin-top:-12.55pt;width:66.05pt;height:44.9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">
                <v:imagedata r:id="rId69" o:title=""/>
              </v:shape>
            </w:pict>
          </mc:Fallback>
        </mc:AlternateContent>
      </w:r>
    </w:p>
    <w:p w14:paraId="54543DAC" w14:textId="45811094" w:rsidR="00E612A6" w:rsidRDefault="0021105E" w:rsidP="00E612A6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0365E060" wp14:editId="30A0DF3B">
                <wp:simplePos x="0" y="0"/>
                <wp:positionH relativeFrom="column">
                  <wp:posOffset>3535860</wp:posOffset>
                </wp:positionH>
                <wp:positionV relativeFrom="paragraph">
                  <wp:posOffset>186390</wp:posOffset>
                </wp:positionV>
                <wp:extent cx="128880" cy="8640"/>
                <wp:effectExtent l="95250" t="152400" r="119380" b="163195"/>
                <wp:wrapNone/>
                <wp:docPr id="209086373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8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DB5E4" id="Ink 23" o:spid="_x0000_s1026" type="#_x0000_t75" style="position:absolute;margin-left:274.15pt;margin-top:6.2pt;width:18.65pt;height:17.7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">
                <v:imagedata r:id="rId71" o:title=""/>
              </v:shape>
            </w:pict>
          </mc:Fallback>
        </mc:AlternateContent>
      </w:r>
    </w:p>
    <w:p w14:paraId="558498E5" w14:textId="6D2A526F" w:rsidR="004E525E" w:rsidRDefault="00D6772C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0BA9565A" wp14:editId="260944A3">
                <wp:simplePos x="0" y="0"/>
                <wp:positionH relativeFrom="column">
                  <wp:posOffset>3766880</wp:posOffset>
                </wp:positionH>
                <wp:positionV relativeFrom="paragraph">
                  <wp:posOffset>18270</wp:posOffset>
                </wp:positionV>
                <wp:extent cx="1724760" cy="39240"/>
                <wp:effectExtent l="38100" t="57150" r="66040" b="75565"/>
                <wp:wrapNone/>
                <wp:docPr id="82000037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247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1992B" id="Ink 102" o:spid="_x0000_s1026" type="#_x0000_t75" style="position:absolute;margin-left:295.2pt;margin-top:.05pt;width:138.6pt;height:5.9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">
                <v:imagedata r:id="rId73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61C2FD35" wp14:editId="291FB9A3">
                <wp:simplePos x="0" y="0"/>
                <wp:positionH relativeFrom="column">
                  <wp:posOffset>4622600</wp:posOffset>
                </wp:positionH>
                <wp:positionV relativeFrom="paragraph">
                  <wp:posOffset>-481410</wp:posOffset>
                </wp:positionV>
                <wp:extent cx="881640" cy="1355760"/>
                <wp:effectExtent l="57150" t="57150" r="71120" b="73025"/>
                <wp:wrapNone/>
                <wp:docPr id="176986189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81640" cy="13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18158" id="Ink 100" o:spid="_x0000_s1026" type="#_x0000_t75" style="position:absolute;margin-left:362.6pt;margin-top:-39.3pt;width:72.25pt;height:109.5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">
                <v:imagedata r:id="rId75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597E99C6" wp14:editId="1C301B71">
                <wp:simplePos x="0" y="0"/>
                <wp:positionH relativeFrom="column">
                  <wp:posOffset>1203325</wp:posOffset>
                </wp:positionH>
                <wp:positionV relativeFrom="paragraph">
                  <wp:posOffset>25400</wp:posOffset>
                </wp:positionV>
                <wp:extent cx="1742440" cy="46990"/>
                <wp:effectExtent l="38100" t="57150" r="48260" b="48260"/>
                <wp:wrapNone/>
                <wp:docPr id="1818498221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4244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4E5C4" id="Ink 86" o:spid="_x0000_s1026" type="#_x0000_t75" style="position:absolute;margin-left:94.05pt;margin-top:1.3pt;width:138.6pt;height:5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">
                <v:imagedata r:id="rId77" o:title=""/>
              </v:shape>
            </w:pict>
          </mc:Fallback>
        </mc:AlternateContent>
      </w:r>
      <w:r w:rsidR="0021105E"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A71B0A3" wp14:editId="29C0E00A">
                <wp:simplePos x="0" y="0"/>
                <wp:positionH relativeFrom="column">
                  <wp:posOffset>5547540</wp:posOffset>
                </wp:positionH>
                <wp:positionV relativeFrom="paragraph">
                  <wp:posOffset>8830</wp:posOffset>
                </wp:positionV>
                <wp:extent cx="128880" cy="360"/>
                <wp:effectExtent l="95250" t="152400" r="119380" b="152400"/>
                <wp:wrapNone/>
                <wp:docPr id="206505399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8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EF323" id="Ink 12" o:spid="_x0000_s1026" type="#_x0000_t75" style="position:absolute;margin-left:432.55pt;margin-top:-7.8pt;width:18.65pt;height:17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">
                <v:imagedata r:id="rId79" o:title=""/>
              </v:shape>
            </w:pict>
          </mc:Fallback>
        </mc:AlternateContent>
      </w:r>
      <w:r w:rsidR="0021105E"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2B3A95F2" wp14:editId="06E0B8AB">
                <wp:simplePos x="0" y="0"/>
                <wp:positionH relativeFrom="column">
                  <wp:posOffset>3048060</wp:posOffset>
                </wp:positionH>
                <wp:positionV relativeFrom="paragraph">
                  <wp:posOffset>910</wp:posOffset>
                </wp:positionV>
                <wp:extent cx="147600" cy="36720"/>
                <wp:effectExtent l="95250" t="152400" r="100330" b="154305"/>
                <wp:wrapNone/>
                <wp:docPr id="184272988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76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E511A" id="Ink 8" o:spid="_x0000_s1026" type="#_x0000_t75" style="position:absolute;margin-left:235.75pt;margin-top:-8.45pt;width:20.1pt;height:19.9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">
                <v:imagedata r:id="rId81" o:title=""/>
              </v:shape>
            </w:pict>
          </mc:Fallback>
        </mc:AlternateContent>
      </w:r>
    </w:p>
    <w:p w14:paraId="3B190602" w14:textId="456D22F3" w:rsidR="00420CBF" w:rsidRDefault="00856129" w:rsidP="004E52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06E293A1" wp14:editId="6FBFAF87">
                <wp:simplePos x="0" y="0"/>
                <wp:positionH relativeFrom="column">
                  <wp:posOffset>5313800</wp:posOffset>
                </wp:positionH>
                <wp:positionV relativeFrom="paragraph">
                  <wp:posOffset>-49935</wp:posOffset>
                </wp:positionV>
                <wp:extent cx="107640" cy="262440"/>
                <wp:effectExtent l="114300" t="114300" r="83185" b="137795"/>
                <wp:wrapNone/>
                <wp:docPr id="325690160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764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73ACE" id="Ink 111" o:spid="_x0000_s1026" type="#_x0000_t75" style="position:absolute;margin-left:413.45pt;margin-top:-8.9pt;width:18.4pt;height:30.5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">
                <v:imagedata r:id="rId83" o:title=""/>
              </v:shape>
            </w:pict>
          </mc:Fallback>
        </mc:AlternateContent>
      </w:r>
      <w:r>
        <w:rPr>
          <w:rFonts w:cs="B Nazanin"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60A6E4FF" wp14:editId="7F939EB3">
                <wp:simplePos x="0" y="0"/>
                <wp:positionH relativeFrom="column">
                  <wp:posOffset>1737200</wp:posOffset>
                </wp:positionH>
                <wp:positionV relativeFrom="paragraph">
                  <wp:posOffset>32505</wp:posOffset>
                </wp:positionV>
                <wp:extent cx="360" cy="360"/>
                <wp:effectExtent l="114300" t="114300" r="95250" b="152400"/>
                <wp:wrapNone/>
                <wp:docPr id="85112713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031BD" id="Ink 109" o:spid="_x0000_s1026" type="#_x0000_t75" style="position:absolute;margin-left:131.85pt;margin-top:-2.4pt;width:9.95pt;height:9.9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">
                <v:imagedata r:id="rId85" o:title=""/>
              </v:shape>
            </w:pict>
          </mc:Fallback>
        </mc:AlternateContent>
      </w:r>
      <w:r>
        <w:rPr>
          <w:rFonts w:cs="B Nazanin"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4CDCFDBA" wp14:editId="422DCF52">
                <wp:simplePos x="0" y="0"/>
                <wp:positionH relativeFrom="column">
                  <wp:posOffset>4241720</wp:posOffset>
                </wp:positionH>
                <wp:positionV relativeFrom="paragraph">
                  <wp:posOffset>62745</wp:posOffset>
                </wp:positionV>
                <wp:extent cx="360" cy="360"/>
                <wp:effectExtent l="114300" t="114300" r="95250" b="152400"/>
                <wp:wrapNone/>
                <wp:docPr id="898703831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ADFE4" id="Ink 108" o:spid="_x0000_s1026" type="#_x0000_t75" style="position:absolute;margin-left:329.05pt;margin-top:0;width:9.95pt;height:9.9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">
                <v:imagedata r:id="rId85" o:title=""/>
              </v:shape>
            </w:pict>
          </mc:Fallback>
        </mc:AlternateContent>
      </w:r>
      <w:r w:rsidR="00D6772C">
        <w:rPr>
          <w:rFonts w:cs="B Nazanin"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1A05FE41" wp14:editId="2B7636F1">
                <wp:simplePos x="0" y="0"/>
                <wp:positionH relativeFrom="column">
                  <wp:posOffset>3720080</wp:posOffset>
                </wp:positionH>
                <wp:positionV relativeFrom="paragraph">
                  <wp:posOffset>-643575</wp:posOffset>
                </wp:positionV>
                <wp:extent cx="786240" cy="1339560"/>
                <wp:effectExtent l="57150" t="57150" r="71120" b="70485"/>
                <wp:wrapNone/>
                <wp:docPr id="949928617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86240" cy="13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4C7B7" id="Ink 101" o:spid="_x0000_s1026" type="#_x0000_t75" style="position:absolute;margin-left:291.5pt;margin-top:-52.1pt;width:64.7pt;height:108.3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">
                <v:imagedata r:id="rId88" o:title=""/>
              </v:shape>
            </w:pict>
          </mc:Fallback>
        </mc:AlternateContent>
      </w:r>
      <w:r w:rsidR="00D6772C">
        <w:rPr>
          <w:rFonts w:cs="B Nazanin"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9116D8E" wp14:editId="6C3B8CAB">
                <wp:simplePos x="0" y="0"/>
                <wp:positionH relativeFrom="column">
                  <wp:posOffset>2815040</wp:posOffset>
                </wp:positionH>
                <wp:positionV relativeFrom="paragraph">
                  <wp:posOffset>-98895</wp:posOffset>
                </wp:positionV>
                <wp:extent cx="187560" cy="360360"/>
                <wp:effectExtent l="114300" t="133350" r="98425" b="135255"/>
                <wp:wrapNone/>
                <wp:docPr id="348550093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8756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075F7" id="Ink 91" o:spid="_x0000_s1026" type="#_x0000_t75" style="position:absolute;margin-left:216.7pt;margin-top:-12.75pt;width:24.65pt;height:38.2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">
                <v:imagedata r:id="rId90" o:title=""/>
              </v:shape>
            </w:pict>
          </mc:Fallback>
        </mc:AlternateContent>
      </w:r>
      <w:r w:rsidR="00D6772C">
        <w:rPr>
          <w:rFonts w:cs="B Nazanin"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BE36429" wp14:editId="7B11A497">
                <wp:simplePos x="0" y="0"/>
                <wp:positionH relativeFrom="column">
                  <wp:posOffset>2123120</wp:posOffset>
                </wp:positionH>
                <wp:positionV relativeFrom="paragraph">
                  <wp:posOffset>-668775</wp:posOffset>
                </wp:positionV>
                <wp:extent cx="869400" cy="1358640"/>
                <wp:effectExtent l="57150" t="57150" r="64135" b="70485"/>
                <wp:wrapNone/>
                <wp:docPr id="1862580225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69400" cy="135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C0807" id="Ink 81" o:spid="_x0000_s1026" type="#_x0000_t75" style="position:absolute;margin-left:165.75pt;margin-top:-54.05pt;width:71.25pt;height:109.8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">
                <v:imagedata r:id="rId92" o:title=""/>
              </v:shape>
            </w:pict>
          </mc:Fallback>
        </mc:AlternateContent>
      </w:r>
      <w:r w:rsidR="00D6772C">
        <w:rPr>
          <w:rFonts w:cs="B Nazanin"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3F4AE7BC" wp14:editId="021B8471">
                <wp:simplePos x="0" y="0"/>
                <wp:positionH relativeFrom="column">
                  <wp:posOffset>1218440</wp:posOffset>
                </wp:positionH>
                <wp:positionV relativeFrom="paragraph">
                  <wp:posOffset>-653655</wp:posOffset>
                </wp:positionV>
                <wp:extent cx="788400" cy="1345320"/>
                <wp:effectExtent l="57150" t="57150" r="69215" b="64770"/>
                <wp:wrapNone/>
                <wp:docPr id="1214674767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88400" cy="13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70189" id="Ink 80" o:spid="_x0000_s1026" type="#_x0000_t75" style="position:absolute;margin-left:94.55pt;margin-top:-52.85pt;width:64.95pt;height:108.8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">
                <v:imagedata r:id="rId94" o:title=""/>
              </v:shape>
            </w:pict>
          </mc:Fallback>
        </mc:AlternateContent>
      </w:r>
    </w:p>
    <w:p w14:paraId="71D1C661" w14:textId="0ECF2A83" w:rsidR="00BC30C5" w:rsidRDefault="00856129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3C9EA6BA" wp14:editId="58854EB2">
                <wp:simplePos x="0" y="0"/>
                <wp:positionH relativeFrom="column">
                  <wp:posOffset>5521880</wp:posOffset>
                </wp:positionH>
                <wp:positionV relativeFrom="paragraph">
                  <wp:posOffset>-215655</wp:posOffset>
                </wp:positionV>
                <wp:extent cx="77040" cy="572040"/>
                <wp:effectExtent l="114300" t="114300" r="151765" b="152400"/>
                <wp:wrapNone/>
                <wp:docPr id="592395724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7040" cy="57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5B5E7" id="Ink 107" o:spid="_x0000_s1026" type="#_x0000_t75" style="position:absolute;margin-left:429.85pt;margin-top:-21.95pt;width:15.95pt;height:5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">
                <v:imagedata r:id="rId96" o:title=""/>
              </v:shape>
            </w:pict>
          </mc:Fallback>
        </mc:AlternateContent>
      </w:r>
      <w:r w:rsidR="00D6772C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05BCB422" wp14:editId="5FD823D8">
                <wp:simplePos x="0" y="0"/>
                <wp:positionH relativeFrom="column">
                  <wp:posOffset>3616400</wp:posOffset>
                </wp:positionH>
                <wp:positionV relativeFrom="paragraph">
                  <wp:posOffset>-238335</wp:posOffset>
                </wp:positionV>
                <wp:extent cx="235080" cy="581040"/>
                <wp:effectExtent l="114300" t="133350" r="146050" b="142875"/>
                <wp:wrapNone/>
                <wp:docPr id="1393094980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35080" cy="5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45310" id="Ink 105" o:spid="_x0000_s1026" type="#_x0000_t75" style="position:absolute;margin-left:279.8pt;margin-top:-23.7pt;width:28.4pt;height:55.6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">
                <v:imagedata r:id="rId98" o:title=""/>
              </v:shape>
            </w:pict>
          </mc:Fallback>
        </mc:AlternateContent>
      </w:r>
      <w:r w:rsidR="00D6772C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527C3ED" wp14:editId="7DE8B267">
                <wp:simplePos x="0" y="0"/>
                <wp:positionH relativeFrom="column">
                  <wp:posOffset>3032120</wp:posOffset>
                </wp:positionH>
                <wp:positionV relativeFrom="paragraph">
                  <wp:posOffset>-229695</wp:posOffset>
                </wp:positionV>
                <wp:extent cx="72360" cy="583920"/>
                <wp:effectExtent l="114300" t="133350" r="137795" b="140335"/>
                <wp:wrapNone/>
                <wp:docPr id="1277539933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2360" cy="5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2FC8C" id="Ink 90" o:spid="_x0000_s1026" type="#_x0000_t75" style="position:absolute;margin-left:233.8pt;margin-top:-23.05pt;width:15.65pt;height:55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">
                <v:imagedata r:id="rId100" o:title=""/>
              </v:shape>
            </w:pict>
          </mc:Fallback>
        </mc:AlternateContent>
      </w:r>
      <w:r w:rsidR="00D6772C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0A4F28FA" wp14:editId="74F4523C">
                <wp:simplePos x="0" y="0"/>
                <wp:positionH relativeFrom="column">
                  <wp:posOffset>1072280</wp:posOffset>
                </wp:positionH>
                <wp:positionV relativeFrom="paragraph">
                  <wp:posOffset>-219975</wp:posOffset>
                </wp:positionV>
                <wp:extent cx="80640" cy="552600"/>
                <wp:effectExtent l="114300" t="114300" r="148590" b="133350"/>
                <wp:wrapNone/>
                <wp:docPr id="5640212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0640" cy="5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D77B1" id="Ink 89" o:spid="_x0000_s1026" type="#_x0000_t75" style="position:absolute;margin-left:79.5pt;margin-top:-22.25pt;width:16.3pt;height:53.4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">
                <v:imagedata r:id="rId102" o:title=""/>
              </v:shape>
            </w:pict>
          </mc:Fallback>
        </mc:AlternateContent>
      </w:r>
    </w:p>
    <w:p w14:paraId="7CCAD03F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2CF8CA9F" w14:textId="1E608140" w:rsidR="00BC30C5" w:rsidRDefault="00856129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74B2C71" wp14:editId="15C6FDB1">
                <wp:simplePos x="0" y="0"/>
                <wp:positionH relativeFrom="column">
                  <wp:posOffset>3821960</wp:posOffset>
                </wp:positionH>
                <wp:positionV relativeFrom="paragraph">
                  <wp:posOffset>-435415</wp:posOffset>
                </wp:positionV>
                <wp:extent cx="1586520" cy="1032480"/>
                <wp:effectExtent l="114300" t="114300" r="109220" b="149225"/>
                <wp:wrapNone/>
                <wp:docPr id="751778300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86520" cy="10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6AC88" id="Ink 106" o:spid="_x0000_s1026" type="#_x0000_t75" style="position:absolute;margin-left:296pt;margin-top:-39.25pt;width:134.8pt;height:91.2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">
                <v:imagedata r:id="rId104" o:title=""/>
              </v:shape>
            </w:pict>
          </mc:Fallback>
        </mc:AlternateContent>
      </w:r>
      <w:r w:rsidR="00D6772C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2B68085F" wp14:editId="396C70A6">
                <wp:simplePos x="0" y="0"/>
                <wp:positionH relativeFrom="column">
                  <wp:posOffset>1300520</wp:posOffset>
                </wp:positionH>
                <wp:positionV relativeFrom="paragraph">
                  <wp:posOffset>113945</wp:posOffset>
                </wp:positionV>
                <wp:extent cx="330480" cy="35640"/>
                <wp:effectExtent l="114300" t="114300" r="107950" b="154940"/>
                <wp:wrapNone/>
                <wp:docPr id="1295356518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304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BA483" id="Ink 97" o:spid="_x0000_s1026" type="#_x0000_t75" style="position:absolute;margin-left:97.45pt;margin-top:4pt;width:35.9pt;height:12.7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">
                <v:imagedata r:id="rId106" o:title=""/>
              </v:shape>
            </w:pict>
          </mc:Fallback>
        </mc:AlternateContent>
      </w:r>
      <w:r w:rsidR="00D6772C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44531C38" wp14:editId="1A562399">
                <wp:simplePos x="0" y="0"/>
                <wp:positionH relativeFrom="column">
                  <wp:posOffset>1783715</wp:posOffset>
                </wp:positionH>
                <wp:positionV relativeFrom="paragraph">
                  <wp:posOffset>-229235</wp:posOffset>
                </wp:positionV>
                <wp:extent cx="1096285" cy="764540"/>
                <wp:effectExtent l="114300" t="114300" r="0" b="149860"/>
                <wp:wrapNone/>
                <wp:docPr id="208347481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96285" cy="76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4A25E" id="Ink 96" o:spid="_x0000_s1026" type="#_x0000_t75" style="position:absolute;margin-left:135.5pt;margin-top:-23pt;width:96.2pt;height:70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">
                <v:imagedata r:id="rId108" o:title=""/>
              </v:shape>
            </w:pict>
          </mc:Fallback>
        </mc:AlternateContent>
      </w:r>
      <w:r w:rsidR="0021105E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D6EA491" wp14:editId="152D91B3">
                <wp:simplePos x="0" y="0"/>
                <wp:positionH relativeFrom="column">
                  <wp:posOffset>3543420</wp:posOffset>
                </wp:positionH>
                <wp:positionV relativeFrom="paragraph">
                  <wp:posOffset>138345</wp:posOffset>
                </wp:positionV>
                <wp:extent cx="120960" cy="23400"/>
                <wp:effectExtent l="95250" t="133350" r="107950" b="167640"/>
                <wp:wrapNone/>
                <wp:docPr id="198504224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09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5AB92" id="Ink 14" o:spid="_x0000_s1026" type="#_x0000_t75" style="position:absolute;margin-left:274.75pt;margin-top:2.4pt;width:18pt;height:18.8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">
                <v:imagedata r:id="rId110" o:title=""/>
              </v:shape>
            </w:pict>
          </mc:Fallback>
        </mc:AlternateContent>
      </w:r>
      <w:r w:rsidR="0021105E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99C672B" wp14:editId="191AEEFE">
                <wp:simplePos x="0" y="0"/>
                <wp:positionH relativeFrom="column">
                  <wp:posOffset>5532060</wp:posOffset>
                </wp:positionH>
                <wp:positionV relativeFrom="paragraph">
                  <wp:posOffset>138345</wp:posOffset>
                </wp:positionV>
                <wp:extent cx="182160" cy="16560"/>
                <wp:effectExtent l="95250" t="133350" r="104140" b="173990"/>
                <wp:wrapNone/>
                <wp:docPr id="133162707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821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44B90" id="Ink 13" o:spid="_x0000_s1026" type="#_x0000_t75" style="position:absolute;margin-left:431.35pt;margin-top:2.4pt;width:22.85pt;height:18.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">
                <v:imagedata r:id="rId112" o:title=""/>
              </v:shape>
            </w:pict>
          </mc:Fallback>
        </mc:AlternateContent>
      </w:r>
      <w:r w:rsidR="0021105E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E48CCA5" wp14:editId="04D2B00E">
                <wp:simplePos x="0" y="0"/>
                <wp:positionH relativeFrom="column">
                  <wp:posOffset>998220</wp:posOffset>
                </wp:positionH>
                <wp:positionV relativeFrom="paragraph">
                  <wp:posOffset>154185</wp:posOffset>
                </wp:positionV>
                <wp:extent cx="167400" cy="360"/>
                <wp:effectExtent l="76200" t="152400" r="118745" b="152400"/>
                <wp:wrapNone/>
                <wp:docPr id="16077554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67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FE43B" id="Ink 10" o:spid="_x0000_s1026" type="#_x0000_t75" style="position:absolute;margin-left:74.35pt;margin-top:3.65pt;width:21.7pt;height:17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">
                <v:imagedata r:id="rId114" o:title=""/>
              </v:shape>
            </w:pict>
          </mc:Fallback>
        </mc:AlternateContent>
      </w:r>
      <w:r w:rsidR="0021105E"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2BD9C89" wp14:editId="0D2B393B">
                <wp:simplePos x="0" y="0"/>
                <wp:positionH relativeFrom="column">
                  <wp:posOffset>3032940</wp:posOffset>
                </wp:positionH>
                <wp:positionV relativeFrom="paragraph">
                  <wp:posOffset>131145</wp:posOffset>
                </wp:positionV>
                <wp:extent cx="128520" cy="15840"/>
                <wp:effectExtent l="95250" t="133350" r="119380" b="175260"/>
                <wp:wrapNone/>
                <wp:docPr id="204280184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285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FAB07" id="Ink 9" o:spid="_x0000_s1026" type="#_x0000_t75" style="position:absolute;margin-left:234.55pt;margin-top:1.85pt;width:18.6pt;height:18.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">
                <v:imagedata r:id="rId116" o:title=""/>
              </v:shape>
            </w:pict>
          </mc:Fallback>
        </mc:AlternateContent>
      </w:r>
    </w:p>
    <w:p w14:paraId="16FA2E08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11B875DE" w14:textId="6CB00705" w:rsidR="00BC30C5" w:rsidRDefault="00D6772C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80A3B22" wp14:editId="662A467F">
                <wp:simplePos x="0" y="0"/>
                <wp:positionH relativeFrom="column">
                  <wp:posOffset>3698120</wp:posOffset>
                </wp:positionH>
                <wp:positionV relativeFrom="paragraph">
                  <wp:posOffset>-171610</wp:posOffset>
                </wp:positionV>
                <wp:extent cx="761760" cy="460800"/>
                <wp:effectExtent l="38100" t="57150" r="57785" b="53975"/>
                <wp:wrapNone/>
                <wp:docPr id="660418657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61760" cy="4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78CC8" id="Ink 103" o:spid="_x0000_s1026" type="#_x0000_t75" style="position:absolute;margin-left:290.5pt;margin-top:-14.2pt;width:61.4pt;height:37.7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">
                <v:imagedata r:id="rId118" o:title=""/>
              </v:shape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24B90C38" wp14:editId="798AA8CD">
                <wp:simplePos x="0" y="0"/>
                <wp:positionH relativeFrom="column">
                  <wp:posOffset>2215280</wp:posOffset>
                </wp:positionH>
                <wp:positionV relativeFrom="paragraph">
                  <wp:posOffset>-106450</wp:posOffset>
                </wp:positionV>
                <wp:extent cx="709920" cy="339480"/>
                <wp:effectExtent l="114300" t="114300" r="90805" b="156210"/>
                <wp:wrapNone/>
                <wp:docPr id="1306736259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0992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D1F11" id="Ink 98" o:spid="_x0000_s1026" type="#_x0000_t75" style="position:absolute;margin-left:169.5pt;margin-top:-13.35pt;width:65.85pt;height:36.6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">
                <v:imagedata r:id="rId120" o:title=""/>
              </v:shape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lang w:bidi="fa-IR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0EC840CE" wp14:editId="01057054">
                <wp:simplePos x="0" y="0"/>
                <wp:positionH relativeFrom="column">
                  <wp:posOffset>1203680</wp:posOffset>
                </wp:positionH>
                <wp:positionV relativeFrom="paragraph">
                  <wp:posOffset>-166570</wp:posOffset>
                </wp:positionV>
                <wp:extent cx="773640" cy="456840"/>
                <wp:effectExtent l="57150" t="38100" r="45720" b="57785"/>
                <wp:wrapNone/>
                <wp:docPr id="42005903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7364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8A1B4" id="Ink 87" o:spid="_x0000_s1026" type="#_x0000_t75" style="position:absolute;margin-left:94.1pt;margin-top:-13.8pt;width:62.3pt;height:37.3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">
                <v:imagedata r:id="rId122" o:title=""/>
              </v:shape>
            </w:pict>
          </mc:Fallback>
        </mc:AlternateContent>
      </w:r>
    </w:p>
    <w:p w14:paraId="33EB8E37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694C6E38" w14:textId="59FE0D03" w:rsidR="0021105E" w:rsidRDefault="0021105E" w:rsidP="00BC30C5">
      <w:pPr>
        <w:bidi/>
        <w:ind w:left="-266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246184A" wp14:editId="08027DB5">
                <wp:simplePos x="0" y="0"/>
                <wp:positionH relativeFrom="column">
                  <wp:posOffset>3253620</wp:posOffset>
                </wp:positionH>
                <wp:positionV relativeFrom="paragraph">
                  <wp:posOffset>204350</wp:posOffset>
                </wp:positionV>
                <wp:extent cx="159840" cy="360"/>
                <wp:effectExtent l="95250" t="152400" r="107315" b="152400"/>
                <wp:wrapNone/>
                <wp:docPr id="141534018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59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B5C94" id="Ink 22" o:spid="_x0000_s1026" type="#_x0000_t75" style="position:absolute;margin-left:251.95pt;margin-top:7.6pt;width:21.1pt;height:17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">
                <v:imagedata r:id="rId124" o:title=""/>
              </v:shape>
            </w:pict>
          </mc:Fallback>
        </mc:AlternateContent>
      </w:r>
    </w:p>
    <w:p w14:paraId="160492BF" w14:textId="21D1F310" w:rsidR="0021105E" w:rsidRDefault="00856129" w:rsidP="0021105E">
      <w:pPr>
        <w:bidi/>
        <w:ind w:left="-266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E667785" wp14:editId="71ED949F">
                <wp:simplePos x="0" y="0"/>
                <wp:positionH relativeFrom="column">
                  <wp:posOffset>4307600</wp:posOffset>
                </wp:positionH>
                <wp:positionV relativeFrom="paragraph">
                  <wp:posOffset>459600</wp:posOffset>
                </wp:positionV>
                <wp:extent cx="266400" cy="299160"/>
                <wp:effectExtent l="114300" t="114300" r="114935" b="139065"/>
                <wp:wrapNone/>
                <wp:docPr id="1320049225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6640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EBCFA" id="Ink 126" o:spid="_x0000_s1026" type="#_x0000_t75" style="position:absolute;margin-left:334.25pt;margin-top:31.25pt;width:30.9pt;height:33.4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">
                <v:imagedata r:id="rId126" o:title=""/>
              </v:shape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61D49289" wp14:editId="3B9293FB">
                <wp:simplePos x="0" y="0"/>
                <wp:positionH relativeFrom="column">
                  <wp:posOffset>4078605</wp:posOffset>
                </wp:positionH>
                <wp:positionV relativeFrom="paragraph">
                  <wp:posOffset>707390</wp:posOffset>
                </wp:positionV>
                <wp:extent cx="529055" cy="588010"/>
                <wp:effectExtent l="114300" t="133350" r="137795" b="135890"/>
                <wp:wrapNone/>
                <wp:docPr id="1779324133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29055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01777" id="Ink 125" o:spid="_x0000_s1026" type="#_x0000_t75" style="position:absolute;margin-left:316.2pt;margin-top:50.75pt;width:51.55pt;height:56.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">
                <v:imagedata r:id="rId128" o:title=""/>
              </v:shape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0AB7A9B1" wp14:editId="19433AE4">
                <wp:simplePos x="0" y="0"/>
                <wp:positionH relativeFrom="column">
                  <wp:posOffset>2553680</wp:posOffset>
                </wp:positionH>
                <wp:positionV relativeFrom="paragraph">
                  <wp:posOffset>1052880</wp:posOffset>
                </wp:positionV>
                <wp:extent cx="1578240" cy="915480"/>
                <wp:effectExtent l="133350" t="114300" r="136525" b="151765"/>
                <wp:wrapNone/>
                <wp:docPr id="164025059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578240" cy="9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5A5F3" id="Ink 122" o:spid="_x0000_s1026" type="#_x0000_t75" style="position:absolute;margin-left:196.15pt;margin-top:77.95pt;width:134.15pt;height:82.0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">
                <v:imagedata r:id="rId130" o:title=""/>
              </v:shape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4628799" wp14:editId="211638A7">
                <wp:simplePos x="0" y="0"/>
                <wp:positionH relativeFrom="column">
                  <wp:posOffset>2326160</wp:posOffset>
                </wp:positionH>
                <wp:positionV relativeFrom="paragraph">
                  <wp:posOffset>724920</wp:posOffset>
                </wp:positionV>
                <wp:extent cx="255600" cy="561600"/>
                <wp:effectExtent l="114300" t="114300" r="144780" b="143510"/>
                <wp:wrapNone/>
                <wp:docPr id="111371254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55600" cy="5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5D077" id="Ink 121" o:spid="_x0000_s1026" type="#_x0000_t75" style="position:absolute;margin-left:178.2pt;margin-top:52.15pt;width:30.05pt;height:54.1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">
                <v:imagedata r:id="rId132" o:title=""/>
              </v:shape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A9EB623" wp14:editId="14B89B23">
                <wp:simplePos x="0" y="0"/>
                <wp:positionH relativeFrom="column">
                  <wp:posOffset>2521585</wp:posOffset>
                </wp:positionH>
                <wp:positionV relativeFrom="paragraph">
                  <wp:posOffset>20955</wp:posOffset>
                </wp:positionV>
                <wp:extent cx="623570" cy="417810"/>
                <wp:effectExtent l="114300" t="114300" r="81280" b="154305"/>
                <wp:wrapNone/>
                <wp:docPr id="509332547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23570" cy="41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E3B31" id="Ink 120" o:spid="_x0000_s1026" type="#_x0000_t75" style="position:absolute;margin-left:193.6pt;margin-top:-3.3pt;width:59pt;height:42.8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">
                <v:imagedata r:id="rId134" o:title=""/>
              </v:shape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72F92C9" wp14:editId="49ADA0F5">
                <wp:simplePos x="0" y="0"/>
                <wp:positionH relativeFrom="column">
                  <wp:posOffset>2443520</wp:posOffset>
                </wp:positionH>
                <wp:positionV relativeFrom="paragraph">
                  <wp:posOffset>1574880</wp:posOffset>
                </wp:positionV>
                <wp:extent cx="774360" cy="450720"/>
                <wp:effectExtent l="57150" t="57150" r="64135" b="64135"/>
                <wp:wrapNone/>
                <wp:docPr id="403170854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7436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30EB7" id="Ink 117" o:spid="_x0000_s1026" type="#_x0000_t75" style="position:absolute;margin-left:191pt;margin-top:122.6pt;width:63.8pt;height:38.3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">
                <v:imagedata r:id="rId136" o:title=""/>
              </v:shape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15D2C198" wp14:editId="7F1FD4BF">
                <wp:simplePos x="0" y="0"/>
                <wp:positionH relativeFrom="column">
                  <wp:posOffset>2458280</wp:posOffset>
                </wp:positionH>
                <wp:positionV relativeFrom="paragraph">
                  <wp:posOffset>516480</wp:posOffset>
                </wp:positionV>
                <wp:extent cx="1788840" cy="47880"/>
                <wp:effectExtent l="57150" t="57150" r="59055" b="66675"/>
                <wp:wrapNone/>
                <wp:docPr id="311660145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7888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0EA00" id="Ink 116" o:spid="_x0000_s1026" type="#_x0000_t75" style="position:absolute;margin-left:192.15pt;margin-top:39.25pt;width:143.65pt;height:6.6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">
                <v:imagedata r:id="rId138" o:title=""/>
              </v:shape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31925804" wp14:editId="3C4F1D17">
                <wp:simplePos x="0" y="0"/>
                <wp:positionH relativeFrom="column">
                  <wp:posOffset>2472680</wp:posOffset>
                </wp:positionH>
                <wp:positionV relativeFrom="paragraph">
                  <wp:posOffset>40560</wp:posOffset>
                </wp:positionV>
                <wp:extent cx="808920" cy="1350000"/>
                <wp:effectExtent l="57150" t="57150" r="67945" b="60325"/>
                <wp:wrapNone/>
                <wp:docPr id="463461117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08920" cy="13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8D119" id="Ink 115" o:spid="_x0000_s1026" type="#_x0000_t75" style="position:absolute;margin-left:193.3pt;margin-top:1.8pt;width:66.55pt;height:109.1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">
                <v:imagedata r:id="rId140" o:title=""/>
              </v:shape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5E933374" wp14:editId="3DE66D32">
                <wp:simplePos x="0" y="0"/>
                <wp:positionH relativeFrom="column">
                  <wp:posOffset>3373040</wp:posOffset>
                </wp:positionH>
                <wp:positionV relativeFrom="paragraph">
                  <wp:posOffset>60720</wp:posOffset>
                </wp:positionV>
                <wp:extent cx="864000" cy="1311840"/>
                <wp:effectExtent l="57150" t="57150" r="69850" b="60325"/>
                <wp:wrapNone/>
                <wp:docPr id="1549971217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64000" cy="13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299DA" id="Ink 114" o:spid="_x0000_s1026" type="#_x0000_t75" style="position:absolute;margin-left:264.2pt;margin-top:3.4pt;width:70.9pt;height:106.1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">
                <v:imagedata r:id="rId142" o:title=""/>
              </v:shape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1F2BC8CD" wp14:editId="12F3CD49">
                <wp:simplePos x="0" y="0"/>
                <wp:positionH relativeFrom="column">
                  <wp:posOffset>3444320</wp:posOffset>
                </wp:positionH>
                <wp:positionV relativeFrom="paragraph">
                  <wp:posOffset>-10200</wp:posOffset>
                </wp:positionV>
                <wp:extent cx="779400" cy="501120"/>
                <wp:effectExtent l="57150" t="57150" r="59055" b="70485"/>
                <wp:wrapNone/>
                <wp:docPr id="1312824836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7940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B46C0" id="Ink 113" o:spid="_x0000_s1026" type="#_x0000_t75" style="position:absolute;margin-left:269.8pt;margin-top:-2.2pt;width:64.2pt;height:42.2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">
                <v:imagedata r:id="rId144" o:title=""/>
              </v:shape>
            </w:pict>
          </mc:Fallback>
        </mc:AlternateContent>
      </w:r>
      <w:r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44FDA9F0" wp14:editId="5A3BBCE8">
                <wp:simplePos x="0" y="0"/>
                <wp:positionH relativeFrom="column">
                  <wp:posOffset>2992160</wp:posOffset>
                </wp:positionH>
                <wp:positionV relativeFrom="paragraph">
                  <wp:posOffset>756960</wp:posOffset>
                </wp:positionV>
                <wp:extent cx="360" cy="360"/>
                <wp:effectExtent l="114300" t="114300" r="95250" b="152400"/>
                <wp:wrapNone/>
                <wp:docPr id="98761378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1A47" id="Ink 110" o:spid="_x0000_s1026" type="#_x0000_t75" style="position:absolute;margin-left:230.65pt;margin-top:54.65pt;width:9.95pt;height:9.9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I3l3XXSAQAAmwQAABAAAAAAAAAA&#10;AAAAAAAA0QMAAGRycy9pbmsvaW5rMS54bWxQSwECLQAUAAYACAAAACEA8gYSfOEAAAALAQAADwAA&#10;AAAAAAAAAAAAAADRBQAAZHJzL2Rvd25yZXYueG1sUEsBAi0AFAAGAAgAAAAhAHkYvJ2/AAAAIQEA&#10;ABkAAAAAAAAAAAAAAAAA3wYAAGRycy9fcmVscy9lMm9Eb2MueG1sLnJlbHNQSwUGAAAAAAYABgB4&#10;AQAA1QcAAAAA&#10;">
                <v:imagedata r:id="rId85" o:title=""/>
              </v:shape>
            </w:pict>
          </mc:Fallback>
        </mc:AlternateContent>
      </w:r>
      <w:r w:rsidR="0021105E"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12ADF4A4" wp14:editId="06233386">
                <wp:simplePos x="0" y="0"/>
                <wp:positionH relativeFrom="column">
                  <wp:posOffset>3284220</wp:posOffset>
                </wp:positionH>
                <wp:positionV relativeFrom="paragraph">
                  <wp:posOffset>2070160</wp:posOffset>
                </wp:positionV>
                <wp:extent cx="137160" cy="360"/>
                <wp:effectExtent l="76200" t="152400" r="110490" b="152400"/>
                <wp:wrapNone/>
                <wp:docPr id="166871647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37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7B62B" id="Ink 28" o:spid="_x0000_s1026" type="#_x0000_t75" style="position:absolute;margin-left:254.35pt;margin-top:154.5pt;width:19.3pt;height:17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">
                <v:imagedata r:id="rId147" o:title=""/>
              </v:shape>
            </w:pict>
          </mc:Fallback>
        </mc:AlternateContent>
      </w:r>
      <w:r w:rsidR="0021105E"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3EF83CD" wp14:editId="65AAE4DA">
                <wp:simplePos x="0" y="0"/>
                <wp:positionH relativeFrom="column">
                  <wp:posOffset>4267380</wp:posOffset>
                </wp:positionH>
                <wp:positionV relativeFrom="paragraph">
                  <wp:posOffset>1497760</wp:posOffset>
                </wp:positionV>
                <wp:extent cx="145800" cy="7200"/>
                <wp:effectExtent l="95250" t="152400" r="102235" b="164465"/>
                <wp:wrapNone/>
                <wp:docPr id="40782596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458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C6A05" id="Ink 27" o:spid="_x0000_s1026" type="#_x0000_t75" style="position:absolute;margin-left:331.75pt;margin-top:109.45pt;width:20pt;height:17.5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">
                <v:imagedata r:id="rId149" o:title=""/>
              </v:shape>
            </w:pict>
          </mc:Fallback>
        </mc:AlternateContent>
      </w:r>
      <w:r w:rsidR="0021105E"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C8F779A" wp14:editId="58AA1E9B">
                <wp:simplePos x="0" y="0"/>
                <wp:positionH relativeFrom="column">
                  <wp:posOffset>2232660</wp:posOffset>
                </wp:positionH>
                <wp:positionV relativeFrom="paragraph">
                  <wp:posOffset>1475440</wp:posOffset>
                </wp:positionV>
                <wp:extent cx="174960" cy="8280"/>
                <wp:effectExtent l="76200" t="152400" r="111125" b="163195"/>
                <wp:wrapNone/>
                <wp:docPr id="157428807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749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F9590" id="Ink 26" o:spid="_x0000_s1026" type="#_x0000_t75" style="position:absolute;margin-left:171.55pt;margin-top:107.7pt;width:22.3pt;height:17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">
                <v:imagedata r:id="rId151" o:title=""/>
              </v:shape>
            </w:pict>
          </mc:Fallback>
        </mc:AlternateContent>
      </w:r>
      <w:r w:rsidR="0021105E"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BA1CC5F" wp14:editId="1B8471D5">
                <wp:simplePos x="0" y="0"/>
                <wp:positionH relativeFrom="column">
                  <wp:posOffset>4282500</wp:posOffset>
                </wp:positionH>
                <wp:positionV relativeFrom="paragraph">
                  <wp:posOffset>568960</wp:posOffset>
                </wp:positionV>
                <wp:extent cx="167760" cy="23760"/>
                <wp:effectExtent l="76200" t="133350" r="118110" b="167005"/>
                <wp:wrapNone/>
                <wp:docPr id="116764854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677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C93BA" id="Ink 25" o:spid="_x0000_s1026" type="#_x0000_t75" style="position:absolute;margin-left:332.95pt;margin-top:36.3pt;width:21.7pt;height:18.8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">
                <v:imagedata r:id="rId153" o:title=""/>
              </v:shape>
            </w:pict>
          </mc:Fallback>
        </mc:AlternateContent>
      </w:r>
      <w:r w:rsidR="0021105E">
        <w:rPr>
          <w:rFonts w:cs="B Nazanin"/>
          <w:b/>
          <w:bCs/>
          <w:noProof/>
          <w:sz w:val="24"/>
          <w:szCs w:val="24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C5222F4" wp14:editId="5B597513">
                <wp:simplePos x="0" y="0"/>
                <wp:positionH relativeFrom="column">
                  <wp:posOffset>2278380</wp:posOffset>
                </wp:positionH>
                <wp:positionV relativeFrom="paragraph">
                  <wp:posOffset>509200</wp:posOffset>
                </wp:positionV>
                <wp:extent cx="151920" cy="14760"/>
                <wp:effectExtent l="95250" t="133350" r="114935" b="156845"/>
                <wp:wrapNone/>
                <wp:docPr id="131996211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519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28A09" id="Ink 24" o:spid="_x0000_s1026" type="#_x0000_t75" style="position:absolute;margin-left:175.15pt;margin-top:31.6pt;width:20.45pt;height:18.1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">
                <v:imagedata r:id="rId155" o:title=""/>
              </v:shape>
            </w:pict>
          </mc:Fallback>
        </mc:AlternateContent>
      </w:r>
    </w:p>
    <w:p w14:paraId="20F96139" w14:textId="04FA6BC2" w:rsidR="00F02795" w:rsidRDefault="009D45DE" w:rsidP="0021105E">
      <w:pPr>
        <w:bidi/>
        <w:ind w:left="-266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 </w:t>
      </w:r>
      <w:r w:rsidR="00E612A6">
        <w:rPr>
          <w:rFonts w:cs="B Nazanin" w:hint="cs"/>
          <w:b/>
          <w:bCs/>
          <w:sz w:val="24"/>
          <w:szCs w:val="24"/>
          <w:rtl/>
          <w:lang w:bidi="fa-IR"/>
        </w:rPr>
        <w:t xml:space="preserve">سوال سوم - </w:t>
      </w:r>
      <w:r w:rsidR="00420CB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420CBF">
        <w:rPr>
          <w:rFonts w:cs="B Nazanin" w:hint="cs"/>
          <w:sz w:val="24"/>
          <w:szCs w:val="24"/>
          <w:rtl/>
          <w:lang w:bidi="fa-IR"/>
        </w:rPr>
        <w:t>جدول زیر را در بیان تفاوت</w:t>
      </w:r>
      <w:r w:rsidR="00420CBF">
        <w:rPr>
          <w:rFonts w:cs="B Nazanin"/>
          <w:sz w:val="24"/>
          <w:szCs w:val="24"/>
          <w:rtl/>
          <w:lang w:bidi="fa-IR"/>
        </w:rPr>
        <w:softHyphen/>
      </w:r>
      <w:r w:rsidR="00420CBF">
        <w:rPr>
          <w:rFonts w:cs="B Nazanin" w:hint="cs"/>
          <w:sz w:val="24"/>
          <w:szCs w:val="24"/>
          <w:rtl/>
          <w:lang w:bidi="fa-IR"/>
        </w:rPr>
        <w:t>های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میان</w:t>
      </w:r>
      <w:r>
        <w:rPr>
          <w:rFonts w:cs="B Nazanin" w:hint="cs"/>
          <w:sz w:val="24"/>
          <w:szCs w:val="24"/>
          <w:rtl/>
          <w:lang w:bidi="fa-IR"/>
        </w:rPr>
        <w:t xml:space="preserve"> پروتکل‌های مسیریابی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</w:t>
      </w:r>
      <w:r w:rsidR="004E525E" w:rsidRPr="004E525E">
        <w:rPr>
          <w:rFonts w:asciiTheme="minorBidi" w:hAnsiTheme="minorBidi"/>
          <w:sz w:val="24"/>
          <w:szCs w:val="24"/>
          <w:lang w:bidi="fa-IR"/>
        </w:rPr>
        <w:t>RIP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4E525E" w:rsidRPr="004E525E">
        <w:rPr>
          <w:rFonts w:asciiTheme="minorBidi" w:hAnsiTheme="minorBidi"/>
          <w:sz w:val="24"/>
          <w:szCs w:val="24"/>
          <w:lang w:bidi="fa-IR"/>
        </w:rPr>
        <w:t>OSPF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</w:t>
      </w:r>
      <w:r w:rsidR="00420CBF">
        <w:rPr>
          <w:rFonts w:cs="B Nazanin" w:hint="cs"/>
          <w:sz w:val="24"/>
          <w:szCs w:val="24"/>
          <w:rtl/>
          <w:lang w:bidi="fa-IR"/>
        </w:rPr>
        <w:t>تکمیل کنید.</w:t>
      </w:r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 در ردیف مربوط به </w:t>
      </w:r>
      <w:proofErr w:type="spellStart"/>
      <w:r w:rsidR="00BC30C5" w:rsidRPr="00BC30C5">
        <w:rPr>
          <w:rFonts w:cs="B Nazanin" w:hint="cs"/>
          <w:sz w:val="24"/>
          <w:szCs w:val="24"/>
          <w:rtl/>
          <w:lang w:bidi="fa-IR"/>
        </w:rPr>
        <w:t>قابلیت‌های</w:t>
      </w:r>
      <w:proofErr w:type="spellEnd"/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 مورد پشتیبانی </w:t>
      </w:r>
      <w:proofErr w:type="spellStart"/>
      <w:r w:rsidR="00BC30C5" w:rsidRPr="00BC30C5">
        <w:rPr>
          <w:rFonts w:cs="B Nazanin" w:hint="cs"/>
          <w:sz w:val="24"/>
          <w:szCs w:val="24"/>
          <w:rtl/>
          <w:lang w:bidi="fa-IR"/>
        </w:rPr>
        <w:t>مواردی</w:t>
      </w:r>
      <w:proofErr w:type="spellEnd"/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 از قبیل پشتیبانی از چندین معیار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3"/>
      </w:r>
      <w:r w:rsidR="00BC30C5" w:rsidRPr="00BC30C5">
        <w:rPr>
          <w:rFonts w:cs="B Nazanin" w:hint="cs"/>
          <w:sz w:val="24"/>
          <w:szCs w:val="24"/>
          <w:rtl/>
          <w:lang w:bidi="fa-IR"/>
        </w:rPr>
        <w:t>، پشتیبانی از چند ناحیه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4"/>
      </w:r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BC30C5" w:rsidRPr="00BC30C5">
        <w:rPr>
          <w:rFonts w:cs="B Nazanin" w:hint="cs"/>
          <w:sz w:val="24"/>
          <w:szCs w:val="24"/>
          <w:rtl/>
          <w:lang w:bidi="fa-IR"/>
        </w:rPr>
        <w:t>پشتیانی</w:t>
      </w:r>
      <w:proofErr w:type="spellEnd"/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="00BC30C5" w:rsidRPr="00BC30C5">
        <w:rPr>
          <w:rFonts w:cs="B Nazanin" w:hint="cs"/>
          <w:sz w:val="24"/>
          <w:szCs w:val="24"/>
          <w:rtl/>
          <w:lang w:bidi="fa-IR"/>
        </w:rPr>
        <w:t>مسیریابی</w:t>
      </w:r>
      <w:proofErr w:type="spellEnd"/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BC30C5" w:rsidRPr="00BC30C5">
        <w:rPr>
          <w:rFonts w:cs="B Nazanin" w:hint="cs"/>
          <w:sz w:val="24"/>
          <w:szCs w:val="24"/>
          <w:rtl/>
          <w:lang w:bidi="fa-IR"/>
        </w:rPr>
        <w:t>بین‌دامنه‌ای</w:t>
      </w:r>
      <w:proofErr w:type="spellEnd"/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5"/>
      </w:r>
      <w:r w:rsidR="00BC30C5" w:rsidRPr="00BC30C5">
        <w:rPr>
          <w:rFonts w:cs="B Nazanin" w:hint="cs"/>
          <w:sz w:val="24"/>
          <w:szCs w:val="24"/>
          <w:rtl/>
          <w:lang w:bidi="fa-IR"/>
        </w:rPr>
        <w:t>، احراز هویت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6"/>
      </w:r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BC30C5" w:rsidRPr="00BC30C5">
        <w:rPr>
          <w:rFonts w:cs="B Nazanin" w:hint="cs"/>
          <w:sz w:val="24"/>
          <w:szCs w:val="24"/>
          <w:rtl/>
          <w:lang w:bidi="fa-IR"/>
        </w:rPr>
        <w:t>چندپخشی</w:t>
      </w:r>
      <w:proofErr w:type="spellEnd"/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7"/>
      </w:r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BC30C5" w:rsidRPr="00BC30C5">
        <w:rPr>
          <w:rFonts w:cs="B Nazanin" w:hint="cs"/>
          <w:sz w:val="24"/>
          <w:szCs w:val="24"/>
          <w:rtl/>
          <w:lang w:bidi="fa-IR"/>
        </w:rPr>
        <w:t>آدرس</w:t>
      </w:r>
      <w:r w:rsidR="00BC30C5" w:rsidRPr="00BC30C5">
        <w:rPr>
          <w:rFonts w:cs="B Nazanin" w:hint="cs"/>
          <w:sz w:val="24"/>
          <w:szCs w:val="24"/>
          <w:rtl/>
          <w:lang w:bidi="fa-IR"/>
        </w:rPr>
        <w:softHyphen/>
        <w:t>دهی</w:t>
      </w:r>
      <w:proofErr w:type="spellEnd"/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 بدون کلاس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8"/>
      </w:r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 درج کنید</w:t>
      </w:r>
      <w:r w:rsidR="00BC30C5">
        <w:rPr>
          <w:rFonts w:cs="B Nazanin"/>
          <w:sz w:val="24"/>
          <w:szCs w:val="24"/>
          <w:lang w:bidi="fa-IR"/>
        </w:rPr>
        <w:t>.</w:t>
      </w:r>
    </w:p>
    <w:tbl>
      <w:tblPr>
        <w:tblStyle w:val="TableGrid"/>
        <w:tblpPr w:leftFromText="180" w:rightFromText="180" w:vertAnchor="page" w:horzAnchor="margin" w:tblpY="3441"/>
        <w:bidiVisual/>
        <w:tblW w:w="10490" w:type="dxa"/>
        <w:tblLook w:val="04A0" w:firstRow="1" w:lastRow="0" w:firstColumn="1" w:lastColumn="0" w:noHBand="0" w:noVBand="1"/>
      </w:tblPr>
      <w:tblGrid>
        <w:gridCol w:w="4067"/>
        <w:gridCol w:w="3304"/>
        <w:gridCol w:w="3119"/>
      </w:tblGrid>
      <w:tr w:rsidR="00420CBF" w14:paraId="1667B5CD" w14:textId="77777777" w:rsidTr="00BC30C5">
        <w:trPr>
          <w:trHeight w:val="329"/>
        </w:trPr>
        <w:tc>
          <w:tcPr>
            <w:tcW w:w="4067" w:type="dxa"/>
            <w:shd w:val="clear" w:color="auto" w:fill="E9F0F6" w:themeFill="accent1" w:themeFillTint="33"/>
            <w:vAlign w:val="center"/>
          </w:tcPr>
          <w:p w14:paraId="02F05180" w14:textId="16F13636" w:rsidR="00420CBF" w:rsidRPr="00826880" w:rsidRDefault="00420CBF" w:rsidP="00DE6989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fa-IR"/>
              </w:rPr>
            </w:pPr>
            <w:r w:rsidRPr="00826880">
              <w:rPr>
                <w:rFonts w:asciiTheme="majorBidi" w:hAnsiTheme="majorBidi" w:cstheme="majorBidi"/>
                <w:b/>
                <w:bCs/>
                <w:lang w:bidi="fa-IR"/>
              </w:rPr>
              <w:t>OSPF</w:t>
            </w:r>
          </w:p>
        </w:tc>
        <w:tc>
          <w:tcPr>
            <w:tcW w:w="3304" w:type="dxa"/>
            <w:shd w:val="clear" w:color="auto" w:fill="E9F0F6" w:themeFill="accent1" w:themeFillTint="33"/>
            <w:vAlign w:val="center"/>
          </w:tcPr>
          <w:p w14:paraId="58735B90" w14:textId="5B0D632A" w:rsidR="00420CBF" w:rsidRPr="00826880" w:rsidRDefault="00420CBF" w:rsidP="00DE6989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826880">
              <w:rPr>
                <w:rFonts w:asciiTheme="majorBidi" w:hAnsiTheme="majorBidi" w:cstheme="majorBidi"/>
                <w:b/>
                <w:bCs/>
                <w:lang w:bidi="fa-IR"/>
              </w:rPr>
              <w:t>RIP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5C8C88C4" w14:textId="77777777" w:rsidR="00420CBF" w:rsidRDefault="00420CBF" w:rsidP="00DE698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20CBF" w14:paraId="77A33EE3" w14:textId="77777777" w:rsidTr="00BC30C5">
        <w:trPr>
          <w:trHeight w:val="295"/>
        </w:trPr>
        <w:tc>
          <w:tcPr>
            <w:tcW w:w="4067" w:type="dxa"/>
            <w:vAlign w:val="center"/>
          </w:tcPr>
          <w:p w14:paraId="23B630D9" w14:textId="765B23A6" w:rsidR="00420CBF" w:rsidRPr="00DE6989" w:rsidRDefault="00856129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>Link state</w:t>
            </w:r>
          </w:p>
        </w:tc>
        <w:tc>
          <w:tcPr>
            <w:tcW w:w="3304" w:type="dxa"/>
            <w:vAlign w:val="center"/>
          </w:tcPr>
          <w:p w14:paraId="1F7CB13A" w14:textId="1B5E9BFC" w:rsidR="00420CBF" w:rsidRPr="00DE6989" w:rsidRDefault="00856129" w:rsidP="001F23A8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lang w:bidi="fa-IR"/>
              </w:rPr>
            </w:pP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>Distance vector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0DA7C0FC" w14:textId="00FA3C0B" w:rsidR="00420CBF" w:rsidRPr="00826880" w:rsidRDefault="009D45DE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نوع پروتکل مسیریابی</w:t>
            </w:r>
          </w:p>
        </w:tc>
      </w:tr>
      <w:tr w:rsidR="00420CBF" w14:paraId="11B6643C" w14:textId="77777777" w:rsidTr="00BC30C5">
        <w:trPr>
          <w:trHeight w:val="145"/>
        </w:trPr>
        <w:tc>
          <w:tcPr>
            <w:tcW w:w="4067" w:type="dxa"/>
            <w:vAlign w:val="center"/>
          </w:tcPr>
          <w:p w14:paraId="4CB08546" w14:textId="2EB9637B" w:rsidR="00420CBF" w:rsidRPr="00DE6989" w:rsidRDefault="00856129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>Dijkstra</w:t>
            </w:r>
          </w:p>
        </w:tc>
        <w:tc>
          <w:tcPr>
            <w:tcW w:w="3304" w:type="dxa"/>
            <w:vAlign w:val="center"/>
          </w:tcPr>
          <w:p w14:paraId="2AF59D2E" w14:textId="699DEEDF" w:rsidR="00420CBF" w:rsidRPr="00DE6989" w:rsidRDefault="00856129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>Bellman ford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2B9BC3E1" w14:textId="056E0EC2" w:rsidR="00420CBF" w:rsidRPr="00826880" w:rsidRDefault="00420CBF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الگوریتم مسیریابی</w:t>
            </w:r>
            <w:r w:rsidR="00826880"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(نحوه یا</w:t>
            </w:r>
            <w:r w:rsidR="00F02795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826880"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تن مسیر)</w:t>
            </w:r>
          </w:p>
        </w:tc>
      </w:tr>
      <w:tr w:rsidR="00420CBF" w14:paraId="3C6A392D" w14:textId="77777777" w:rsidTr="00BC30C5">
        <w:trPr>
          <w:trHeight w:val="406"/>
        </w:trPr>
        <w:tc>
          <w:tcPr>
            <w:tcW w:w="4067" w:type="dxa"/>
            <w:vAlign w:val="center"/>
          </w:tcPr>
          <w:p w14:paraId="1B7DCFC6" w14:textId="3902C82A" w:rsidR="00DE6989" w:rsidRPr="00DE6989" w:rsidRDefault="00DE6989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پشتیبانی از </w:t>
            </w: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>VLAN</w:t>
            </w:r>
            <w:r w:rsidRPr="00DE6989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DE6989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و </w:t>
            </w:r>
            <w:r w:rsidRPr="00DE6989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پهنای باند و تاخیر.</w:t>
            </w:r>
          </w:p>
          <w:p w14:paraId="79744D72" w14:textId="7D600E57" w:rsidR="00DE6989" w:rsidRPr="00DE6989" w:rsidRDefault="00DE6989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پشتیبانی از چندین ناحیه دارد</w:t>
            </w: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. </w:t>
            </w: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در صورت استفاد</w:t>
            </w:r>
            <w:r w:rsidR="001F23A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ه</w:t>
            </w: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 همزمان از</w:t>
            </w: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 BGP </w:t>
            </w: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امکان مسیریابی بین دامنه ای دارد</w:t>
            </w: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. </w:t>
            </w: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قابلیت احراز هویت </w:t>
            </w:r>
            <w:r w:rsidR="001F23A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و </w:t>
            </w:r>
            <w:r w:rsidR="001F23A8"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proofErr w:type="spellStart"/>
            <w:r w:rsidR="001F23A8"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چندپخشی</w:t>
            </w:r>
            <w:proofErr w:type="spellEnd"/>
            <w:r w:rsidR="001F23A8"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دارد</w:t>
            </w: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. </w:t>
            </w: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قابلیت چندپخشی دارد</w:t>
            </w: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. </w:t>
            </w: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پشتیبانی از آدرس دهی بدون کالس را دارد</w:t>
            </w: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>.</w:t>
            </w:r>
          </w:p>
        </w:tc>
        <w:tc>
          <w:tcPr>
            <w:tcW w:w="3304" w:type="dxa"/>
            <w:vAlign w:val="center"/>
          </w:tcPr>
          <w:p w14:paraId="22C41BEB" w14:textId="77777777" w:rsidR="00DE6989" w:rsidRPr="00DE6989" w:rsidRDefault="00DE6989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پشتیبانی محدود از ویژگی‌هایی مانند متریک هاپ‌کانت، حداکثر تعداد هاپ‌ها و تاخیرثابت.</w:t>
            </w:r>
          </w:p>
          <w:p w14:paraId="7DCBF5BD" w14:textId="77B86BFA" w:rsidR="00DE6989" w:rsidRPr="00DE6989" w:rsidRDefault="00DE6989" w:rsidP="00DE6989">
            <w:pPr>
              <w:bidi/>
              <w:jc w:val="center"/>
              <w:rPr>
                <w:rFonts w:cs="B Nazanin" w:hint="cs"/>
                <w:b/>
                <w:bCs/>
                <w:sz w:val="22"/>
                <w:szCs w:val="22"/>
                <w:lang w:bidi="fa-IR"/>
              </w:rPr>
            </w:pP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پشتیبانی از چند معیار و چندین ناحیه ندارد</w:t>
            </w: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. </w:t>
            </w: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امکان </w:t>
            </w:r>
            <w:proofErr w:type="spellStart"/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مسیریابی</w:t>
            </w:r>
            <w:proofErr w:type="spellEnd"/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 بین دامنه ای</w:t>
            </w:r>
            <w:r w:rsidR="001F23A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و </w:t>
            </w:r>
            <w:r w:rsidR="001F23A8"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proofErr w:type="spellStart"/>
            <w:r w:rsidR="001F23A8"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چندپخشی</w:t>
            </w:r>
            <w:proofErr w:type="spellEnd"/>
            <w:r w:rsidR="001F23A8"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 ندارد</w:t>
            </w: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. </w:t>
            </w: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قابلیت احراز هویت دارد</w:t>
            </w: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. </w:t>
            </w: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ورژن2 آن پشتیبانی از آدرس دهی بدون </w:t>
            </w:r>
            <w:r w:rsidR="001F23A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کلاس</w:t>
            </w:r>
            <w:r w:rsidRPr="00DE6989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 را دارد</w:t>
            </w:r>
            <w:r w:rsidRPr="00DE6989">
              <w:rPr>
                <w:rFonts w:cs="B Nazanin"/>
                <w:b/>
                <w:bCs/>
                <w:sz w:val="22"/>
                <w:szCs w:val="22"/>
                <w:lang w:bidi="fa-IR"/>
              </w:rPr>
              <w:t>.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149F4016" w14:textId="4F1D56B0" w:rsidR="00420CBF" w:rsidRPr="00826880" w:rsidRDefault="00826880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قابلیت‌‌های مورد</w:t>
            </w:r>
            <w:r w:rsidR="00420CBF"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پشتیبانی</w:t>
            </w:r>
            <w:r w:rsidR="006D27B7"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9"/>
            </w:r>
          </w:p>
        </w:tc>
      </w:tr>
      <w:tr w:rsidR="00420CBF" w14:paraId="70D4BCAB" w14:textId="77777777" w:rsidTr="00BC30C5">
        <w:trPr>
          <w:trHeight w:val="356"/>
        </w:trPr>
        <w:tc>
          <w:tcPr>
            <w:tcW w:w="4067" w:type="dxa"/>
            <w:vAlign w:val="center"/>
          </w:tcPr>
          <w:p w14:paraId="52203B21" w14:textId="0E83739B" w:rsidR="00420CBF" w:rsidRPr="00D60EA0" w:rsidRDefault="00D60EA0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محدودیت ندارد و </w:t>
            </w:r>
            <w:r w:rsidRPr="00D60EA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در هم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ه</w:t>
            </w:r>
            <w:r w:rsidRPr="00D60EA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 شبکه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D60EA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ها میتواند استفاده شود مثل</w:t>
            </w:r>
            <w:r w:rsidRPr="00D60EA0"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 ISP</w:t>
            </w:r>
          </w:p>
        </w:tc>
        <w:tc>
          <w:tcPr>
            <w:tcW w:w="3304" w:type="dxa"/>
            <w:vAlign w:val="center"/>
          </w:tcPr>
          <w:p w14:paraId="39893B47" w14:textId="6B74F5CF" w:rsidR="00420CBF" w:rsidRPr="00D60EA0" w:rsidRDefault="00DE6989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در شبکه های کوچکتر که </w:t>
            </w:r>
            <w:proofErr w:type="spellStart"/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قطرشان</w:t>
            </w:r>
            <w:proofErr w:type="spellEnd"/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کمتر از 15 است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60B3E7E9" w14:textId="6AA956A7" w:rsidR="00420CBF" w:rsidRPr="00826880" w:rsidRDefault="00420CBF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مقیاس</w:t>
            </w:r>
            <w:r w:rsidRPr="0082688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softHyphen/>
            </w: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پذیری</w:t>
            </w:r>
            <w:r w:rsidR="006D27B7"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10"/>
            </w:r>
          </w:p>
        </w:tc>
      </w:tr>
      <w:tr w:rsidR="00420CBF" w14:paraId="174D8E57" w14:textId="77777777" w:rsidTr="00BC30C5">
        <w:trPr>
          <w:trHeight w:val="318"/>
        </w:trPr>
        <w:tc>
          <w:tcPr>
            <w:tcW w:w="4067" w:type="dxa"/>
            <w:vAlign w:val="center"/>
          </w:tcPr>
          <w:p w14:paraId="12501AD2" w14:textId="2D6076A0" w:rsidR="00420CBF" w:rsidRPr="00D60EA0" w:rsidRDefault="00D60EA0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پیچیده تر و نیازمند مدیریت بیشتر</w:t>
            </w:r>
          </w:p>
        </w:tc>
        <w:tc>
          <w:tcPr>
            <w:tcW w:w="3304" w:type="dxa"/>
            <w:vAlign w:val="center"/>
          </w:tcPr>
          <w:p w14:paraId="26219526" w14:textId="6D944DAB" w:rsidR="00420CBF" w:rsidRPr="00D60EA0" w:rsidRDefault="00D60EA0" w:rsidP="00DE6989">
            <w:pPr>
              <w:bidi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ساده تر و مناسب شبکه های کوچکتر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7163A8BF" w14:textId="57AF8C44" w:rsidR="00420CBF" w:rsidRPr="00826880" w:rsidRDefault="00B2351D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پیچیدگی</w:t>
            </w:r>
            <w:r w:rsidR="006D27B7"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11"/>
            </w:r>
          </w:p>
        </w:tc>
      </w:tr>
      <w:tr w:rsidR="00420CBF" w14:paraId="1864FF08" w14:textId="77777777" w:rsidTr="00BC30C5">
        <w:trPr>
          <w:trHeight w:val="318"/>
        </w:trPr>
        <w:tc>
          <w:tcPr>
            <w:tcW w:w="4067" w:type="dxa"/>
            <w:vAlign w:val="center"/>
          </w:tcPr>
          <w:p w14:paraId="155A6943" w14:textId="6C311AEA" w:rsidR="00420CBF" w:rsidRPr="00D60EA0" w:rsidRDefault="00D60EA0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D60EA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با استفاده از </w:t>
            </w:r>
            <w:proofErr w:type="spellStart"/>
            <w:r w:rsidRPr="00D60EA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مکانیزم‌های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proofErr w:type="spellEnd"/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D60EA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نظیر </w:t>
            </w:r>
            <w:r w:rsidRPr="00D60EA0"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LSAs </w:t>
            </w:r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و </w:t>
            </w:r>
            <w:proofErr w:type="spellStart"/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محدودیت‌های</w:t>
            </w:r>
            <w:proofErr w:type="spellEnd"/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proofErr w:type="spellStart"/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توپولوژی</w:t>
            </w:r>
            <w:proofErr w:type="spellEnd"/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،</w:t>
            </w:r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مانع ایجاد حلقه میشود</w:t>
            </w:r>
          </w:p>
        </w:tc>
        <w:tc>
          <w:tcPr>
            <w:tcW w:w="3304" w:type="dxa"/>
            <w:vAlign w:val="center"/>
          </w:tcPr>
          <w:p w14:paraId="4884F805" w14:textId="6F347F6F" w:rsidR="00420CBF" w:rsidRPr="00D60EA0" w:rsidRDefault="00D60EA0" w:rsidP="001F23A8">
            <w:pPr>
              <w:bidi/>
              <w:jc w:val="center"/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از روشهایی مثل </w:t>
            </w:r>
            <w:r w:rsidRPr="00D60EA0">
              <w:rPr>
                <w:rFonts w:cs="B Nazanin"/>
                <w:b/>
                <w:bCs/>
                <w:sz w:val="22"/>
                <w:szCs w:val="22"/>
                <w:lang w:bidi="fa-IR"/>
              </w:rPr>
              <w:t>split horizon with</w:t>
            </w:r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و </w:t>
            </w:r>
            <w:r w:rsidRPr="00D60EA0">
              <w:rPr>
                <w:rFonts w:cs="B Nazanin"/>
                <w:b/>
                <w:bCs/>
                <w:sz w:val="22"/>
                <w:szCs w:val="22"/>
                <w:lang w:bidi="fa-IR"/>
              </w:rPr>
              <w:t>poison reverse</w:t>
            </w:r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و شمارش </w:t>
            </w:r>
            <w:r w:rsidRPr="00D60EA0">
              <w:rPr>
                <w:rFonts w:cs="B Nazanin"/>
                <w:b/>
                <w:bCs/>
                <w:sz w:val="22"/>
                <w:szCs w:val="22"/>
                <w:lang w:bidi="fa-IR"/>
              </w:rPr>
              <w:t>hop count</w:t>
            </w:r>
            <w:r w:rsidRPr="00D60EA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مانع ایجاد حلقه میشود</w:t>
            </w:r>
          </w:p>
        </w:tc>
        <w:tc>
          <w:tcPr>
            <w:tcW w:w="3119" w:type="dxa"/>
            <w:shd w:val="clear" w:color="auto" w:fill="E9F0F6" w:themeFill="accent1" w:themeFillTint="33"/>
            <w:vAlign w:val="center"/>
          </w:tcPr>
          <w:p w14:paraId="302BB900" w14:textId="2F7271C8" w:rsidR="00420CBF" w:rsidRPr="00826880" w:rsidRDefault="00B2351D" w:rsidP="00DE6989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جلوگیری از ایجاد حلقه</w:t>
            </w:r>
            <w:r w:rsidR="006D27B7"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12"/>
            </w:r>
          </w:p>
        </w:tc>
      </w:tr>
    </w:tbl>
    <w:p w14:paraId="7F383E1C" w14:textId="79081B90" w:rsidR="001C50D2" w:rsidRPr="001C50D2" w:rsidRDefault="001C50D2" w:rsidP="001C50D2">
      <w:pPr>
        <w:bidi/>
      </w:pPr>
    </w:p>
    <w:sectPr w:rsidR="001C50D2" w:rsidRPr="001C50D2" w:rsidSect="004315FE">
      <w:headerReference w:type="even" r:id="rId156"/>
      <w:headerReference w:type="default" r:id="rId157"/>
      <w:footerReference w:type="even" r:id="rId158"/>
      <w:footerReference w:type="default" r:id="rId159"/>
      <w:headerReference w:type="first" r:id="rId160"/>
      <w:footerReference w:type="first" r:id="rId161"/>
      <w:pgSz w:w="12240" w:h="15840"/>
      <w:pgMar w:top="1440" w:right="1008" w:bottom="864" w:left="1008" w:header="101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7FE0A" w14:textId="77777777" w:rsidR="009A7280" w:rsidRDefault="009A7280" w:rsidP="00713050">
      <w:pPr>
        <w:spacing w:line="240" w:lineRule="auto"/>
      </w:pPr>
      <w:r>
        <w:separator/>
      </w:r>
    </w:p>
  </w:endnote>
  <w:endnote w:type="continuationSeparator" w:id="0">
    <w:p w14:paraId="7B7EA0C9" w14:textId="77777777" w:rsidR="009A7280" w:rsidRDefault="009A728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4C51A" w14:textId="77777777" w:rsidR="00BC30C5" w:rsidRDefault="00BC3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56"/>
      <w:gridCol w:w="2556"/>
      <w:gridCol w:w="2556"/>
      <w:gridCol w:w="2556"/>
    </w:tblGrid>
    <w:tr w:rsidR="001B3336" w14:paraId="0F34FE4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4E8085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A55B2B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A75F67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03EA00" w14:textId="77777777" w:rsidR="001B3336" w:rsidRDefault="001B3336" w:rsidP="00684488">
          <w:pPr>
            <w:pStyle w:val="Footer"/>
          </w:pPr>
        </w:p>
      </w:tc>
    </w:tr>
    <w:tr w:rsidR="001B3336" w14:paraId="40CD432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0CDD5C" w14:textId="77777777" w:rsidR="001B3336" w:rsidRPr="00CA3DF1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950942" w14:textId="77777777" w:rsidR="001B3336" w:rsidRPr="00C2098A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91061E" w14:textId="77777777" w:rsidR="001B3336" w:rsidRPr="00C2098A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A457E8" w14:textId="77777777" w:rsidR="001B3336" w:rsidRPr="00C2098A" w:rsidRDefault="001B3336" w:rsidP="00811117">
          <w:pPr>
            <w:pStyle w:val="Footer"/>
          </w:pPr>
        </w:p>
      </w:tc>
    </w:tr>
  </w:tbl>
  <w:sdt>
    <w:sdtPr>
      <w:id w:val="-1261450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65A9B" w14:textId="77777777" w:rsidR="001B3336" w:rsidRDefault="001B3336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4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3955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521D5" w14:textId="77777777" w:rsidR="001B3336" w:rsidRDefault="001B33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1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FA885" w14:textId="77777777" w:rsidR="001B3336" w:rsidRDefault="001B3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23A32" w14:textId="77777777" w:rsidR="009A7280" w:rsidRDefault="009A7280" w:rsidP="00713050">
      <w:pPr>
        <w:spacing w:line="240" w:lineRule="auto"/>
      </w:pPr>
      <w:r>
        <w:separator/>
      </w:r>
    </w:p>
  </w:footnote>
  <w:footnote w:type="continuationSeparator" w:id="0">
    <w:p w14:paraId="66D42969" w14:textId="77777777" w:rsidR="009A7280" w:rsidRDefault="009A7280" w:rsidP="00713050">
      <w:pPr>
        <w:spacing w:line="240" w:lineRule="auto"/>
      </w:pPr>
      <w:r>
        <w:continuationSeparator/>
      </w:r>
    </w:p>
  </w:footnote>
  <w:footnote w:id="1">
    <w:p w14:paraId="4836B4D7" w14:textId="4BF1DB5F" w:rsidR="001B3336" w:rsidRPr="00310345" w:rsidRDefault="001B3336" w:rsidP="000D3EE4">
      <w:pPr>
        <w:pStyle w:val="FootnoteText"/>
        <w:rPr>
          <w:rFonts w:asciiTheme="minorBidi" w:hAnsiTheme="minorBidi"/>
          <w:lang w:bidi="fa-IR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</w:t>
      </w:r>
      <w:r w:rsidRPr="00310345">
        <w:rPr>
          <w:rFonts w:asciiTheme="minorBidi" w:hAnsiTheme="minorBidi"/>
          <w:lang w:bidi="fa-IR"/>
        </w:rPr>
        <w:t xml:space="preserve">Link State </w:t>
      </w:r>
    </w:p>
  </w:footnote>
  <w:footnote w:id="2">
    <w:p w14:paraId="03A34D52" w14:textId="77777777" w:rsidR="004E525E" w:rsidRPr="00310345" w:rsidRDefault="004E525E" w:rsidP="004E525E">
      <w:pPr>
        <w:pStyle w:val="FootnoteText"/>
        <w:rPr>
          <w:rFonts w:asciiTheme="minorBidi" w:hAnsiTheme="minorBidi"/>
          <w:lang w:bidi="fa-IR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</w:t>
      </w:r>
      <w:r w:rsidRPr="00310345">
        <w:rPr>
          <w:rFonts w:asciiTheme="minorBidi" w:hAnsiTheme="minorBidi"/>
          <w:lang w:bidi="fa-IR"/>
        </w:rPr>
        <w:t xml:space="preserve">Dijkstra </w:t>
      </w:r>
    </w:p>
  </w:footnote>
  <w:footnote w:id="3">
    <w:p w14:paraId="09980AC2" w14:textId="77777777" w:rsidR="00BC30C5" w:rsidRDefault="00BC30C5" w:rsidP="00BC30C5">
      <w:pPr>
        <w:pStyle w:val="FootnoteText"/>
        <w:rPr>
          <w:rFonts w:asciiTheme="minorBidi" w:hAnsiTheme="minorBidi"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Multiple metrics</w:t>
      </w:r>
    </w:p>
  </w:footnote>
  <w:footnote w:id="4">
    <w:p w14:paraId="28E17A3D" w14:textId="77777777" w:rsidR="00BC30C5" w:rsidRDefault="00BC30C5" w:rsidP="00BC30C5">
      <w:pPr>
        <w:pStyle w:val="FootnoteText"/>
        <w:rPr>
          <w:rFonts w:asciiTheme="minorBidi" w:hAnsiTheme="minorBidi"/>
          <w:rtl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Multiple areas</w:t>
      </w:r>
    </w:p>
  </w:footnote>
  <w:footnote w:id="5">
    <w:p w14:paraId="6D1B2DC1" w14:textId="77777777" w:rsidR="00BC30C5" w:rsidRDefault="00BC30C5" w:rsidP="00BC30C5">
      <w:pPr>
        <w:pStyle w:val="FootnoteText"/>
        <w:rPr>
          <w:rFonts w:asciiTheme="minorBidi" w:hAnsiTheme="minorBidi"/>
          <w:rtl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lang w:bidi="fa-IR"/>
        </w:rPr>
        <w:t>Inter-domain routing</w:t>
      </w:r>
    </w:p>
  </w:footnote>
  <w:footnote w:id="6">
    <w:p w14:paraId="46B73CC6" w14:textId="77777777" w:rsidR="00BC30C5" w:rsidRDefault="00BC30C5" w:rsidP="00BC30C5">
      <w:pPr>
        <w:pStyle w:val="FootnoteText"/>
        <w:rPr>
          <w:rFonts w:asciiTheme="minorBidi" w:hAnsiTheme="minorBidi"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Authentication</w:t>
      </w:r>
    </w:p>
  </w:footnote>
  <w:footnote w:id="7">
    <w:p w14:paraId="7EA354EA" w14:textId="77777777" w:rsidR="00BC30C5" w:rsidRDefault="00BC30C5" w:rsidP="00BC30C5">
      <w:pPr>
        <w:pStyle w:val="FootnoteText"/>
        <w:rPr>
          <w:rFonts w:asciiTheme="minorBidi" w:hAnsiTheme="minorBidi"/>
          <w:rtl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Multicasting</w:t>
      </w:r>
    </w:p>
  </w:footnote>
  <w:footnote w:id="8">
    <w:p w14:paraId="5AFD7ECE" w14:textId="77777777" w:rsidR="00BC30C5" w:rsidRDefault="00BC30C5" w:rsidP="00BC30C5">
      <w:pPr>
        <w:pStyle w:val="FootnoteText"/>
        <w:rPr>
          <w:rFonts w:asciiTheme="minorBidi" w:hAnsiTheme="minorBidi"/>
          <w:rtl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Classless addressing</w:t>
      </w:r>
    </w:p>
  </w:footnote>
  <w:footnote w:id="9">
    <w:p w14:paraId="093B4A3B" w14:textId="2B800E17" w:rsidR="006D27B7" w:rsidRPr="00310345" w:rsidRDefault="006D27B7">
      <w:pPr>
        <w:pStyle w:val="FootnoteText"/>
        <w:rPr>
          <w:rFonts w:asciiTheme="minorBidi" w:hAnsiTheme="minorBidi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Supports</w:t>
      </w:r>
    </w:p>
  </w:footnote>
  <w:footnote w:id="10">
    <w:p w14:paraId="7D6E3DC0" w14:textId="4A924FEE" w:rsidR="006D27B7" w:rsidRPr="00310345" w:rsidRDefault="006D27B7">
      <w:pPr>
        <w:pStyle w:val="FootnoteText"/>
        <w:rPr>
          <w:rFonts w:asciiTheme="minorBidi" w:hAnsiTheme="minorBidi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Scalability</w:t>
      </w:r>
    </w:p>
  </w:footnote>
  <w:footnote w:id="11">
    <w:p w14:paraId="04A50484" w14:textId="41853C98" w:rsidR="006D27B7" w:rsidRPr="00C76DCC" w:rsidRDefault="006D27B7">
      <w:pPr>
        <w:pStyle w:val="FootnoteText"/>
        <w:rPr>
          <w:rFonts w:asciiTheme="minorBidi" w:hAnsiTheme="minorBidi"/>
        </w:rPr>
      </w:pPr>
      <w:r w:rsidRPr="00C76DCC">
        <w:rPr>
          <w:rStyle w:val="FootnoteReference"/>
          <w:rFonts w:asciiTheme="minorBidi" w:hAnsiTheme="minorBidi"/>
        </w:rPr>
        <w:footnoteRef/>
      </w:r>
      <w:r w:rsidRPr="00C76DCC">
        <w:rPr>
          <w:rFonts w:asciiTheme="minorBidi" w:hAnsiTheme="minorBidi"/>
        </w:rPr>
        <w:t xml:space="preserve"> Complexity</w:t>
      </w:r>
    </w:p>
  </w:footnote>
  <w:footnote w:id="12">
    <w:p w14:paraId="5483C1F9" w14:textId="546F1046" w:rsidR="006D27B7" w:rsidRPr="00310345" w:rsidRDefault="006D27B7">
      <w:pPr>
        <w:pStyle w:val="FootnoteText"/>
        <w:rPr>
          <w:rFonts w:asciiTheme="minorBidi" w:hAnsiTheme="minorBidi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Loop avoidance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24EF2" w14:textId="77777777" w:rsidR="00BC30C5" w:rsidRDefault="00BC30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5"/>
      <w:gridCol w:w="6535"/>
    </w:tblGrid>
    <w:tr w:rsidR="001B3336" w:rsidRPr="00F207C0" w14:paraId="002B258C" w14:textId="77777777" w:rsidTr="00050F79">
      <w:trPr>
        <w:trHeight w:hRule="exact" w:val="2203"/>
      </w:trPr>
      <w:tc>
        <w:tcPr>
          <w:tcW w:w="3785" w:type="dxa"/>
          <w:tcMar>
            <w:top w:w="792" w:type="dxa"/>
            <w:right w:w="720" w:type="dxa"/>
          </w:tcMar>
        </w:tcPr>
        <w:p w14:paraId="4EC1B4B3" w14:textId="77777777" w:rsidR="001B3336" w:rsidRPr="00F207C0" w:rsidRDefault="001B3336" w:rsidP="00392134">
          <w:pPr>
            <w:pStyle w:val="Initials"/>
          </w:pPr>
          <w:r>
            <w:rPr>
              <w:noProof/>
            </w:rPr>
            <w:drawing>
              <wp:inline distT="0" distB="0" distL="0" distR="0" wp14:anchorId="22305126" wp14:editId="32A5D6ED">
                <wp:extent cx="923714" cy="791845"/>
                <wp:effectExtent l="0" t="0" r="0" b="8255"/>
                <wp:docPr id="682" name="Picture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F331DD0" wp14:editId="070B74A1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983DCC9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6g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PhieoL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427856860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</w:tc>
      <w:tc>
        <w:tcPr>
          <w:tcW w:w="6734" w:type="dxa"/>
          <w:tcMar>
            <w:top w:w="792" w:type="dxa"/>
            <w:left w:w="0" w:type="dxa"/>
          </w:tcMar>
        </w:tcPr>
        <w:p w14:paraId="783E1150" w14:textId="3649A22B" w:rsidR="001B3336" w:rsidRPr="006D2F60" w:rsidRDefault="00000000" w:rsidP="00425E3C">
          <w:pPr>
            <w:bidi/>
            <w:spacing w:before="120"/>
            <w:ind w:left="342"/>
            <w:rPr>
              <w:sz w:val="32"/>
              <w:szCs w:val="32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375534067"/>
              <w:placeholder>
                <w:docPart w:val="D7B9D8AA9BB542AF9EC330BB01E5AC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BC30C5">
                <w:rPr>
                  <w:rFonts w:cs="B Nazanin"/>
                  <w:sz w:val="28"/>
                  <w:szCs w:val="28"/>
                  <w:rtl/>
                </w:rPr>
                <w:t>تمرین درس شبکه</w:t>
              </w:r>
              <w:r w:rsidR="00BC30C5">
                <w:rPr>
                  <w:rFonts w:cs="B Nazanin"/>
                  <w:sz w:val="28"/>
                  <w:szCs w:val="28"/>
                  <w:rtl/>
                </w:rPr>
                <w:br/>
                <w:t xml:space="preserve"> (مبحث پروتکل </w:t>
              </w:r>
              <w:r w:rsidR="00BC30C5">
                <w:rPr>
                  <w:rFonts w:cs="B Nazanin"/>
                  <w:sz w:val="28"/>
                  <w:szCs w:val="28"/>
                </w:rPr>
                <w:t>OSPF</w:t>
              </w:r>
              <w:r w:rsidR="00BC30C5">
                <w:rPr>
                  <w:rFonts w:cs="B Nazanin"/>
                  <w:sz w:val="28"/>
                  <w:szCs w:val="28"/>
                  <w:rtl/>
                </w:rPr>
                <w:t xml:space="preserve"> )</w:t>
              </w:r>
              <w:r w:rsidR="00BC30C5">
                <w:rPr>
                  <w:rFonts w:cs="B Nazanin"/>
                  <w:sz w:val="28"/>
                  <w:szCs w:val="28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124C2C87" w14:textId="77777777" w:rsidR="001B3336" w:rsidRDefault="001B3336">
    <w:pPr>
      <w:pStyle w:val="Header"/>
    </w:pPr>
    <w:r>
      <w:rPr>
        <w:rFonts w:hint="cs"/>
        <w:rtl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3"/>
      <w:gridCol w:w="6531"/>
    </w:tblGrid>
    <w:tr w:rsidR="001B3336" w:rsidRPr="009540FE" w14:paraId="28E5A02B" w14:textId="77777777" w:rsidTr="008F3C1C">
      <w:trPr>
        <w:trHeight w:hRule="exact" w:val="2142"/>
      </w:trPr>
      <w:tc>
        <w:tcPr>
          <w:tcW w:w="3787" w:type="dxa"/>
          <w:tcMar>
            <w:top w:w="792" w:type="dxa"/>
            <w:right w:w="720" w:type="dxa"/>
          </w:tcMar>
        </w:tcPr>
        <w:p w14:paraId="314E8C61" w14:textId="77777777" w:rsidR="001B3336" w:rsidRPr="009540FE" w:rsidRDefault="001B3336" w:rsidP="00425E3C">
          <w:pPr>
            <w:pStyle w:val="Initials"/>
            <w:rPr>
              <w:sz w:val="26"/>
              <w:szCs w:val="26"/>
            </w:rPr>
          </w:pPr>
          <w:r w:rsidRPr="009540FE">
            <w:rPr>
              <w:noProof/>
              <w:sz w:val="26"/>
              <w:szCs w:val="26"/>
            </w:rPr>
            <w:drawing>
              <wp:inline distT="0" distB="0" distL="0" distR="0" wp14:anchorId="5D860394" wp14:editId="79441C5B">
                <wp:extent cx="923714" cy="791845"/>
                <wp:effectExtent l="0" t="0" r="0" b="8255"/>
                <wp:docPr id="683" name="Picture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9540FE">
            <w:rPr>
              <w:noProof/>
              <w:sz w:val="26"/>
              <w:szCs w:val="26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500B5DC" wp14:editId="474D9ADA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597650" cy="1810385"/>
                    <wp:effectExtent l="0" t="0" r="0" b="0"/>
                    <wp:wrapNone/>
                    <wp:docPr id="5" name="Group 5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97650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6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40EE570" id="Group 5" o:spid="_x0000_s1026" alt="Continuation page header graphic" style="position:absolute;margin-left:0;margin-top:-39.6pt;width:519.5pt;height:142.55pt;z-index:-251655168;mso-height-percent:180;mso-position-horizontal:left;mso-position-vertical-relative:page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uxP8QA&#10;AADaAAAADwAAAGRycy9kb3ducmV2LnhtbESPQWvCQBSE70L/w/IKvemmFbSkboIIQikiNJpDb4/s&#10;azaafRuy2xj99d1CweMwM98wq3y0rRio941jBc+zBARx5XTDtYLjYTt9BeEDssbWMSm4koc8e5is&#10;MNXuwp80FKEWEcI+RQUmhC6V0leGLPqZ64ij9+16iyHKvpa6x0uE21a+JMlCWmw4LhjsaGOoOhc/&#10;VsHHaTkvzLAebvM9lcaVu6/txiv19Diu30AEGsM9/N9+1woW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sT/EAAAA2gAAAA8AAAAAAAAAAAAAAAAAmAIAAGRycy9k&#10;b3ducmV2LnhtbFBLBQYAAAAABAAEAPUAAACJAwAAAAA=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nf8IA&#10;AADaAAAADwAAAGRycy9kb3ducmV2LnhtbERPXWvCMBR9F/wP4Qq+rakTh1SjDLeJ4DZZJ4hvl+au&#10;LTY3JYm2+/fLw8DHw/lernvTiBs5X1tWMElSEMSF1TWXCo7fbw9zED4ga2wsk4Jf8rBeDQdLzLTt&#10;+ItueShFDGGfoYIqhDaT0hcVGfSJbYkj92OdwRChK6V22MVw08jHNH2SBmuODRW2tKmouORXo+D9&#10;9HmZutn25fDxuu/ydDqr8/1ZqfGof16ACNSHu/jfvdMK4tZ4Jd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Gd/wgAAANoAAAAPAAAAAAAAAAAAAAAAAJgCAABkcnMvZG93&#10;bnJldi54bWxQSwUGAAAAAAQABAD1AAAAhwMAAAAA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LKsQA&#10;AADaAAAADwAAAGRycy9kb3ducmV2LnhtbESPQUsDMRSE74L/ITyhF2mzrSB227SsSot4EWuh19fN&#10;62Zx8xKStLv6640geBxm5htmuR5sJy4UYutYwXRSgCCunW65UbD/2IwfQMSErLFzTAq+KMJ6dX21&#10;xFK7nt/pskuNyBCOJSowKflSylgbshgnzhNn7+SCxZRlaKQO2Ge47eSsKO6lxZbzgkFPT4bqz93Z&#10;Kvg+Pj/eVv5u+xr67dQfKnN4S4NSo5uhWoBINKT/8F/7RSuYw++Vf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CyrEAAAA2gAAAA8AAAAAAAAAAAAAAAAAmAIAAGRycy9k&#10;b3ducmV2LnhtbFBLBQYAAAAABAAEAPUAAACJAwAAAAA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26"/>
                <w:szCs w:val="26"/>
              </w:rPr>
              <w:alias w:val="Initials:"/>
              <w:tag w:val="Initials:"/>
              <w:id w:val="-252748693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Pr="009540FE">
                <w:rPr>
                  <w:sz w:val="26"/>
                  <w:szCs w:val="26"/>
                </w:rPr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p w14:paraId="2D6C2574" w14:textId="51587483" w:rsidR="001B3336" w:rsidRPr="009540FE" w:rsidRDefault="00000000" w:rsidP="009540FE">
          <w:pPr>
            <w:bidi/>
            <w:spacing w:before="120"/>
            <w:ind w:left="342"/>
            <w:rPr>
              <w:sz w:val="26"/>
              <w:szCs w:val="26"/>
            </w:rPr>
          </w:pPr>
          <w:sdt>
            <w:sdtPr>
              <w:rPr>
                <w:rFonts w:asciiTheme="minorBidi" w:hAnsiTheme="minorBidi" w:cs="B Nazanin"/>
                <w:b/>
                <w:bCs/>
                <w:sz w:val="26"/>
                <w:szCs w:val="26"/>
                <w:rtl/>
              </w:rPr>
              <w:alias w:val="Your Name:"/>
              <w:tag w:val="Your Name:"/>
              <w:id w:val="-1035268881"/>
              <w:placeholder>
                <w:docPart w:val="57F14BC896454F41BD4AB631B48060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 xml:space="preserve">تمرین درس </w:t>
              </w:r>
              <w:r w:rsidR="00BC30C5">
                <w:rPr>
                  <w:rFonts w:asciiTheme="minorBidi" w:hAnsiTheme="minorBidi" w:cs="B Nazanin" w:hint="cs"/>
                  <w:b/>
                  <w:bCs/>
                  <w:sz w:val="26"/>
                  <w:szCs w:val="26"/>
                  <w:rtl/>
                  <w:lang w:bidi="fa-IR"/>
                </w:rPr>
                <w:t>شبکه</w:t>
              </w:r>
              <w:r w:rsidR="00BC30C5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  <w:lang w:bidi="fa-IR"/>
                </w:rPr>
                <w:br/>
              </w:r>
              <w:r w:rsidR="009540FE">
                <w:rPr>
                  <w:rFonts w:asciiTheme="minorBidi" w:hAnsiTheme="minorBidi" w:cs="B Nazanin"/>
                  <w:b/>
                  <w:bCs/>
                  <w:sz w:val="26"/>
                  <w:szCs w:val="26"/>
                </w:rPr>
                <w:t xml:space="preserve"> </w:t>
              </w:r>
              <w:r w:rsid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>(</w:t>
              </w:r>
              <w:r w:rsidR="00113E30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 xml:space="preserve">مبحث </w:t>
              </w:r>
              <w:r w:rsidR="001026AC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 xml:space="preserve">پروتکل </w:t>
              </w:r>
              <w:r w:rsidR="001026AC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</w:rPr>
                <w:t>OSPF</w:t>
              </w:r>
              <w:r w:rsidR="001026AC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  <w:lang w:bidi="fa-IR"/>
                </w:rPr>
                <w:t xml:space="preserve"> </w:t>
              </w:r>
              <w:r w:rsidR="00BC30C5">
                <w:rPr>
                  <w:rFonts w:ascii="Times New Roman" w:hAnsi="Times New Roman" w:cs="Times New Roman" w:hint="cs"/>
                  <w:b/>
                  <w:bCs/>
                  <w:sz w:val="26"/>
                  <w:szCs w:val="26"/>
                  <w:rtl/>
                  <w:lang w:bidi="fa-IR"/>
                </w:rPr>
                <w:t>)</w:t>
              </w:r>
              <w:r w:rsidR="00113E30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0C3E60F9" w14:textId="77777777" w:rsidR="001B3336" w:rsidRPr="009540FE" w:rsidRDefault="001B3336">
    <w:pPr>
      <w:pStyle w:val="Head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5F8C"/>
    <w:multiLevelType w:val="hybridMultilevel"/>
    <w:tmpl w:val="8164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0C95"/>
    <w:multiLevelType w:val="hybridMultilevel"/>
    <w:tmpl w:val="769E0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36CA8"/>
    <w:multiLevelType w:val="hybridMultilevel"/>
    <w:tmpl w:val="0FF2FB34"/>
    <w:lvl w:ilvl="0" w:tplc="01381424">
      <w:start w:val="1"/>
      <w:numFmt w:val="decimalFullWidth"/>
      <w:lvlText w:val="%1)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3" w15:restartNumberingAfterBreak="0">
    <w:nsid w:val="0F7B14C5"/>
    <w:multiLevelType w:val="hybridMultilevel"/>
    <w:tmpl w:val="089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7F9"/>
    <w:multiLevelType w:val="hybridMultilevel"/>
    <w:tmpl w:val="7C50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C430B"/>
    <w:multiLevelType w:val="hybridMultilevel"/>
    <w:tmpl w:val="CDD040D0"/>
    <w:lvl w:ilvl="0" w:tplc="5F92DDF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 w15:restartNumberingAfterBreak="0">
    <w:nsid w:val="19366ADB"/>
    <w:multiLevelType w:val="hybridMultilevel"/>
    <w:tmpl w:val="327E6D10"/>
    <w:lvl w:ilvl="0" w:tplc="8F2CF400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6034D"/>
    <w:multiLevelType w:val="hybridMultilevel"/>
    <w:tmpl w:val="B98A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E6AB3"/>
    <w:multiLevelType w:val="hybridMultilevel"/>
    <w:tmpl w:val="19E84988"/>
    <w:lvl w:ilvl="0" w:tplc="8AC0745A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9" w15:restartNumberingAfterBreak="0">
    <w:nsid w:val="33423AB7"/>
    <w:multiLevelType w:val="hybridMultilevel"/>
    <w:tmpl w:val="D9728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9DC"/>
    <w:multiLevelType w:val="hybridMultilevel"/>
    <w:tmpl w:val="29DA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3D90"/>
    <w:multiLevelType w:val="hybridMultilevel"/>
    <w:tmpl w:val="617C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D0680"/>
    <w:multiLevelType w:val="hybridMultilevel"/>
    <w:tmpl w:val="3208AC80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 w15:restartNumberingAfterBreak="0">
    <w:nsid w:val="670B6E2C"/>
    <w:multiLevelType w:val="hybridMultilevel"/>
    <w:tmpl w:val="08D65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34417"/>
    <w:multiLevelType w:val="hybridMultilevel"/>
    <w:tmpl w:val="033200CA"/>
    <w:lvl w:ilvl="0" w:tplc="D2D6D12C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5" w15:restartNumberingAfterBreak="0">
    <w:nsid w:val="6AEC2412"/>
    <w:multiLevelType w:val="hybridMultilevel"/>
    <w:tmpl w:val="0C1CD1E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6" w15:restartNumberingAfterBreak="0">
    <w:nsid w:val="700C5A84"/>
    <w:multiLevelType w:val="hybridMultilevel"/>
    <w:tmpl w:val="74C87EAE"/>
    <w:lvl w:ilvl="0" w:tplc="2DA0D094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7" w15:restartNumberingAfterBreak="0">
    <w:nsid w:val="70C61E75"/>
    <w:multiLevelType w:val="hybridMultilevel"/>
    <w:tmpl w:val="824E74C6"/>
    <w:lvl w:ilvl="0" w:tplc="52DC3D78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8" w15:restartNumberingAfterBreak="0">
    <w:nsid w:val="76A72C12"/>
    <w:multiLevelType w:val="hybridMultilevel"/>
    <w:tmpl w:val="C1CC4DD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7C063F6A"/>
    <w:multiLevelType w:val="hybridMultilevel"/>
    <w:tmpl w:val="FC14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7522C"/>
    <w:multiLevelType w:val="hybridMultilevel"/>
    <w:tmpl w:val="FBCA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132165">
    <w:abstractNumId w:val="9"/>
  </w:num>
  <w:num w:numId="2" w16cid:durableId="1116024914">
    <w:abstractNumId w:val="11"/>
  </w:num>
  <w:num w:numId="3" w16cid:durableId="344214683">
    <w:abstractNumId w:val="6"/>
  </w:num>
  <w:num w:numId="4" w16cid:durableId="1208103114">
    <w:abstractNumId w:val="5"/>
  </w:num>
  <w:num w:numId="5" w16cid:durableId="300382970">
    <w:abstractNumId w:val="7"/>
  </w:num>
  <w:num w:numId="6" w16cid:durableId="427432049">
    <w:abstractNumId w:val="17"/>
  </w:num>
  <w:num w:numId="7" w16cid:durableId="1319382017">
    <w:abstractNumId w:val="14"/>
  </w:num>
  <w:num w:numId="8" w16cid:durableId="1361516903">
    <w:abstractNumId w:val="16"/>
  </w:num>
  <w:num w:numId="9" w16cid:durableId="1490485917">
    <w:abstractNumId w:val="4"/>
  </w:num>
  <w:num w:numId="10" w16cid:durableId="1880773213">
    <w:abstractNumId w:val="8"/>
  </w:num>
  <w:num w:numId="11" w16cid:durableId="407584010">
    <w:abstractNumId w:val="20"/>
  </w:num>
  <w:num w:numId="12" w16cid:durableId="1278489519">
    <w:abstractNumId w:val="13"/>
  </w:num>
  <w:num w:numId="13" w16cid:durableId="1926182078">
    <w:abstractNumId w:val="1"/>
  </w:num>
  <w:num w:numId="14" w16cid:durableId="1721856034">
    <w:abstractNumId w:val="18"/>
  </w:num>
  <w:num w:numId="15" w16cid:durableId="751123225">
    <w:abstractNumId w:val="0"/>
  </w:num>
  <w:num w:numId="16" w16cid:durableId="815224659">
    <w:abstractNumId w:val="12"/>
  </w:num>
  <w:num w:numId="17" w16cid:durableId="1318807431">
    <w:abstractNumId w:val="10"/>
  </w:num>
  <w:num w:numId="18" w16cid:durableId="1453087587">
    <w:abstractNumId w:val="3"/>
  </w:num>
  <w:num w:numId="19" w16cid:durableId="311525183">
    <w:abstractNumId w:val="19"/>
  </w:num>
  <w:num w:numId="20" w16cid:durableId="1733966988">
    <w:abstractNumId w:val="15"/>
  </w:num>
  <w:num w:numId="21" w16cid:durableId="1997419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31"/>
    <w:rsid w:val="00000B16"/>
    <w:rsid w:val="00010627"/>
    <w:rsid w:val="00016A34"/>
    <w:rsid w:val="0002209A"/>
    <w:rsid w:val="00022E2F"/>
    <w:rsid w:val="000353A6"/>
    <w:rsid w:val="0003594C"/>
    <w:rsid w:val="0003712C"/>
    <w:rsid w:val="00044724"/>
    <w:rsid w:val="00050F79"/>
    <w:rsid w:val="000536C9"/>
    <w:rsid w:val="00055212"/>
    <w:rsid w:val="0005554D"/>
    <w:rsid w:val="00055EE5"/>
    <w:rsid w:val="00077ED7"/>
    <w:rsid w:val="000A16AF"/>
    <w:rsid w:val="000A58C7"/>
    <w:rsid w:val="000A6716"/>
    <w:rsid w:val="000A75E7"/>
    <w:rsid w:val="000B0C2C"/>
    <w:rsid w:val="000B465B"/>
    <w:rsid w:val="000B6611"/>
    <w:rsid w:val="000C754D"/>
    <w:rsid w:val="000D342A"/>
    <w:rsid w:val="000D366C"/>
    <w:rsid w:val="000D3EE4"/>
    <w:rsid w:val="000D7B0E"/>
    <w:rsid w:val="000D7F95"/>
    <w:rsid w:val="000E0456"/>
    <w:rsid w:val="000F4F79"/>
    <w:rsid w:val="000F77D2"/>
    <w:rsid w:val="001026AC"/>
    <w:rsid w:val="00113E30"/>
    <w:rsid w:val="0011675E"/>
    <w:rsid w:val="001250F0"/>
    <w:rsid w:val="00125981"/>
    <w:rsid w:val="00125AB1"/>
    <w:rsid w:val="00137846"/>
    <w:rsid w:val="00144434"/>
    <w:rsid w:val="00151601"/>
    <w:rsid w:val="00151C62"/>
    <w:rsid w:val="0015736E"/>
    <w:rsid w:val="00167931"/>
    <w:rsid w:val="00167A85"/>
    <w:rsid w:val="001746F7"/>
    <w:rsid w:val="00175830"/>
    <w:rsid w:val="00184BAC"/>
    <w:rsid w:val="001876FE"/>
    <w:rsid w:val="001926AD"/>
    <w:rsid w:val="00193E6F"/>
    <w:rsid w:val="0019433A"/>
    <w:rsid w:val="00195724"/>
    <w:rsid w:val="00196D94"/>
    <w:rsid w:val="001A0130"/>
    <w:rsid w:val="001A2C37"/>
    <w:rsid w:val="001B3336"/>
    <w:rsid w:val="001B356B"/>
    <w:rsid w:val="001B403A"/>
    <w:rsid w:val="001B7FA2"/>
    <w:rsid w:val="001C2031"/>
    <w:rsid w:val="001C50D2"/>
    <w:rsid w:val="001C5ADD"/>
    <w:rsid w:val="001D1CA7"/>
    <w:rsid w:val="001D5F6C"/>
    <w:rsid w:val="001E42AC"/>
    <w:rsid w:val="001F23A8"/>
    <w:rsid w:val="001F2AD9"/>
    <w:rsid w:val="001F3FA3"/>
    <w:rsid w:val="001F79E6"/>
    <w:rsid w:val="0020143F"/>
    <w:rsid w:val="00204436"/>
    <w:rsid w:val="002077EE"/>
    <w:rsid w:val="0021105E"/>
    <w:rsid w:val="0021360E"/>
    <w:rsid w:val="00217980"/>
    <w:rsid w:val="002229AA"/>
    <w:rsid w:val="00226EBC"/>
    <w:rsid w:val="0023229E"/>
    <w:rsid w:val="00236686"/>
    <w:rsid w:val="00236E19"/>
    <w:rsid w:val="00247A2D"/>
    <w:rsid w:val="002526D9"/>
    <w:rsid w:val="00255F76"/>
    <w:rsid w:val="00261CB8"/>
    <w:rsid w:val="00263207"/>
    <w:rsid w:val="002661F2"/>
    <w:rsid w:val="00271662"/>
    <w:rsid w:val="00271B70"/>
    <w:rsid w:val="0027404F"/>
    <w:rsid w:val="00281C56"/>
    <w:rsid w:val="00284544"/>
    <w:rsid w:val="00287B61"/>
    <w:rsid w:val="00293B83"/>
    <w:rsid w:val="002971F2"/>
    <w:rsid w:val="002B091C"/>
    <w:rsid w:val="002B6072"/>
    <w:rsid w:val="002C2CDD"/>
    <w:rsid w:val="002C3CBC"/>
    <w:rsid w:val="002D45C6"/>
    <w:rsid w:val="002D4E82"/>
    <w:rsid w:val="002D4F91"/>
    <w:rsid w:val="002E124F"/>
    <w:rsid w:val="002E6959"/>
    <w:rsid w:val="002F3AFA"/>
    <w:rsid w:val="002F6A4C"/>
    <w:rsid w:val="00300838"/>
    <w:rsid w:val="003024EB"/>
    <w:rsid w:val="0030601C"/>
    <w:rsid w:val="00310345"/>
    <w:rsid w:val="00310555"/>
    <w:rsid w:val="003116A6"/>
    <w:rsid w:val="00313E86"/>
    <w:rsid w:val="0032535A"/>
    <w:rsid w:val="003279A9"/>
    <w:rsid w:val="00327BC5"/>
    <w:rsid w:val="00327C62"/>
    <w:rsid w:val="003378D4"/>
    <w:rsid w:val="00341DD3"/>
    <w:rsid w:val="003430D0"/>
    <w:rsid w:val="003461D5"/>
    <w:rsid w:val="00354680"/>
    <w:rsid w:val="003575BC"/>
    <w:rsid w:val="00364079"/>
    <w:rsid w:val="00366ADB"/>
    <w:rsid w:val="003719ED"/>
    <w:rsid w:val="00372582"/>
    <w:rsid w:val="003737FE"/>
    <w:rsid w:val="00375460"/>
    <w:rsid w:val="0038092E"/>
    <w:rsid w:val="003854DB"/>
    <w:rsid w:val="00386973"/>
    <w:rsid w:val="00387015"/>
    <w:rsid w:val="0038704D"/>
    <w:rsid w:val="0039049A"/>
    <w:rsid w:val="00392134"/>
    <w:rsid w:val="003A073F"/>
    <w:rsid w:val="003A0E6E"/>
    <w:rsid w:val="003A6474"/>
    <w:rsid w:val="003A6B0E"/>
    <w:rsid w:val="003D76CC"/>
    <w:rsid w:val="003E59E8"/>
    <w:rsid w:val="003F4560"/>
    <w:rsid w:val="003F4A54"/>
    <w:rsid w:val="003F68D1"/>
    <w:rsid w:val="0040185A"/>
    <w:rsid w:val="0040375A"/>
    <w:rsid w:val="004061FD"/>
    <w:rsid w:val="004077FB"/>
    <w:rsid w:val="0041568D"/>
    <w:rsid w:val="0041776B"/>
    <w:rsid w:val="00420CBF"/>
    <w:rsid w:val="00424DD9"/>
    <w:rsid w:val="00425E3C"/>
    <w:rsid w:val="004315FE"/>
    <w:rsid w:val="00434703"/>
    <w:rsid w:val="00436FF8"/>
    <w:rsid w:val="00443F85"/>
    <w:rsid w:val="00444FC8"/>
    <w:rsid w:val="00450A63"/>
    <w:rsid w:val="00454F43"/>
    <w:rsid w:val="00461882"/>
    <w:rsid w:val="00464709"/>
    <w:rsid w:val="00465611"/>
    <w:rsid w:val="00465C37"/>
    <w:rsid w:val="004672C8"/>
    <w:rsid w:val="004717C5"/>
    <w:rsid w:val="0047301E"/>
    <w:rsid w:val="00497A00"/>
    <w:rsid w:val="004B015B"/>
    <w:rsid w:val="004B04AF"/>
    <w:rsid w:val="004C117B"/>
    <w:rsid w:val="004D105F"/>
    <w:rsid w:val="004D23B4"/>
    <w:rsid w:val="004D37EC"/>
    <w:rsid w:val="004D4065"/>
    <w:rsid w:val="004D5A48"/>
    <w:rsid w:val="004D7F4E"/>
    <w:rsid w:val="004E467B"/>
    <w:rsid w:val="004E525E"/>
    <w:rsid w:val="004F13C0"/>
    <w:rsid w:val="004F1D6E"/>
    <w:rsid w:val="00510616"/>
    <w:rsid w:val="00511382"/>
    <w:rsid w:val="00512369"/>
    <w:rsid w:val="0051574E"/>
    <w:rsid w:val="00516C24"/>
    <w:rsid w:val="0052615A"/>
    <w:rsid w:val="005313A9"/>
    <w:rsid w:val="00532CA9"/>
    <w:rsid w:val="00543DB7"/>
    <w:rsid w:val="0054674C"/>
    <w:rsid w:val="00546ADC"/>
    <w:rsid w:val="00553D51"/>
    <w:rsid w:val="005570EC"/>
    <w:rsid w:val="00562FC8"/>
    <w:rsid w:val="00575ACA"/>
    <w:rsid w:val="00577424"/>
    <w:rsid w:val="005819BA"/>
    <w:rsid w:val="00584FB1"/>
    <w:rsid w:val="00587807"/>
    <w:rsid w:val="005A0AFB"/>
    <w:rsid w:val="005A530F"/>
    <w:rsid w:val="005B0DE6"/>
    <w:rsid w:val="005B58D4"/>
    <w:rsid w:val="005B5C92"/>
    <w:rsid w:val="005B6111"/>
    <w:rsid w:val="005C1271"/>
    <w:rsid w:val="005C254C"/>
    <w:rsid w:val="005D4087"/>
    <w:rsid w:val="005E2D45"/>
    <w:rsid w:val="005E3452"/>
    <w:rsid w:val="0060241F"/>
    <w:rsid w:val="00603A20"/>
    <w:rsid w:val="00604E31"/>
    <w:rsid w:val="006211DB"/>
    <w:rsid w:val="00623113"/>
    <w:rsid w:val="0063100B"/>
    <w:rsid w:val="0063494A"/>
    <w:rsid w:val="006373BC"/>
    <w:rsid w:val="00641630"/>
    <w:rsid w:val="006434E7"/>
    <w:rsid w:val="00645A6F"/>
    <w:rsid w:val="00651BDA"/>
    <w:rsid w:val="006541B4"/>
    <w:rsid w:val="00654206"/>
    <w:rsid w:val="00661D5B"/>
    <w:rsid w:val="00662555"/>
    <w:rsid w:val="006631FF"/>
    <w:rsid w:val="006658C4"/>
    <w:rsid w:val="00670C41"/>
    <w:rsid w:val="00670DF0"/>
    <w:rsid w:val="00675169"/>
    <w:rsid w:val="00684488"/>
    <w:rsid w:val="006966CE"/>
    <w:rsid w:val="00697C98"/>
    <w:rsid w:val="006A24B2"/>
    <w:rsid w:val="006A3CE7"/>
    <w:rsid w:val="006A4389"/>
    <w:rsid w:val="006A670C"/>
    <w:rsid w:val="006B3849"/>
    <w:rsid w:val="006B541D"/>
    <w:rsid w:val="006C0D42"/>
    <w:rsid w:val="006C4C50"/>
    <w:rsid w:val="006D1988"/>
    <w:rsid w:val="006D205C"/>
    <w:rsid w:val="006D27B7"/>
    <w:rsid w:val="006D28D1"/>
    <w:rsid w:val="006D2F60"/>
    <w:rsid w:val="006D533C"/>
    <w:rsid w:val="006E0C5D"/>
    <w:rsid w:val="006E1DC7"/>
    <w:rsid w:val="006E245A"/>
    <w:rsid w:val="006E6EB9"/>
    <w:rsid w:val="00702B29"/>
    <w:rsid w:val="00713050"/>
    <w:rsid w:val="00714FDE"/>
    <w:rsid w:val="0071724F"/>
    <w:rsid w:val="007217C2"/>
    <w:rsid w:val="00725C37"/>
    <w:rsid w:val="00743CD0"/>
    <w:rsid w:val="00744196"/>
    <w:rsid w:val="00746F7F"/>
    <w:rsid w:val="00751D6A"/>
    <w:rsid w:val="007623E5"/>
    <w:rsid w:val="00771C1A"/>
    <w:rsid w:val="00785983"/>
    <w:rsid w:val="0079138D"/>
    <w:rsid w:val="00793963"/>
    <w:rsid w:val="00796266"/>
    <w:rsid w:val="007A147B"/>
    <w:rsid w:val="007A3444"/>
    <w:rsid w:val="007B35D8"/>
    <w:rsid w:val="007B3850"/>
    <w:rsid w:val="007B53B7"/>
    <w:rsid w:val="007B6160"/>
    <w:rsid w:val="007C16C5"/>
    <w:rsid w:val="007C7C1A"/>
    <w:rsid w:val="007D1092"/>
    <w:rsid w:val="007D11D5"/>
    <w:rsid w:val="007D42C2"/>
    <w:rsid w:val="007D43B8"/>
    <w:rsid w:val="007E21FB"/>
    <w:rsid w:val="007F0D7B"/>
    <w:rsid w:val="0080264B"/>
    <w:rsid w:val="00805907"/>
    <w:rsid w:val="00811117"/>
    <w:rsid w:val="00815414"/>
    <w:rsid w:val="00826880"/>
    <w:rsid w:val="00830452"/>
    <w:rsid w:val="00831AB6"/>
    <w:rsid w:val="008322FC"/>
    <w:rsid w:val="00836483"/>
    <w:rsid w:val="00843166"/>
    <w:rsid w:val="00843F1F"/>
    <w:rsid w:val="00850D2A"/>
    <w:rsid w:val="00854263"/>
    <w:rsid w:val="00856129"/>
    <w:rsid w:val="0085710B"/>
    <w:rsid w:val="00864D4A"/>
    <w:rsid w:val="00867B3D"/>
    <w:rsid w:val="008705AE"/>
    <w:rsid w:val="00871ED3"/>
    <w:rsid w:val="0087392D"/>
    <w:rsid w:val="008856D4"/>
    <w:rsid w:val="00886AE0"/>
    <w:rsid w:val="008920D8"/>
    <w:rsid w:val="0089509A"/>
    <w:rsid w:val="008979E8"/>
    <w:rsid w:val="008A1264"/>
    <w:rsid w:val="008A1907"/>
    <w:rsid w:val="008A6CDA"/>
    <w:rsid w:val="008A77C7"/>
    <w:rsid w:val="008B207D"/>
    <w:rsid w:val="008B4672"/>
    <w:rsid w:val="008C1044"/>
    <w:rsid w:val="008C44E9"/>
    <w:rsid w:val="008C76DF"/>
    <w:rsid w:val="008D448C"/>
    <w:rsid w:val="008D6CAD"/>
    <w:rsid w:val="008E1A8E"/>
    <w:rsid w:val="008E4EEA"/>
    <w:rsid w:val="008F0D48"/>
    <w:rsid w:val="008F146B"/>
    <w:rsid w:val="008F3C1C"/>
    <w:rsid w:val="008F672B"/>
    <w:rsid w:val="008F772B"/>
    <w:rsid w:val="00915D19"/>
    <w:rsid w:val="00916E79"/>
    <w:rsid w:val="009178D3"/>
    <w:rsid w:val="0092378B"/>
    <w:rsid w:val="00924DDB"/>
    <w:rsid w:val="00925B56"/>
    <w:rsid w:val="00927D15"/>
    <w:rsid w:val="009373BB"/>
    <w:rsid w:val="00940BB7"/>
    <w:rsid w:val="00942F9D"/>
    <w:rsid w:val="009471A7"/>
    <w:rsid w:val="00951598"/>
    <w:rsid w:val="00953B9E"/>
    <w:rsid w:val="009540FE"/>
    <w:rsid w:val="0095648F"/>
    <w:rsid w:val="00962AF2"/>
    <w:rsid w:val="00967B41"/>
    <w:rsid w:val="00974512"/>
    <w:rsid w:val="00976BCE"/>
    <w:rsid w:val="0098368F"/>
    <w:rsid w:val="00994572"/>
    <w:rsid w:val="009A59FC"/>
    <w:rsid w:val="009A7280"/>
    <w:rsid w:val="009C0F3B"/>
    <w:rsid w:val="009C1533"/>
    <w:rsid w:val="009D2FF3"/>
    <w:rsid w:val="009D45DE"/>
    <w:rsid w:val="009D61EE"/>
    <w:rsid w:val="009D6855"/>
    <w:rsid w:val="009D6AA1"/>
    <w:rsid w:val="009E4B07"/>
    <w:rsid w:val="009E79FC"/>
    <w:rsid w:val="009F04DF"/>
    <w:rsid w:val="009F5674"/>
    <w:rsid w:val="009F75B3"/>
    <w:rsid w:val="00A059CF"/>
    <w:rsid w:val="00A05CC8"/>
    <w:rsid w:val="00A32E1F"/>
    <w:rsid w:val="00A3670A"/>
    <w:rsid w:val="00A42540"/>
    <w:rsid w:val="00A50363"/>
    <w:rsid w:val="00A544F8"/>
    <w:rsid w:val="00A71CDD"/>
    <w:rsid w:val="00A723C7"/>
    <w:rsid w:val="00A815AE"/>
    <w:rsid w:val="00A85F20"/>
    <w:rsid w:val="00A9697C"/>
    <w:rsid w:val="00AC00ED"/>
    <w:rsid w:val="00AC4B9A"/>
    <w:rsid w:val="00AC6627"/>
    <w:rsid w:val="00AC6847"/>
    <w:rsid w:val="00AD22CE"/>
    <w:rsid w:val="00AD379D"/>
    <w:rsid w:val="00AE5616"/>
    <w:rsid w:val="00B0164D"/>
    <w:rsid w:val="00B02391"/>
    <w:rsid w:val="00B07B3A"/>
    <w:rsid w:val="00B13C1E"/>
    <w:rsid w:val="00B146E3"/>
    <w:rsid w:val="00B1594F"/>
    <w:rsid w:val="00B2351D"/>
    <w:rsid w:val="00B23E9D"/>
    <w:rsid w:val="00B303C1"/>
    <w:rsid w:val="00B52011"/>
    <w:rsid w:val="00B5302D"/>
    <w:rsid w:val="00B537B9"/>
    <w:rsid w:val="00B54180"/>
    <w:rsid w:val="00B54BB4"/>
    <w:rsid w:val="00B56C4E"/>
    <w:rsid w:val="00B56E1F"/>
    <w:rsid w:val="00B60A88"/>
    <w:rsid w:val="00B64A42"/>
    <w:rsid w:val="00B66BFE"/>
    <w:rsid w:val="00B70C9A"/>
    <w:rsid w:val="00B75CBF"/>
    <w:rsid w:val="00B80984"/>
    <w:rsid w:val="00BA3E67"/>
    <w:rsid w:val="00BB061C"/>
    <w:rsid w:val="00BC30C5"/>
    <w:rsid w:val="00BC401E"/>
    <w:rsid w:val="00BD396A"/>
    <w:rsid w:val="00C05502"/>
    <w:rsid w:val="00C0578B"/>
    <w:rsid w:val="00C143F6"/>
    <w:rsid w:val="00C16B66"/>
    <w:rsid w:val="00C2098A"/>
    <w:rsid w:val="00C221AD"/>
    <w:rsid w:val="00C223B1"/>
    <w:rsid w:val="00C3254D"/>
    <w:rsid w:val="00C34ED4"/>
    <w:rsid w:val="00C44C73"/>
    <w:rsid w:val="00C45285"/>
    <w:rsid w:val="00C476DC"/>
    <w:rsid w:val="00C576AE"/>
    <w:rsid w:val="00C57D37"/>
    <w:rsid w:val="00C61694"/>
    <w:rsid w:val="00C637F0"/>
    <w:rsid w:val="00C6411C"/>
    <w:rsid w:val="00C73557"/>
    <w:rsid w:val="00C73B57"/>
    <w:rsid w:val="00C76089"/>
    <w:rsid w:val="00C76DCC"/>
    <w:rsid w:val="00C7741E"/>
    <w:rsid w:val="00C8244B"/>
    <w:rsid w:val="00C9638F"/>
    <w:rsid w:val="00CA0CB6"/>
    <w:rsid w:val="00CA1619"/>
    <w:rsid w:val="00CA3DF1"/>
    <w:rsid w:val="00CA4581"/>
    <w:rsid w:val="00CD106B"/>
    <w:rsid w:val="00CD2807"/>
    <w:rsid w:val="00CD313E"/>
    <w:rsid w:val="00CD326E"/>
    <w:rsid w:val="00CD5013"/>
    <w:rsid w:val="00CE12FA"/>
    <w:rsid w:val="00CE18D5"/>
    <w:rsid w:val="00CE6654"/>
    <w:rsid w:val="00CF4B86"/>
    <w:rsid w:val="00D017FA"/>
    <w:rsid w:val="00D05C85"/>
    <w:rsid w:val="00D1327D"/>
    <w:rsid w:val="00D14533"/>
    <w:rsid w:val="00D161F3"/>
    <w:rsid w:val="00D17BFB"/>
    <w:rsid w:val="00D230E6"/>
    <w:rsid w:val="00D30746"/>
    <w:rsid w:val="00D351E6"/>
    <w:rsid w:val="00D46F49"/>
    <w:rsid w:val="00D525FC"/>
    <w:rsid w:val="00D57CF0"/>
    <w:rsid w:val="00D60EA0"/>
    <w:rsid w:val="00D64648"/>
    <w:rsid w:val="00D65E95"/>
    <w:rsid w:val="00D6772C"/>
    <w:rsid w:val="00D71148"/>
    <w:rsid w:val="00D71C93"/>
    <w:rsid w:val="00D76A4A"/>
    <w:rsid w:val="00D81565"/>
    <w:rsid w:val="00D84E88"/>
    <w:rsid w:val="00D85A5F"/>
    <w:rsid w:val="00D87154"/>
    <w:rsid w:val="00D9078E"/>
    <w:rsid w:val="00D946F8"/>
    <w:rsid w:val="00DA5360"/>
    <w:rsid w:val="00DC0BBF"/>
    <w:rsid w:val="00DC42BD"/>
    <w:rsid w:val="00DC7F81"/>
    <w:rsid w:val="00DD28D4"/>
    <w:rsid w:val="00DE0E37"/>
    <w:rsid w:val="00DE169B"/>
    <w:rsid w:val="00DE6989"/>
    <w:rsid w:val="00DE69D9"/>
    <w:rsid w:val="00DE758D"/>
    <w:rsid w:val="00DF2AA2"/>
    <w:rsid w:val="00DF3C4A"/>
    <w:rsid w:val="00E02DB8"/>
    <w:rsid w:val="00E05DA5"/>
    <w:rsid w:val="00E174A9"/>
    <w:rsid w:val="00E21847"/>
    <w:rsid w:val="00E22E87"/>
    <w:rsid w:val="00E23BC1"/>
    <w:rsid w:val="00E274F0"/>
    <w:rsid w:val="00E30DFA"/>
    <w:rsid w:val="00E35433"/>
    <w:rsid w:val="00E417A7"/>
    <w:rsid w:val="00E44668"/>
    <w:rsid w:val="00E448DA"/>
    <w:rsid w:val="00E53C25"/>
    <w:rsid w:val="00E6110A"/>
    <w:rsid w:val="00E612A6"/>
    <w:rsid w:val="00E63F5F"/>
    <w:rsid w:val="00E83F33"/>
    <w:rsid w:val="00E84919"/>
    <w:rsid w:val="00E96C92"/>
    <w:rsid w:val="00E97AF8"/>
    <w:rsid w:val="00E97CE4"/>
    <w:rsid w:val="00EB01FE"/>
    <w:rsid w:val="00EB21C9"/>
    <w:rsid w:val="00EB41E1"/>
    <w:rsid w:val="00EC1B9C"/>
    <w:rsid w:val="00EC7F36"/>
    <w:rsid w:val="00ED6466"/>
    <w:rsid w:val="00EE2132"/>
    <w:rsid w:val="00EE7AF8"/>
    <w:rsid w:val="00EF434B"/>
    <w:rsid w:val="00EF43F5"/>
    <w:rsid w:val="00F02795"/>
    <w:rsid w:val="00F046B0"/>
    <w:rsid w:val="00F060A7"/>
    <w:rsid w:val="00F075E8"/>
    <w:rsid w:val="00F1040E"/>
    <w:rsid w:val="00F1092E"/>
    <w:rsid w:val="00F207C0"/>
    <w:rsid w:val="00F20AE5"/>
    <w:rsid w:val="00F26B15"/>
    <w:rsid w:val="00F27D23"/>
    <w:rsid w:val="00F30A68"/>
    <w:rsid w:val="00F328B4"/>
    <w:rsid w:val="00F40AB0"/>
    <w:rsid w:val="00F41B04"/>
    <w:rsid w:val="00F4243D"/>
    <w:rsid w:val="00F52F5B"/>
    <w:rsid w:val="00F645C7"/>
    <w:rsid w:val="00F65F16"/>
    <w:rsid w:val="00F76C70"/>
    <w:rsid w:val="00F87ECA"/>
    <w:rsid w:val="00F9000F"/>
    <w:rsid w:val="00F91B66"/>
    <w:rsid w:val="00FC26C5"/>
    <w:rsid w:val="00FC44F4"/>
    <w:rsid w:val="00FD7BCC"/>
    <w:rsid w:val="00FE0209"/>
    <w:rsid w:val="00FE0B30"/>
    <w:rsid w:val="00FE20D6"/>
    <w:rsid w:val="00FF4243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A1D83"/>
  <w15:chartTrackingRefBased/>
  <w15:docId w15:val="{A34F9EBD-C0EE-478B-803E-6AB05A7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customStyle="1" w:styleId="apple-converted-space">
    <w:name w:val="apple-converted-space"/>
    <w:basedOn w:val="DefaultParagraphFont"/>
    <w:rsid w:val="008E1A8E"/>
  </w:style>
  <w:style w:type="paragraph" w:styleId="ListParagraph">
    <w:name w:val="List Paragraph"/>
    <w:basedOn w:val="Normal"/>
    <w:uiPriority w:val="34"/>
    <w:qFormat/>
    <w:rsid w:val="00B80984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  <w:ind w:left="1053" w:hanging="360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0627"/>
    <w:rPr>
      <w:rFonts w:ascii="Times New Roman" w:eastAsiaTheme="minorEastAsia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C6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C62"/>
  </w:style>
  <w:style w:type="character" w:styleId="FootnoteReference">
    <w:name w:val="footnote reference"/>
    <w:basedOn w:val="DefaultParagraphFont"/>
    <w:uiPriority w:val="99"/>
    <w:semiHidden/>
    <w:unhideWhenUsed/>
    <w:rsid w:val="00327C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A77C7"/>
    <w:pPr>
      <w:spacing w:after="200" w:line="240" w:lineRule="auto"/>
    </w:pPr>
    <w:rPr>
      <w:i/>
      <w:iCs/>
      <w:color w:val="775F55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image" Target="media/image56.png"/><Relationship Id="rId42" Type="http://schemas.openxmlformats.org/officeDocument/2006/relationships/customXml" Target="ink/ink17.xml"/><Relationship Id="rId63" Type="http://schemas.openxmlformats.org/officeDocument/2006/relationships/image" Target="media/image22.png"/><Relationship Id="rId84" Type="http://schemas.openxmlformats.org/officeDocument/2006/relationships/customXml" Target="ink/ink38.xml"/><Relationship Id="rId138" Type="http://schemas.openxmlformats.org/officeDocument/2006/relationships/image" Target="media/image51.png"/><Relationship Id="rId159" Type="http://schemas.openxmlformats.org/officeDocument/2006/relationships/footer" Target="footer2.xml"/><Relationship Id="rId107" Type="http://schemas.openxmlformats.org/officeDocument/2006/relationships/customXml" Target="ink/ink50.xml"/><Relationship Id="rId11" Type="http://schemas.openxmlformats.org/officeDocument/2006/relationships/image" Target="media/image3.png"/><Relationship Id="rId32" Type="http://schemas.openxmlformats.org/officeDocument/2006/relationships/customXml" Target="ink/ink12.xml"/><Relationship Id="rId53" Type="http://schemas.openxmlformats.org/officeDocument/2006/relationships/image" Target="media/image20.png"/><Relationship Id="rId74" Type="http://schemas.openxmlformats.org/officeDocument/2006/relationships/customXml" Target="ink/ink33.xml"/><Relationship Id="rId128" Type="http://schemas.openxmlformats.org/officeDocument/2006/relationships/image" Target="media/image46.png"/><Relationship Id="rId149" Type="http://schemas.openxmlformats.org/officeDocument/2006/relationships/image" Target="media/image200.png"/><Relationship Id="rId5" Type="http://schemas.openxmlformats.org/officeDocument/2006/relationships/webSettings" Target="webSettings.xml"/><Relationship Id="rId95" Type="http://schemas.openxmlformats.org/officeDocument/2006/relationships/customXml" Target="ink/ink44.xml"/><Relationship Id="rId160" Type="http://schemas.openxmlformats.org/officeDocument/2006/relationships/header" Target="header3.xml"/><Relationship Id="rId22" Type="http://schemas.openxmlformats.org/officeDocument/2006/relationships/customXml" Target="ink/ink7.xml"/><Relationship Id="rId43" Type="http://schemas.openxmlformats.org/officeDocument/2006/relationships/image" Target="media/image15.png"/><Relationship Id="rId64" Type="http://schemas.openxmlformats.org/officeDocument/2006/relationships/customXml" Target="ink/ink28.xml"/><Relationship Id="rId118" Type="http://schemas.openxmlformats.org/officeDocument/2006/relationships/image" Target="media/image42.png"/><Relationship Id="rId139" Type="http://schemas.openxmlformats.org/officeDocument/2006/relationships/customXml" Target="ink/ink66.xml"/><Relationship Id="rId85" Type="http://schemas.openxmlformats.org/officeDocument/2006/relationships/image" Target="media/image30.png"/><Relationship Id="rId150" Type="http://schemas.openxmlformats.org/officeDocument/2006/relationships/customXml" Target="ink/ink72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59" Type="http://schemas.openxmlformats.org/officeDocument/2006/relationships/image" Target="media/image90.png"/><Relationship Id="rId103" Type="http://schemas.openxmlformats.org/officeDocument/2006/relationships/customXml" Target="ink/ink48.xml"/><Relationship Id="rId108" Type="http://schemas.openxmlformats.org/officeDocument/2006/relationships/image" Target="media/image41.png"/><Relationship Id="rId124" Type="http://schemas.openxmlformats.org/officeDocument/2006/relationships/image" Target="media/image180.png"/><Relationship Id="rId129" Type="http://schemas.openxmlformats.org/officeDocument/2006/relationships/customXml" Target="ink/ink61.xml"/><Relationship Id="rId54" Type="http://schemas.openxmlformats.org/officeDocument/2006/relationships/customXml" Target="ink/ink23.xml"/><Relationship Id="rId70" Type="http://schemas.openxmlformats.org/officeDocument/2006/relationships/customXml" Target="ink/ink31.xml"/><Relationship Id="rId75" Type="http://schemas.openxmlformats.org/officeDocument/2006/relationships/image" Target="media/image27.png"/><Relationship Id="rId91" Type="http://schemas.openxmlformats.org/officeDocument/2006/relationships/customXml" Target="ink/ink42.xml"/><Relationship Id="rId96" Type="http://schemas.openxmlformats.org/officeDocument/2006/relationships/image" Target="media/image35.png"/><Relationship Id="rId140" Type="http://schemas.openxmlformats.org/officeDocument/2006/relationships/image" Target="media/image52.png"/><Relationship Id="rId145" Type="http://schemas.openxmlformats.org/officeDocument/2006/relationships/customXml" Target="ink/ink69.xml"/><Relationship Id="rId16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49" Type="http://schemas.openxmlformats.org/officeDocument/2006/relationships/image" Target="media/image18.png"/><Relationship Id="rId114" Type="http://schemas.openxmlformats.org/officeDocument/2006/relationships/image" Target="media/image160.png"/><Relationship Id="rId119" Type="http://schemas.openxmlformats.org/officeDocument/2006/relationships/customXml" Target="ink/ink56.xml"/><Relationship Id="rId44" Type="http://schemas.openxmlformats.org/officeDocument/2006/relationships/customXml" Target="ink/ink18.xml"/><Relationship Id="rId60" Type="http://schemas.openxmlformats.org/officeDocument/2006/relationships/customXml" Target="ink/ink26.xml"/><Relationship Id="rId65" Type="http://schemas.openxmlformats.org/officeDocument/2006/relationships/image" Target="media/image23.png"/><Relationship Id="rId81" Type="http://schemas.openxmlformats.org/officeDocument/2006/relationships/image" Target="media/image130.png"/><Relationship Id="rId86" Type="http://schemas.openxmlformats.org/officeDocument/2006/relationships/customXml" Target="ink/ink39.xml"/><Relationship Id="rId130" Type="http://schemas.openxmlformats.org/officeDocument/2006/relationships/image" Target="media/image47.png"/><Relationship Id="rId135" Type="http://schemas.openxmlformats.org/officeDocument/2006/relationships/customXml" Target="ink/ink64.xml"/><Relationship Id="rId151" Type="http://schemas.openxmlformats.org/officeDocument/2006/relationships/image" Target="media/image210.png"/><Relationship Id="rId156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9" Type="http://schemas.openxmlformats.org/officeDocument/2006/relationships/image" Target="media/image70.png"/><Relationship Id="rId109" Type="http://schemas.openxmlformats.org/officeDocument/2006/relationships/customXml" Target="ink/ink51.xml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80.png"/><Relationship Id="rId76" Type="http://schemas.openxmlformats.org/officeDocument/2006/relationships/customXml" Target="ink/ink34.xml"/><Relationship Id="rId97" Type="http://schemas.openxmlformats.org/officeDocument/2006/relationships/customXml" Target="ink/ink45.xml"/><Relationship Id="rId104" Type="http://schemas.openxmlformats.org/officeDocument/2006/relationships/image" Target="media/image39.png"/><Relationship Id="rId120" Type="http://schemas.openxmlformats.org/officeDocument/2006/relationships/image" Target="media/image43.png"/><Relationship Id="rId125" Type="http://schemas.openxmlformats.org/officeDocument/2006/relationships/customXml" Target="ink/ink59.xml"/><Relationship Id="rId141" Type="http://schemas.openxmlformats.org/officeDocument/2006/relationships/customXml" Target="ink/ink67.xml"/><Relationship Id="rId146" Type="http://schemas.openxmlformats.org/officeDocument/2006/relationships/customXml" Target="ink/ink70.xml"/><Relationship Id="rId7" Type="http://schemas.openxmlformats.org/officeDocument/2006/relationships/endnotes" Target="endnotes.xml"/><Relationship Id="rId71" Type="http://schemas.openxmlformats.org/officeDocument/2006/relationships/image" Target="media/image110.png"/><Relationship Id="rId92" Type="http://schemas.openxmlformats.org/officeDocument/2006/relationships/image" Target="media/image33.png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6.png"/><Relationship Id="rId66" Type="http://schemas.openxmlformats.org/officeDocument/2006/relationships/customXml" Target="ink/ink29.xml"/><Relationship Id="rId87" Type="http://schemas.openxmlformats.org/officeDocument/2006/relationships/customXml" Target="ink/ink40.xml"/><Relationship Id="rId110" Type="http://schemas.openxmlformats.org/officeDocument/2006/relationships/image" Target="media/image140.png"/><Relationship Id="rId115" Type="http://schemas.openxmlformats.org/officeDocument/2006/relationships/customXml" Target="ink/ink54.xml"/><Relationship Id="rId131" Type="http://schemas.openxmlformats.org/officeDocument/2006/relationships/customXml" Target="ink/ink62.xml"/><Relationship Id="rId136" Type="http://schemas.openxmlformats.org/officeDocument/2006/relationships/image" Target="media/image50.png"/><Relationship Id="rId157" Type="http://schemas.openxmlformats.org/officeDocument/2006/relationships/header" Target="header2.xml"/><Relationship Id="rId61" Type="http://schemas.openxmlformats.org/officeDocument/2006/relationships/image" Target="media/image100.png"/><Relationship Id="rId82" Type="http://schemas.openxmlformats.org/officeDocument/2006/relationships/customXml" Target="ink/ink37.xml"/><Relationship Id="rId152" Type="http://schemas.openxmlformats.org/officeDocument/2006/relationships/customXml" Target="ink/ink73.xml"/><Relationship Id="rId19" Type="http://schemas.openxmlformats.org/officeDocument/2006/relationships/image" Target="media/image410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28.png"/><Relationship Id="rId100" Type="http://schemas.openxmlformats.org/officeDocument/2006/relationships/image" Target="media/image37.png"/><Relationship Id="rId105" Type="http://schemas.openxmlformats.org/officeDocument/2006/relationships/customXml" Target="ink/ink49.xml"/><Relationship Id="rId126" Type="http://schemas.openxmlformats.org/officeDocument/2006/relationships/image" Target="media/image45.png"/><Relationship Id="rId147" Type="http://schemas.openxmlformats.org/officeDocument/2006/relationships/image" Target="media/image190.png"/><Relationship Id="rId8" Type="http://schemas.openxmlformats.org/officeDocument/2006/relationships/image" Target="media/image1.PNG"/><Relationship Id="rId51" Type="http://schemas.openxmlformats.org/officeDocument/2006/relationships/image" Target="media/image19.png"/><Relationship Id="rId72" Type="http://schemas.openxmlformats.org/officeDocument/2006/relationships/customXml" Target="ink/ink32.xml"/><Relationship Id="rId93" Type="http://schemas.openxmlformats.org/officeDocument/2006/relationships/customXml" Target="ink/ink43.xml"/><Relationship Id="rId98" Type="http://schemas.openxmlformats.org/officeDocument/2006/relationships/image" Target="media/image36.png"/><Relationship Id="rId121" Type="http://schemas.openxmlformats.org/officeDocument/2006/relationships/customXml" Target="ink/ink57.xml"/><Relationship Id="rId142" Type="http://schemas.openxmlformats.org/officeDocument/2006/relationships/image" Target="media/image53.png"/><Relationship Id="rId163" Type="http://schemas.openxmlformats.org/officeDocument/2006/relationships/glossaryDocument" Target="glossary/document.xml"/><Relationship Id="rId3" Type="http://schemas.openxmlformats.org/officeDocument/2006/relationships/styles" Target="styles.xml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67" Type="http://schemas.openxmlformats.org/officeDocument/2006/relationships/image" Target="media/image24.png"/><Relationship Id="rId116" Type="http://schemas.openxmlformats.org/officeDocument/2006/relationships/image" Target="media/image170.png"/><Relationship Id="rId137" Type="http://schemas.openxmlformats.org/officeDocument/2006/relationships/customXml" Target="ink/ink65.xml"/><Relationship Id="rId158" Type="http://schemas.openxmlformats.org/officeDocument/2006/relationships/footer" Target="footer1.xml"/><Relationship Id="rId20" Type="http://schemas.openxmlformats.org/officeDocument/2006/relationships/customXml" Target="ink/ink6.xml"/><Relationship Id="rId41" Type="http://schemas.openxmlformats.org/officeDocument/2006/relationships/image" Target="media/image14.png"/><Relationship Id="rId62" Type="http://schemas.openxmlformats.org/officeDocument/2006/relationships/customXml" Target="ink/ink27.xml"/><Relationship Id="rId83" Type="http://schemas.openxmlformats.org/officeDocument/2006/relationships/image" Target="media/image29.png"/><Relationship Id="rId88" Type="http://schemas.openxmlformats.org/officeDocument/2006/relationships/image" Target="media/image31.png"/><Relationship Id="rId111" Type="http://schemas.openxmlformats.org/officeDocument/2006/relationships/customXml" Target="ink/ink52.xml"/><Relationship Id="rId132" Type="http://schemas.openxmlformats.org/officeDocument/2006/relationships/image" Target="media/image48.png"/><Relationship Id="rId153" Type="http://schemas.openxmlformats.org/officeDocument/2006/relationships/image" Target="media/image220.png"/><Relationship Id="rId15" Type="http://schemas.openxmlformats.org/officeDocument/2006/relationships/image" Target="media/image5.png"/><Relationship Id="rId36" Type="http://schemas.openxmlformats.org/officeDocument/2006/relationships/customXml" Target="ink/ink14.xml"/><Relationship Id="rId57" Type="http://schemas.openxmlformats.org/officeDocument/2006/relationships/image" Target="media/image21.png"/><Relationship Id="rId106" Type="http://schemas.openxmlformats.org/officeDocument/2006/relationships/image" Target="media/image40.png"/><Relationship Id="rId127" Type="http://schemas.openxmlformats.org/officeDocument/2006/relationships/customXml" Target="ink/ink60.xml"/><Relationship Id="rId10" Type="http://schemas.openxmlformats.org/officeDocument/2006/relationships/image" Target="media/image2.png"/><Relationship Id="rId31" Type="http://schemas.openxmlformats.org/officeDocument/2006/relationships/image" Target="media/image11.png"/><Relationship Id="rId52" Type="http://schemas.openxmlformats.org/officeDocument/2006/relationships/customXml" Target="ink/ink22.xml"/><Relationship Id="rId73" Type="http://schemas.openxmlformats.org/officeDocument/2006/relationships/image" Target="media/image26.png"/><Relationship Id="rId78" Type="http://schemas.openxmlformats.org/officeDocument/2006/relationships/customXml" Target="ink/ink35.xml"/><Relationship Id="rId94" Type="http://schemas.openxmlformats.org/officeDocument/2006/relationships/image" Target="media/image34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44.png"/><Relationship Id="rId143" Type="http://schemas.openxmlformats.org/officeDocument/2006/relationships/customXml" Target="ink/ink68.xml"/><Relationship Id="rId148" Type="http://schemas.openxmlformats.org/officeDocument/2006/relationships/customXml" Target="ink/ink71.xml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26" Type="http://schemas.openxmlformats.org/officeDocument/2006/relationships/customXml" Target="ink/ink9.xml"/><Relationship Id="rId47" Type="http://schemas.openxmlformats.org/officeDocument/2006/relationships/image" Target="media/image17.png"/><Relationship Id="rId68" Type="http://schemas.openxmlformats.org/officeDocument/2006/relationships/customXml" Target="ink/ink30.xml"/><Relationship Id="rId89" Type="http://schemas.openxmlformats.org/officeDocument/2006/relationships/customXml" Target="ink/ink41.xml"/><Relationship Id="rId112" Type="http://schemas.openxmlformats.org/officeDocument/2006/relationships/image" Target="media/image150.png"/><Relationship Id="rId133" Type="http://schemas.openxmlformats.org/officeDocument/2006/relationships/customXml" Target="ink/ink63.xml"/><Relationship Id="rId154" Type="http://schemas.openxmlformats.org/officeDocument/2006/relationships/customXml" Target="ink/ink74.xml"/><Relationship Id="rId16" Type="http://schemas.openxmlformats.org/officeDocument/2006/relationships/customXml" Target="ink/ink4.xml"/><Relationship Id="rId37" Type="http://schemas.openxmlformats.org/officeDocument/2006/relationships/image" Target="media/image60.png"/><Relationship Id="rId58" Type="http://schemas.openxmlformats.org/officeDocument/2006/relationships/customXml" Target="ink/ink25.xml"/><Relationship Id="rId79" Type="http://schemas.openxmlformats.org/officeDocument/2006/relationships/image" Target="media/image120.png"/><Relationship Id="rId102" Type="http://schemas.openxmlformats.org/officeDocument/2006/relationships/image" Target="media/image38.png"/><Relationship Id="rId123" Type="http://schemas.openxmlformats.org/officeDocument/2006/relationships/customXml" Target="ink/ink58.xml"/><Relationship Id="rId144" Type="http://schemas.openxmlformats.org/officeDocument/2006/relationships/image" Target="media/image54.png"/><Relationship Id="rId90" Type="http://schemas.openxmlformats.org/officeDocument/2006/relationships/image" Target="media/image32.png"/><Relationship Id="rId27" Type="http://schemas.openxmlformats.org/officeDocument/2006/relationships/image" Target="media/image9.png"/><Relationship Id="rId48" Type="http://schemas.openxmlformats.org/officeDocument/2006/relationships/customXml" Target="ink/ink20.xml"/><Relationship Id="rId69" Type="http://schemas.openxmlformats.org/officeDocument/2006/relationships/image" Target="media/image25.png"/><Relationship Id="rId113" Type="http://schemas.openxmlformats.org/officeDocument/2006/relationships/customXml" Target="ink/ink53.xml"/><Relationship Id="rId134" Type="http://schemas.openxmlformats.org/officeDocument/2006/relationships/image" Target="media/image49.png"/><Relationship Id="rId80" Type="http://schemas.openxmlformats.org/officeDocument/2006/relationships/customXml" Target="ink/ink36.xml"/><Relationship Id="rId155" Type="http://schemas.openxmlformats.org/officeDocument/2006/relationships/image" Target="media/image23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7B9D8AA9BB542AF9EC330BB01E5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30EA6-B41D-4823-93BD-4D78F159A919}"/>
      </w:docPartPr>
      <w:docPartBody>
        <w:p w:rsidR="001F2102" w:rsidRDefault="00771442" w:rsidP="00771442">
          <w:pPr>
            <w:pStyle w:val="D7B9D8AA9BB542AF9EC330BB01E5AC2F"/>
          </w:pPr>
          <w:r>
            <w:t>Your Name</w:t>
          </w:r>
        </w:p>
      </w:docPartBody>
    </w:docPart>
    <w:docPart>
      <w:docPartPr>
        <w:name w:val="57F14BC896454F41BD4AB631B480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16D9-7C8D-48A3-ACFA-11E89CF23D82}"/>
      </w:docPartPr>
      <w:docPartBody>
        <w:p w:rsidR="00E43927" w:rsidRDefault="001F2102" w:rsidP="001F2102">
          <w:pPr>
            <w:pStyle w:val="57F14BC896454F41BD4AB631B480603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42"/>
    <w:rsid w:val="000160D7"/>
    <w:rsid w:val="00140313"/>
    <w:rsid w:val="00163C6A"/>
    <w:rsid w:val="00196D2D"/>
    <w:rsid w:val="001B1F2B"/>
    <w:rsid w:val="001C22EA"/>
    <w:rsid w:val="001F2102"/>
    <w:rsid w:val="002F32D3"/>
    <w:rsid w:val="003C3AD9"/>
    <w:rsid w:val="003F2802"/>
    <w:rsid w:val="004B0BFD"/>
    <w:rsid w:val="00602D45"/>
    <w:rsid w:val="0065008F"/>
    <w:rsid w:val="00752190"/>
    <w:rsid w:val="00771442"/>
    <w:rsid w:val="008E6B4F"/>
    <w:rsid w:val="0094529F"/>
    <w:rsid w:val="00964F5E"/>
    <w:rsid w:val="00975E7B"/>
    <w:rsid w:val="00A85535"/>
    <w:rsid w:val="00BB20B5"/>
    <w:rsid w:val="00BC469E"/>
    <w:rsid w:val="00BE491F"/>
    <w:rsid w:val="00CF63DC"/>
    <w:rsid w:val="00D74F35"/>
    <w:rsid w:val="00D9369C"/>
    <w:rsid w:val="00D9607C"/>
    <w:rsid w:val="00DC360D"/>
    <w:rsid w:val="00E43927"/>
    <w:rsid w:val="00E57FFE"/>
    <w:rsid w:val="00E667CD"/>
    <w:rsid w:val="00F56C28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B9D8AA9BB542AF9EC330BB01E5AC2F">
    <w:name w:val="D7B9D8AA9BB542AF9EC330BB01E5AC2F"/>
    <w:rsid w:val="00771442"/>
  </w:style>
  <w:style w:type="paragraph" w:customStyle="1" w:styleId="57F14BC896454F41BD4AB631B480603B">
    <w:name w:val="57F14BC896454F41BD4AB631B480603B"/>
    <w:rsid w:val="001F2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0:19.8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0,'0'4,"4"0,4 1,5-1,4-2,2 0,2-1,1-1,0 0,0 0,0 0,0 0,-1-1,1 1,-1 0,0 0,-3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9:47.36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0 24575,'1'3'0,"1"-1"0,0 1 0,0-1 0,-1 1 0,2-1 0,-1 0 0,0 0 0,0 0 0,0 0 0,1 0 0,-1-1 0,1 1 0,3 1 0,0 0 0,62 36 0,-48-29 0,1 1 0,24 19 0,-21-13 0,31 17 0,-11-8 0,9 4 0,2-3 0,102 36 0,-37-17 0,-106-39 0,0 1 0,-1 0 0,22 18 0,11 6 0,-21-14 0,27 22 0,-39-30 0,17 25 0,-26-29 0,0-1 0,1 1 0,-1-1 0,1 0 0,10 7 0,146 97 0,132 97 0,-16-7 0,-93-79 0,-123-79 0,-36-26 0,-1 1 0,26 23 0,35 25 0,-45-37-1365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8:58.92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121 119 24575,'4'4'0,"1"-1"0,0 1 0,0-1 0,0 0 0,0 0 0,0-1 0,1 0 0,-1 0 0,7 2 0,-6-2 0,0 0 0,0 0 0,0 1 0,0-1 0,0 2 0,10 6 0,12 12 0,43 24 0,-47-32 0,-2 1 0,0 0 0,34 32 0,-48-39 0,1-1 0,0-1 0,0 1 0,19 9 0,25 17 0,187 140 0,-227-163 0,-1-1 0,0 2 0,10 11 0,10 10 0,94 63 0,12 10 0,-84-60 0,73 45 0,-100-71 0,62 50 0,-65-49 0,0 0 0,1-2 0,55 30 0,31 12 0,-75-44 0,0-2 0,55 13 0,43 16 0,-120-37 0,0 1 0,0 0 0,-1 1 0,0 0 0,0 1 0,-1 1 0,12 11 0,-19-17 0,0 0 0,1 0 0,0 0 0,0-1 0,0 0 0,10 4 0,20 10 0,-18-5 0,0 1 0,-1 0 0,22 23 0,-31-29 0,0 0 0,0-1 0,0 0 0,1-1 0,13 7 0,16 10 0,-38-22 0,0 0 0,0 0 0,0 0 0,0 0 0,0 0 0,0 1 0,0-1 0,0 0 0,0 0 0,0 0 0,0 0 0,0 0 0,0 0 0,0 0 0,0 0 0,0 0 0,0 0 0,0 0 0,0 0 0,0 0 0,0 0 0,0 0 0,0 1 0,0-1 0,0 0 0,0 0 0,0 0 0,-13-5 0,-17-9 0,-46-28 0,43 25 0,1-1 0,-43-32 0,-146-105 0,94 69 0,74 50 0,-58-45 0,34 20 0,-97-57 0,95 66 0,-184-112 0,197 128 0,0 2 0,-97-32 0,12 5 0,123 49 0,15 7 0,0 0 0,0-1 0,1 0 0,0-1 0,-18-15 0,-7-3 0,30 21 0,1 0 0,0 0 0,0 0 0,0-1 0,0 0 0,-6-7 0,-61-85 0,50 63 0,-2 2 0,-1 0 0,-1 2 0,-37-31 0,40 41-116,7 5-134,-1 0 0,-1 2 0,0 0 1,-35-18-1,43 27-6576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8:20.1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76 1169 24575,'0'3'0,"-5"3"0,-2 3 0,1 3 0,-2-1 0,1 1 0,1 0 0,0-1 0,0-1 0,-1-1 0</inkml:trace>
  <inkml:trace contextRef="#ctx0" brushRef="#br0" timeOffset="1704.69">0 1277 24575,'9'0'0,"-1"-1"0,0 0 0,0 0 0,0-1 0,0 0 0,0-1 0,0 0 0,0 0 0,-1 0 0,11-7 0,5-5 0,38-34 0,-39 31 0,28-20 0,-36 28 0,0-1 0,-1 0 0,0-1 0,-1-1 0,-1 0 0,0-1 0,-1 0 0,13-23 0,-15 25 0,-3 6 0,0 0 0,0 1 0,1 0 0,0 0 0,0 1 0,0-1 0,0 1 0,1 0 0,8-3 0,17-11 0,14-10 0,19-12 0,-50 29 0,14-13 0,0 2 0,2 1 0,1 1 0,41-18 0,-67 35 0,0-1 0,0 1 0,0-1 0,-1-1 0,9-7 0,19-14 0,-12 13 0,-1-2 0,23-19 0,-30 22 0,0 1 0,0 1 0,1 0 0,1 1 0,0 0 0,26-11 0,-35 18 0,1-2 0,-1 1 0,0-1 0,0 0 0,0 0 0,6-6 0,-5 4 0,-1 1 0,1 0 0,15-8 0,-6 6 0,-11 5 0,0 0 0,1-1 0,-1 1 0,0-1 0,0 0 0,-1-1 0,1 1 0,-1-1 0,6-5 0,-6 5 0,1 0 0,-1 0 0,1 1 0,-1 0 0,1 0 0,6-3 0,20-15 0,-31 21 0,1 0 0,-1 0 0,0-1 0,0 1 0,1 0 0,-1 0 0,0-1 0,0 1 0,1 0 0,-1 0 0,0-1 0,0 1 0,0 0 0,0-1 0,1 1 0,-1 0 0,0-1 0,0 1 0,0 0 0,0-1 0,0 1 0,0 0 0,0-1 0,0 1 0,0 0 0,0-1 0,0 1 0,0-1 0,0 1 0,0 0 0,0-1 0,0 1 0,-1-1 0,-11-4 0,-23 1 0,29 4 0,5 0 11,-1 0 0,1 0-1,0 0 1,-1 0 0,1-1-1,0 1 1,0 0 0,-1-1-1,1 1 1,0-1 0,0 1-1,0-1 1,-1 0 0,1 1-1,-1-3 1,1 3-4,1-1 0,0 1 0,-1-1 0,1 1 0,0-1 1,0 0-1,-1 1 0,1-1 0,0 1 0,0-1 0,0 0 0,0 1 0,0-1 0,0 1 1,0-1-1,0 0 0,0 1 0,0-1 0,0 0 0,1 1 0,-1-1 0,0 1 0,1-2 1,1-1-198,0-1 0,0 0 1,1 1-1,-1 0 0,1-1 1,0 1-1,0 0 1,4-2-1</inkml:trace>
  <inkml:trace contextRef="#ctx0" brushRef="#br0" timeOffset="4020.04">1165 685 24575,'0'0'-8191</inkml:trace>
  <inkml:trace contextRef="#ctx0" brushRef="#br0" timeOffset="6553.05">1558 278 24575,'48'-44'0,"-36"32"0,-1 0 0,-1-1 0,0-1 0,0 0 0,7-16 0,22-32 0,-33 54-227,0-2-1,-1 1 1,-1-1-1,1 0 1,4-19-1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9:21.46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5050 16 24575,'-1'-1'0,"1"0"0,0 0 0,-1 1 0,1-1 0,-1 0 0,1 0 0,-1 1 0,0-1 0,1 0 0,-1 1 0,0-1 0,0 1 0,1-1 0,-1 1 0,0-1 0,0 1 0,0-1 0,0 1 0,1 0 0,-1 0 0,0-1 0,0 1 0,0 0 0,0 0 0,0 0 0,0 0 0,-1 0 0,-31-2 0,29 2 0,-10-1 0,-211 2 0,215 1 0,0 0 0,0 0 0,-20 8 0,-16 3 0,-88 21 0,100-23 0,0-2 0,0-1 0,-1-2 0,-56 3 0,20-8 0,18 1 0,-1-2 0,1-3 0,0-2 0,-65-14 0,83 11 0,-1 1 0,0 2 0,-38 0 0,-111 6 0,67 1 0,-1053-2 0,792 16 0,273-16 0,-490-19 0,-21 5 0,404 16 0,128-1 0,-89-2 0,130-8-1365,32 6-5461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0:47.3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46,'15'1,"0"-1,1-1,-1 0,0-1,0-1,0 0,0-1,17-8,-16 7,1 1,0 0,0 1,0 0,0 2,0 0,30 3,-26-2,-2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0:41.8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23,'4'-4,"4"-1,5 1,3 0,4 1,1 1,0 2,1-1,0 1,0 0,0 1,0-1,-1 0,0 0,0 0,1 0,-5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9:51.24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 24575,'2'0'0,"1"0"0,-1 1 0,1-1 0,-1 1 0,1 0 0,-1-1 0,1 1 0,-1 1 0,0-1 0,0 0 0,0 0 0,1 1 0,-1-1 0,0 1 0,2 2 0,28 35 0,-11-13 0,116 115 0,-128-130 0,0 1 0,0 0 0,-1 0 0,-1 1 0,0 0 0,8 20 0,-8-16 0,1 0 0,0 0 0,15 19 0,-15-23 0,0 0 0,-1 0 0,-1 1 0,0 0 0,3 14 0,9 19 0,117 250 0,-93-223 0,4-2 0,72 86 0,-68-92 0,-12-18 0,-15-20 0,-2 0 0,0 2 0,-2 0 0,-1 1 0,19 46 0,-32-65 0,1 0 0,0-1 0,1 0 0,10 14 0,-8-14 0,-1 0 0,-1 1 0,10 20 0,3 11 0,3-1 0,1-1 0,32 41 0,-26-38 0,-1 1 0,24 51 0,63 110 0,-27-54 0,32 53 0,-69-117 0,10 17 0,-42-69 0,2 0 0,29 34 0,30 49 0,48 81 0,-8-15 0,-107-162 0,9 17 0,24 56 0,-42-85 0,1-1 0,0 1 0,13 15 0,9 15 0,-15-17 0,-7-11 0,0-1 0,2 0 0,-1-1 0,1 1 0,16 16 0,-11-12-1365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9:08.09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2248 1 24575,'0'5'0,"-1"1"0,1-1 0,-2 1 0,1-1 0,0 1 0,-1-1 0,0 1 0,-1-1 0,-4 8 0,-33 46 0,8-14 0,-44 64 0,11-18 0,29-34 0,-77 110 0,-16 17 0,4-6 0,90-126 0,-65 90 0,63-78 0,3-4 0,-53 85 0,32-48 0,-15 30 0,31-48 0,-66 115 0,98-181 0,0 1 0,2 0 0,-1 0 0,2 1 0,-5 23 0,-8 25 0,-2-12 0,-2-2 0,-3-1 0,-1-1 0,-3 0 0,-50 63 0,63-88 0,0 0 0,-13 30 0,-9 15 0,2-16 0,20-31 0,1 1 0,-15 30 0,-132 242 0,143-265 0,9-16 0,2 0 0,-1 1 0,2 0 0,-9 20 0,11-22 0,0-1 0,-2 0 0,1 0 0,-9 11 0,-12 22 0,0 5 0,-2-1 0,-36 45 0,44-64 0,4-8 0,12-15 0,1-1 0,-1 1 0,1 0 0,0 0 0,0 0 0,0 0 0,1 1 0,-3 7 0,0 1 0,0 0 0,-1 0 0,-1 0 0,0-1 0,-1 0 0,0 0 0,-1-1 0,-11 12 0,9-8-34,0 1 0,1 1 0,-10 23 0,6-14-1195,9-17-5597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1:19.9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935 1 24575,'-1'7'0,"1"0"0,-1 0 0,-1 0 0,1 0 0,-1 0 0,0-1 0,-1 1 0,0 0 0,0-1 0,-4 7 0,-7 9 0,-25 29 0,0 2 0,20-25 0,2 1 0,-23 50 0,28-49 0,-3 0 0,0-1 0,-2-1 0,-32 43 0,-117 155 0,140-192 0,-34 61 0,51-78 0,1 1 0,0 0 0,1 1 0,1 0 0,-6 36 0,-13 75 0,20-112 0,-1 0 0,-1 0 0,0 0 0,-18 31 0,-4-3 0,-81 120 0,86-141 0,20-21 0,0 0 0,-1 0 0,2 1 0,-1-1 0,0 1 0,-3 7 0,4-7-23,0-1-1,-1 1 1,1-1 0,-1 0-1,0 0 1,0 0-1,-1-1 1,-4 4 0,-2 1-1132,-1 3-5671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9:56.00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46 667 24575,'-15'176'0,"1"-39"0,14-135 0,-2 20 0,1 0 0,1 0 0,1 0 0,0 0 0,2 0 0,1-1 0,11 39 0,-12-50 0,-1 0 0,0 0 0,0 0 0,-1 1 0,0 12 0,5 32 0,-2-34 0,-2 0 0,-1 0 0,-1 32 0,-1-26 0,2-167 0,10-326 0,-9 450 0,-1 0 0,-1-1 0,-1 1 0,0-1 0,-1 1 0,0 0 0,-2 0 0,-5-18 0,4 12 0,0 0 0,2 0 0,1 0 0,0 0 0,2-1 0,3-33 0,-1-6 0,0-15 0,-4 0 0,-22-139 0,21 198 147,2 11-363,-1 0 0,1-1 0,-1 1 0,0 0 0,-1 0 0,-3-8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6:43.4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48 0 24575,'3'1'0,"-1"0"0,1 0 0,0 0 0,-1 1 0,1-1 0,-1 1 0,0-1 0,1 1 0,-1 0 0,0 0 0,0 0 0,2 3 0,13 9 0,49 31 0,32 19 0,-87-58 0,0 2 0,-1-1 0,11 12 0,-11-11 0,-1 0 0,1 0 0,19 10 0,31 21 0,-47-29 0,1-1 0,-1 0 0,27 11 0,50 25 0,-23-11 0,-47-23 0,-1 1 0,0 0 0,29 26 0,10 7 0,-223-140 0,145 84 0,1-1 0,-21-17 0,-29-18 0,-142-71 0,111 51 0,-20-10 0,41 28-1365,69 44-5461</inkml:trace>
  <inkml:trace contextRef="#ctx0" brushRef="#br0" timeOffset="2392.86">1258 742 24575,'8'-1'0,"0"1"0,-1 1 0,1 0 0,0 0 0,-1 0 0,1 1 0,-1 0 0,0 0 0,0 1 0,0 0 0,0 0 0,0 1 0,0 0 0,-1 0 0,0 0 0,1 1 0,7 8 0,65 54 0,141 92 0,-42-32 0,-144-105 0,-21-15 0,-1 1 0,-1 1 0,21 18 0,-22-18 0,0-1 0,1 0 0,0 0 0,18 9 0,-15-10 0,0 2 0,20 15 0,-25-16 0,1-2 0,0 1 0,19 8 0,20 14 0,-18-12-1365,-21-11-5461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9:11.58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24575,'2'0'0,"0"0"0,-1 1 0,1-1 0,0 1 0,-1 0 0,1 0 0,-1-1 0,1 1 0,-1 0 0,1 0 0,-1 0 0,0 1 0,0-1 0,1 0 0,-1 0 0,0 1 0,0-1 0,1 2 0,20 35 0,-13-22 0,114 186 0,-29-43 0,59 94 0,1 4 0,0 0 0,-138-234 0,-1 1 0,-1 0 0,-2 1 0,11 28 0,-18-40 0,2 0 0,0 0 0,0 0 0,17 21 0,-9-13 0,24 34 0,56 88 0,-6-19 0,-45-50 0,38 59 0,32 60 0,-21-44 0,-43-71 0,44 59 0,63 77 0,-153-207 0,0 0 0,0 1 0,-1-1 0,4 13 0,-4-12 0,0 0 0,0 0 0,1 0 0,5 9 0,100 141 0,-90-134 0,-12-15 0,0 0 0,0 1 0,-1 0 0,7 15 0,7 16 0,1-2 0,38 53 0,-3-6 0,-2-11 0,-10-17 0,-21-20 0,-15-25 0,0 0 0,0 0 0,2-1 0,11 13 0,-9-11 0,-1 0 0,-1 0 0,0 1 0,-1 0 0,9 21 0,-8-16 0,1-1 0,19 28 0,-30-47-25,0 0 0,0 1-1,1-1 1,-1 0 0,0 0 0,0 1-1,0-1 1,0 0 0,0 0-1,0 1 1,1-1 0,-1 0 0,0 0-1,0 0 1,0 1 0,1-1-1,-1 0 1,0 0 0,0 0 0,0 0-1,1 1 1,-1-1 0,0 0-1,0 0 1,1 0 0,-1 0 0,0 0-1,1 0 1,-1 0 0,0 0-1,0 0 1,1 0 0,-1 0 0,0 0-1,0 0 1,1 0 0,-1 0 0,0 0-1,1 0 1,-1 0 0,0 0-1,0 0 1,1-1 0,-1 1 0,0 0-1,0 0 1,0 0 0,1 0-1,-1 0 1,0-1 0,0 1 0,0 0-1,1-1 1</inkml:trace>
  <inkml:trace contextRef="#ctx0" brushRef="#br0" timeOffset="2656.51">2312 1574 24575,'-3'1'0,"0"0"0,0 1 0,1-1 0,-1 1 0,0 0 0,1 0 0,-1 0 0,1 0 0,0 1 0,0-1 0,0 0 0,0 1 0,0 0 0,-3 5 0,0-1 0,-299 453 0,291-437 0,-15 42 0,-6 10 0,-253 396 0,213-358 0,-25 33 0,-44 61 0,130-186 0,-255 418 0,248-408 0,-18 39 0,-25 42 0,9-19 0,37-63 0,-23 30 0,20-31 0,-16 31 0,-56 103 0,-67 99 0,150-245 0,-44 82 0,-20 34 0,4-16 0,18-18 0,37-69 0,-33 53 0,35-66 0,5-9 0,1 1 0,0 0 0,1 1 0,0-1 0,-6 16 0,-16 35-1365,22-51-5461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8:38.73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107 442 24575,'1'1'0,"0"-1"0,0 1 0,0-1 0,0 1 0,0 0 0,0-1 0,0 1 0,0 0 0,0 0 0,0 0 0,0 0 0,-1-1 0,1 1 0,0 1 0,0-1 0,-1 0 0,1 0 0,-1 0 0,1 2 0,10 25 0,-5-1 0,-1 0 0,0 1 0,0 37 0,-7 89 0,0-57 0,3-72 0,-1-1 0,-2 1 0,-1-1 0,0 1 0,-9 30 0,5-30 0,2 0 0,-2 30 0,4-33 0,0-1 0,-1 1 0,0-1 0,-9 22 0,8-27 0,2 1 0,0 0 0,0 0 0,2 0 0,0 0 0,1 0 0,3 26 0,0 13 0,-3-32 0,1-16 0,0-1 0,-1 1 0,0 0 0,-1 0 0,0 0 0,-2 8 0,-1-14 0,1-11 0,-1-12 0,3-163 0,0 13 0,-6 105 0,-1-22 0,10-40 0,-4-107 0,-14 132 0,1 20 0,8 43 292,-1-25-1949</inkml:trace>
  <inkml:trace contextRef="#ctx0" brushRef="#br0" timeOffset="1782.61">138 168 24575,'0'-3'0,"0"-3"0,0-3 0,3-3 0,0-2 0,0-1 0,0 0 0,-1-1 0,-1 0 0,0 1 0,-1-1 0,0 1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9:59.41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4367 148 24575,'-1'32'0,"0"-18"0,1 0 0,3 25 0,-3-39 0,0 0 0,0 1 0,0-1 0,0 0 0,0 0 0,0 0 0,0 0 0,0 0 0,0 0 0,0 0 0,0 0 0,0 0 0,0 0 0,0 1 0,0-1 0,0 0 0,0 0 0,0 0 0,0 0 0,0 0 0,0 0 0,0 0 0,0 0 0,0 0 0,1 0 0,-1 0 0,0 0 0,0 0 0,0 0 0,0 0 0,0 0 0,0 1 0,0-1 0,0 0 0,0 0 0,0 0 0,1 0 0,-1 0 0,0 0 0,0 0 0,0 0 0,0 0 0,0 0 0,0 0 0,0 0 0,0 0 0,0-1 0,0 1 0,1 0 0,-1 0 0,0 0 0,0 0 0,0 0 0,0 0 0,0 0 0,0 0 0,0 0 0,0 0 0,0 0 0,0 0 0,0 0 0,0 0 0,0 0 0,0 0 0,0-1 0,7-8 0,3-11 0,-3 2 0,-2 1 0,-1-1 0,0-1 0,2-26 0,-4 38 0,0 0 0,0 0 0,1 0 0,0 0 0,0 0 0,1 0 0,0 1 0,0 0 0,8-9 0,5-10 0,-60 79 0,27-22 0,-2-2 0,-32 43 0,43-63 0,1 0 0,0 1 0,1 0 0,0 0 0,0 0 0,-3 18 0,4-17 0,0 1 0,0-1 0,-1 0 0,-1 0 0,-8 14 0,5-13 0,-2 1 0,1 0 0,1 1 0,0 1 0,1-1 0,-6 18 0,-7 20 0,15-40 0,0 0 0,2 1 0,-1-1 0,1 1 0,1 0 0,1 0 0,-2 26 0,5 0-1365</inkml:trace>
  <inkml:trace contextRef="#ctx0" brushRef="#br0" timeOffset="2173.44">3778 1356 24575,'1'8'0,"-1"0"0,0 1 0,-1-1 0,0 0 0,-1 0 0,1 0 0,-1 1 0,-6 13 0,8-22 0,0 0 0,0 0 0,0 0 0,0 1 0,0-1 0,0 0 0,0 0 0,0 0 0,0 1 0,0-1 0,-1 0 0,1 0 0,0 0 0,0 0 0,0 0 0,0 1 0,0-1 0,0 0 0,0 0 0,-1 0 0,1 0 0,0 0 0,0 0 0,0 1 0,0-1 0,0 0 0,-1 0 0,1 0 0,0 0 0,0 0 0,0 0 0,0 0 0,-1 0 0,1 0 0,0 0 0,0 0 0,0 0 0,-1 0 0,1 0 0,0 0 0,0 0 0,0 0 0,0 0 0,-1 0 0,1 0 0,0 0 0,0 0 0,0 0 0,0 0 0,-1-1 0,1 1 0,0 0 0,0 0 0,0 0 0,-5-14 0,1-19 0,2 5 0,1 0 0,1 0 0,2 1 0,1-1 0,9-40 0,-16 85 0,3-11 0,0 1 0,-1-1 0,0 1 0,0-1 0,-5 9 0,-67 96 0,-8 12 0,18-15 0,14-18 0,35-58 0,-40 57 0,19-35 0,27-38 0,-2-1 0,1 1 0,-2-2 0,-21 22 0,33-36 0,0 0 0,0 0 0,0 1 0,0-1 0,0 0 0,0 0 0,-1 0 0,1 0 0,0 1 0,0-1 0,0 0 0,0 0 0,-1 0 0,1 0 0,0 0 0,0 0 0,0 0 0,-1 0 0,1 0 0,0 1 0,0-1 0,0 0 0,-1 0 0,1 0 0,0 0 0,0 0 0,0 0 0,-1 0 0,1 0 0,0-1 0,0 1 0,-1 0 0,1 0 0,0 0 0,0 0 0,0 0 0,-1 0 0,1 0 0,0 0 0,-1-11 0,6-19 0,-4 25 0,3-41-1365</inkml:trace>
  <inkml:trace contextRef="#ctx0" brushRef="#br0" timeOffset="4597.04">3007 2627 24575,'-1'10'0,"0"0"0,0 0 0,-1-1 0,-5 19 0,3-93 0,6 46 0,0 1 0,0-1 0,9-26 0,-9 39 0,0-1 0,0 1 0,0 0 0,1 0 0,0 0 0,0 0 0,1 0 0,0 1 0,0 0 0,0-1 0,1 2 0,-1-1 0,7-5 0,-11 10 0,0 0 0,1 0 0,-1 0 0,0-1 0,0 1 0,1 0 0,-1 0 0,0 0 0,1-1 0,-1 1 0,0 0 0,1 0 0,-1 0 0,0 0 0,0 0 0,1 0 0,-1 0 0,0 0 0,1 0 0,-1 0 0,0 0 0,1 0 0,-1 0 0,0 0 0,1 0 0,-1 0 0,0 0 0,1 0 0,-1 1 0,0-1 0,0 0 0,1 0 0,-1 0 0,0 0 0,0 1 0,1-1 0,-1 1 0,4 14 0,-6 19 0,-8 2 0,-2-1 0,-1 0 0,-28 52 0,6-11 0,26-59 0,-1 0 0,0 0 0,-16 19 0,-8 12 0,22-31 0,0-1 0,-23 22 0,22-24 0,0 0 0,-21 30 0,-20 39 0,-50 71 0,95-141-227,-1-1-1,0 0 1,0 0-1,-2-1 1,-16 13-1</inkml:trace>
  <inkml:trace contextRef="#ctx0" brushRef="#br0" timeOffset="31766.8">2870 2156 24575,'233'0'0,"-1170"0"0,932 0 0,3 1 0,-1-1 0,0 0 0,1 0 0,-1 0 0,1-1 0,-1 1 0,1-1 0,-1 1 0,1-1 0,0 0 0,-1 0 0,-2-1 0,5 2 0,0 0 0,0-1 0,0 1 0,0 0 0,0 0 0,0-1 0,0 1 0,0 0 0,0 0 0,0-1 0,0 1 0,0 0 0,0 0 0,0-1 0,0 1 0,0 0 0,0 0 0,0-1 0,0 1 0,0 0 0,0 0 0,0-1 0,1 1 0,-1 0 0,0 0 0,0 0 0,0-1 0,0 1 0,0 0 0,1 0 0,-1 0 0,0 0 0,0-1 0,0 1 0,1 0 0,-1 0 0,0 0 0,0 0 0,1 0 0,-1 0 0,0 0 0,0 0 0,1 0 0,-1 0 0,0 0 0,13-6 0,16-2 0,0 1 0,1 2 0,0 0 0,36 1 0,121 8 0,-170-2 0,0 1 0,-1 1 0,31 10 0,-33-9 0,1 0 0,0-1 0,0-1 0,0 0 0,18 1 0,10-3 0,1-2 0,-1-2 0,0-2 0,56-13 0,103-36 0,-185 48 0,-1-1 0,-1-1 0,1 0 0,-1-1 0,15-12 0,-27 20 0,10-6 0,0 0 0,1 1 0,0 1 0,0 0 0,19-3 0,4-2 0,-20 6 0,0 2 0,-1 0 0,1 1 0,0 1 0,0 1 0,0 0 0,-1 1 0,31 7 0,37 4 0,-29-12 0,-1-2 0,64-8 0,-107 7 0,54-1 0,101 5 0,-99 4 0,100 20 0,-164-25 0,-1 0 0,1-1 0,0 1 0,-1 0 0,1 0 0,0 0 0,-1 1 0,4 2 0,-5-4 0,-1 0 0,0 0 0,0 0 0,1 1 0,-1-1 0,0 0 0,0 0 0,0 1 0,0-1 0,0 0 0,1 0 0,-1 1 0,0-1 0,0 0 0,0 1 0,0-1 0,0 0 0,0 0 0,0 1 0,0-1 0,0 0 0,0 1 0,0-1 0,0 0 0,0 0 0,0 1 0,0-1 0,0 0 0,0 1 0,-1-1 0,-13 11 0,-231 96 0,182-83 0,-1-4 0,0-2 0,-98 14 0,-63 17 0,205-44 0,-1-1 0,-28 1 0,-19 4 0,58-6 0,10 0 0,22 0 0,37-1 0,53-2 0,262 13 0,-346-9 0,-28-4 0,0 0 0,0 0 0,0 0 0,0 0 0,0 0 0,0 0 0,1-1 0,-1 1 0,0 0 0,0 0 0,0 0 0,0 0 0,0 0 0,0 0 0,0 0 0,1 0 0,-1 1 0,0-1 0,0 0 0,0 0 0,0 0 0,0 0 0,0 0 0,0 0 0,1 0 0,-1 0 0,0 0 0,0 0 0,0 0 0,0 0 0,0 0 0,0 0 0,0 1 0,0-1 0,0 0 0,0 0 0,1 0 0,-1 0 0,0 0 0,0 0 0,0 0 0,0 1 0,0-1 0,0 0 0,0 0 0,0 0 0,0 0 0,0 0 0,0 0 0,0 0 0,0 1 0,0-1 0,0 0 0,0 0 0,0 0 0,0 0 0,0 0 0,-1 0 0,1 1 0,0-1 0,0 0 0,0 0 0,0 0 0,0 0 0,0 0 0,0 0 0,0 0 0,-13 6 0,-19 1 0,-153 24 0,-335 13 0,-1-47 0,476 0 0,0-1 0,0-3 0,-51-15 0,39 9 0,-28-9 0,48 11 0,-1 2 0,0 2 0,-41-3 0,-146 10 0,94 2 0,115-1 0,0 1 0,0 0 0,-26 8 0,25-5 0,0-1 0,-34 3 0,-76-7-1365</inkml:trace>
  <inkml:trace contextRef="#ctx0" brushRef="#br0" timeOffset="34175">769 2246 24575,'-72'-3'0,"1"-4"0,-71-15 0,103 15 0,-1 2 0,0 2 0,0 2 0,-49 3 0,68 2 0,0 0 0,-31 12 0,39-11 0,0-1 0,0 0 0,0-1 0,0 0 0,-1-1 0,1 0 0,-1-1 0,-21-2 0,54 3 0,1-2 0,0 0 0,-1-1 0,24-5 0,8 0 0,262-13 0,-48 15 170,-143 6-1705</inkml:trace>
  <inkml:trace contextRef="#ctx0" brushRef="#br0" timeOffset="35456.31">1375 2081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0:53.3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23,'68'1,"76"-2,-37-20,-90 20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1:13.65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2101 0 24575,'-1'2'0,"1"-1"0,-1 0 0,0 0 0,0 1 0,0-1 0,0 0 0,0 0 0,0 0 0,0 0 0,0 0 0,0 0 0,-1-1 0,1 1 0,0 0 0,-1-1 0,-1 2 0,-26 10 0,28-11 0,-121 35 0,93-30 0,0 2 0,1 1 0,0 2 0,1 0 0,-27 16 0,-5 10 0,10-5 0,-74 35 0,69-43 0,-143 70 0,181-86-1365,2-2-5461</inkml:trace>
  <inkml:trace contextRef="#ctx0" brushRef="#br0" timeOffset="1721.29">921 635 24575,'-6'2'0,"0"0"0,0 1 0,0-1 0,1 1 0,-1 0 0,-7 6 0,-52 35 0,46-31 0,-50 36 0,32-21 0,-1-2 0,-1-2 0,-79 37 0,78-47 0,-82 15 0,43-12 0,57-10 0,1 1 0,0 2 0,0 0 0,0 1 0,-34 24 0,12-7 0,0 7-1365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1:01.4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0,'4'0,"4"4,5 0,4 1,2-1,2-2,1 0,0-1,4-1,0 0,1 0,-2 0,-1 0,-1-1,-1 1,-1 0,0 0,-3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1:12.8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45,'2'-2,"1"0,0 0,-1 1,1-1,0 1,0-1,0 1,0 0,0 0,0 0,0 1,4-2,41 0,-30 2,19-3,38-9,-54 9,12-1,-1 2,45 2,-36 1,-22-1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5:23.38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1379 503 24575,'-1'-2'0,"1"0"0,-1 0 0,0 1 0,1-1 0,-1 0 0,0 1 0,0-1 0,0 0 0,0 1 0,-1-1 0,1 1 0,0-1 0,-1 1 0,1 0 0,-1 0 0,1 0 0,-1-1 0,1 1 0,-1 1 0,0-1 0,0 0 0,1 0 0,-1 1 0,0-1 0,-2 0 0,-50-12 0,53 13 0,-63-7 0,-1 2 0,-80 6 0,68 0 0,50-1 0,-33 0 0,55 0 0,0 1 0,0 0 0,0 0 0,1 0 0,-1 0 0,0 1 0,1-1 0,-1 1 0,-4 3 0,7-3 0,0 0 0,0-1 0,0 1 0,1 0 0,-1 0 0,1 0 0,0 1 0,-1-1 0,1 0 0,0 0 0,0 1 0,0-1 0,1 1 0,-1-1 0,1 0 0,-1 1 0,1 4 0,1 50 0,0-35 0,0-9 0,-1 0 0,-1 0 0,-1 0 0,1 0 0,-2 0 0,0 0 0,0-1 0,-11 24 0,11-30 0,0 0 0,0-1 0,-1 1 0,0-1 0,0 0 0,-1 0 0,0 0 0,1-1 0,-1 1 0,-1-1 0,1-1 0,-1 1 0,1-1 0,-1 1 0,0-2 0,0 1 0,-1-1 0,1 0 0,-10 2 0,-76 12 0,-153 5 0,240-21 0,-3 2 0,1-1 0,0 1 0,0 0 0,0 1 0,0 0 0,1 0 0,-1 0 0,1 1 0,0 0 0,0 0 0,0 1 0,0-1 0,-5 7 0,4-4 0,-1-1 0,-1 1 0,1-1 0,-1-1 0,-17 8 0,8-5 0,-1 0 0,-17 11 0,29-16 0,1 1 0,-1 1 0,1 0 0,0 0 0,0 0 0,1 0 0,0 1 0,-6 7 0,10-12 0,1-1 0,-1 1 0,1 0 0,0-1 0,-1 1 0,1 0 0,0-1 0,-1 1 0,1 0 0,0 0 0,0-1 0,-1 1 0,1 0 0,0 0 0,0 0 0,0-1 0,0 1 0,0 0 0,0 0 0,0-1 0,0 1 0,1 0 0,-1 0 0,0-1 0,0 1 0,1 1 0,0-1 0,0 0 0,0 0 0,0 0 0,0-1 0,0 1 0,0 0 0,0-1 0,1 1 0,-1-1 0,0 1 0,0-1 0,0 1 0,1-1 0,1 1 0,8 0 0,-1 0 0,0-1 0,14-1 0,-17 1 0,36-2 0,1 2 0,1-2 0,-1-2 0,82-18 0,-84 9 0,0-1 0,-1-2 0,-1-2 0,0-2 0,-1-1 0,52-39 0,190-129 0,-184 126 0,-56 37 0,132-95 0,-89 63 0,95-72 0,-170 122 0,0 0 0,-1-1 0,0 0 0,0 0 0,-1-1 0,0 0 0,-1 0 0,0-1 0,8-19 0,-6 14 0,0 1 0,1-1 0,15-19 0,-5 11 0,-11 14 0,0 0 0,1 0 0,0 1 0,10-8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4:41.89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0 24575,'38'34'0,"1"-1"0,2-2 0,65 38 0,-27-15 0,-50-33 0,47 26 0,-57-36 0,33 25 0,-35-23 0,1 0 0,20 10 0,41 11 0,0-4 0,142 35 0,-101-32 0,130 27 0,-246-59 0,0 0 0,-1 1 0,1-1 0,-1 1 0,1 0 0,-1 0 0,1 0 0,-1 0 0,0 1 0,4 4 0,21 12 0,20 9 0,-1 2 0,66 54 0,41 28 0,-10-9 0,-88-66 0,-39-27 0,-1 1 0,17 14 0,8 7 0,-30-24 0,-1 0 0,0 1 0,0 0 0,0 1 0,11 15 0,-12-12-115,1 2-93,0-1-1,1 0 1,0 0 0,2-1-1,18 16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3:48.07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1635 184 24575,'1'0'0,"0"-1"0,0 1 0,1-1 0,-1 1 0,0-1 0,0 0 0,0 1 0,0-1 0,0 0 0,0 0 0,0 0 0,0 1 0,0-1 0,0 0 0,0 0 0,0-1 0,0 0 0,15-26 0,-11 20 0,1-2 0,1 1 0,1 0 0,8-9 0,9-11 0,-24 28 0,0 0 0,0 0 0,0 0 0,0 0 0,0 0 0,0 0 0,-1-1 0,1 1 0,0 0 0,-1 0 0,1-1 0,-1 1 0,1-1 0,-1 1 0,0 0 0,0-1 0,1 1 0,-1-1 0,0 1 0,0-1 0,-1 1 0,1 0 0,0-1 0,0 1 0,-1-1 0,1 1 0,0 0 0,-1-1 0,0 1 0,1 0 0,-1-1 0,0 1 0,0 0 0,1 0 0,-1 0 0,0 0 0,0 0 0,0 0 0,0 0 0,-1 0 0,1 0 0,0 0 0,0 1 0,0-1 0,-1 0 0,1 1 0,0-1 0,-1 1 0,1-1 0,-1 1 0,1 0 0,0 0 0,-1-1 0,1 1 0,-1 0 0,1 0 0,-1 0 0,1 1 0,0-1 0,-1 0 0,1 0 0,-1 1 0,1-1 0,0 1 0,-1 0 0,1-1 0,0 1 0,-2 0 0,-15 9 0,1 1 0,-1 0 0,-17 17 0,-6 3 0,-64 41 0,-190 139 0,141-76 0,146-130 0,0 0 0,0 0 0,-1-1 0,0 0 0,0-1 0,-18 4 0,-28 13 0,-78 62 0,12-12 0,74-41 0,-56 26 0,48-23 0,45-25 0,0 0 0,-1-1 0,0 0 0,-18 6 0,-13 10 0,0 0 0,-86 27 0,79-37 268,38-10-501,1 0 0,-1 1-1,1 0 1,-1 1 0,1 0-1,-16 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6:15.77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2222 0 24575,'-8'1'0,"-1"0"0,1 0 0,0 1 0,0 0 0,0 1 0,-9 3 0,-22 7 0,-4 3 0,-6 1 0,39-14 0,1 0 0,0 1 0,0 0 0,0 1 0,1 0 0,-1 0 0,1 0 0,0 1 0,1 1 0,-12 11 0,-26 20 0,-32 13 0,-30 22 0,73-48 0,0-1 0,-2-2 0,-39 19 0,49-25 48,21-13-283,0 0-1,0 0 1,0 0-1,-1-1 0,-7 4 1,2-4-6591</inkml:trace>
  <inkml:trace contextRef="#ctx0" brushRef="#br0" timeOffset="1783.1">922 861 24575,'-3'4'0,"0"-1"0,0 1 0,0-1 0,0 0 0,-1 0 0,1-1 0,-8 5 0,-76 43 0,-17 11 0,-96 69 0,101-70 0,40-18 0,-119 61 0,73-45-1365,94-53-5461</inkml:trace>
  <inkml:trace contextRef="#ctx0" brushRef="#br0" timeOffset="9165.47">2328 137 24575,'-1'3'0,"0"0"0,0 0 0,0 0 0,0-1 0,-1 1 0,1 0 0,-1 0 0,-2 2 0,-5 11 0,-20 45 0,-60 92 0,86-149 0,-14 19 0,-6 8 0,-81 158 0,44-78 0,-39 31 0,-1 3 0,79-113 0,-28 34 0,11-16 0,16-21 0,12-16 0,1 0 0,0 0 0,-10 20 0,-3 9 0,-36 51 0,41-67 0,-7 21 0,20-37 0,-1 1 0,0-2 0,0 1 0,-10 11 0,0-3 0,0 1 0,1 1 0,1 0 0,-17 37 0,22-42 0,-1 1 0,-19 26 0,17-26 0,-18 32 0,13-26-1365,8-15-5461</inkml:trace>
  <inkml:trace contextRef="#ctx0" brushRef="#br0" timeOffset="11197.92">1012 2284 24575,'-7'9'0,"1"-1"0,0 1 0,1 1 0,0-1 0,0 1 0,-6 18 0,-7 14 0,-12 12 0,-60 82 0,79-118 0,0 0 0,-11 27 0,-11 20 0,-13 26 0,9-16 0,-30 24 0,21-33 0,-26 50 0,-105 169 0,59-120 0,84-108 0,23-37 0,-26 37 0,9-8 0,24-41 0,0 0 0,0-1 0,-1 1 0,0-1 0,-11 13 0,-24 32-1365</inkml:trace>
  <inkml:trace contextRef="#ctx0" brushRef="#br0" timeOffset="13873.15">2631 167 24575,'16'32'0,"-1"0"0,-1 1 0,-2 1 0,9 36 0,-19-57 0,32 120 0,-28-115 0,2 1 0,0-1 0,1 0 0,21 32 0,38 49 0,68 89 0,-111-158 0,-2 1 0,36 61 0,55 117 0,53 53 0,-54-120 0,-6-10 0,-85-102-1365,-14-21-5461</inkml:trace>
  <inkml:trace contextRef="#ctx0" brushRef="#br0" timeOffset="15735.05">4036 2359 24575,'1'6'0,"0"0"0,0 0 0,0-1 0,1 1 0,-1 0 0,1-1 0,1 1 0,-1-1 0,1 1 0,0-1 0,0 0 0,1 0 0,-1-1 0,1 1 0,9 7 0,-7-5 0,0 0 0,0 0 0,0 1 0,-1 0 0,7 14 0,-1 0 0,0-1 0,22 31 0,-16-28 0,15 31 0,79 147 0,-61-122 0,-36-60 0,-1 0 0,-1 2 0,0-1 0,9 29 0,46 150 0,-58-176 0,1-1 0,1 0 0,1 0 0,1-1 0,22 30 0,4 5 0,-19-27 0,33 34 0,4 8 0,-33-43 0,1 0 0,56 48 0,-46-46 0,39 47 0,-14-14-1365,-54-54-5461</inkml:trace>
  <inkml:trace contextRef="#ctx0" brushRef="#br0" timeOffset="17423.23">2826 0 24575,'0'3'0,"1"0"0,-1-1 0,1 1 0,0 0 0,0-1 0,0 1 0,0-1 0,0 1 0,0-1 0,1 1 0,-1-1 0,1 0 0,0 0 0,0 0 0,0 0 0,0 0 0,0 0 0,2 2 0,49 29 0,-35-23 0,251 125 0,-238-122 0,120 69 0,-40-17 0,-57-27-1365,-43-32-5461</inkml:trace>
  <inkml:trace contextRef="#ctx0" brushRef="#br0" timeOffset="19268.11">4050 786 24575,'1'1'0,"-1"1"0,1 0 0,-1-1 0,1 1 0,0-1 0,-1 1 0,1-1 0,0 1 0,0-1 0,0 1 0,0-1 0,0 0 0,1 0 0,-1 1 0,0-1 0,2 1 0,28 20 0,-19-15 0,30 24 0,-13-8 0,2-2 0,0 0 0,2-2 0,0-2 0,40 16 0,-48-22 0,0 1 0,-1 1 0,-1 1 0,0 2 0,32 27 0,38 24 0,-49-48 0,-11-6 0,2 2 0,19 11 0,5 6 0,-46-26 0,0 1 0,0 0 0,0 1 0,-1 0 0,0 1 0,13 13 0,-15-12-227,0-1-1,1-1 1,0 0-1,1 0 1,16 8-1,-19-12-6598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2:49.28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0 24575,'8'2'0,"-1"0"0,0 0 0,1 0 0,-1 1 0,0 0 0,0 0 0,-1 1 0,1 0 0,-1 0 0,7 6 0,8 4 0,10 3 0,36 14 0,11 6 0,-46-24 0,-26-11 0,-1 0 0,0 0 0,1 0 0,-1 1 0,0-1 0,0 1 0,5 5 0,0 0 0,2 0 0,-1-1 0,25 11 0,16 11 0,148 89 0,-123-76 0,88 63 0,206 153 0,-280-200 0,94 66 0,-153-100 0,-1 1 0,-1 2 0,39 45 0,54 59 0,-101-107 0,0 0 0,1-1 0,2-2 0,42 30 0,9-13 0,-26-14 5,-35-18-279,-1 1 0,-1 0 0,1 1 0,19 15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3:01.0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22,'30'0,"0"1,0-1,0-2,49-10,-55 8,0 2,-1 0,37 1,-52 1,11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5:07.19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4791 108 24575,'-290'1'0,"-311"-2"0,482-6 0,1-5 0,-215-50 0,308 58 0,1 2 0,-1 0 0,0 1 0,-31 4 0,-3-1 0,-180 0 0,-551-4 0,631-4 0,-104-2 0,-1353 8 0,1608 0-273,0-1 0,0 0 0,0-1 0,-9-2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4:44.94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0 24575,'2'1'0,"0"0"0,0 0 0,0 1 0,0-1 0,0 1 0,0-1 0,-1 1 0,1 0 0,0-1 0,-1 1 0,0 0 0,1 0 0,0 2 0,3 3 0,5 7 0,-1 0 0,13 25 0,1 2 0,135 195 0,-72-93 0,-2 4 0,2-9 0,-54-69 0,8 11 0,162 221 0,-120-178 0,175 246 0,-191-272 0,20 27 0,17 18 0,-95-130 0,0 0 0,-1 1 0,7 13 0,11 22 0,22 27 0,42 62 0,45 48 0,-81-91 0,4 7 0,9-12 0,16 26 0,-8-5 0,26 43 0,-32-44 0,-53-87 0,-4-4 0,1 0 0,11 29 0,-19-40 0,0 1 0,0-1 0,1 0 0,5 6 0,15 24 0,-12-13 44,1 0-1,26 32 1,-22-32-792,24 42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3:26.05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16 24575,'37'3'0,"0"1"0,0 2 0,0 2 0,-1 1 0,47 18 0,12 3 0,-59-21 0,-1-2 0,1-2 0,41 2 0,112-7 0,-91-1 0,15-15 0,28 2 0,-15 0-1365,-114 15-5461</inkml:trace>
  <inkml:trace contextRef="#ctx0" brushRef="#br0" timeOffset="2969.57">1497 46 24575,'636'0'0,"-525"7"0,5 1 0,9-8 0,92-1 0,-203-1 0,-1 0 0,1-1 0,16-5 0,-18 4 0,-1 1 0,2 0 0,-1 1 0,19-1 0,148 16 0,-160-11 0,-5-1-1365,-2-1-5461</inkml:trace>
  <inkml:trace contextRef="#ctx0" brushRef="#br0" timeOffset="4766.87">3571 30 24575,'151'15'0,"-97"-13"0,-19 0 0,0-1 0,0-2 0,42-6 0,-70 5 0,0 1 0,0 0 0,1 0 0,-1 0 0,0 1 0,0-1 0,1 2 0,-1-1 0,0 1 0,0 0 0,0 1 0,0 0 0,8 3 0,0-1 0,1 1 0,0-2 0,30 3 0,-26-4 0,36 8 0,-25-4 0,0-2 0,0-1 0,0-1 0,1-2 0,40-5 0,-71 5 0,19-3 0,1-1 0,-1-1 0,0 0 0,0-2 0,0 0 0,24-13 0,3-1 0,-34 17-44,0 1 0,0 0 0,0 1 0,0 1 0,1 0 0,-1 0 0,21 3 0,-9-2-969,-13 0-5813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1:14.1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0,7 0,3 0,0 0,0 0,-2 0,0 0,-1 0,-2 0,1 0,-1 0,0 0,0 0,0 0,-4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1:03.7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1,'61'-1,"69"3,-120 0,0 0,0 1,-1 1,1 0,-1 0,17 10,10 4,50 24,-74-36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6:01.74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14 468 24575,'1'-3'0,"0"0"0,1 0 0,-1 0 0,1 0 0,0 0 0,0 1 0,0-1 0,0 1 0,1-1 0,-1 1 0,1 0 0,-1-1 0,4-1 0,4-4 0,-5 3 0,19-18 0,0-1 0,23-33 0,-42 50 0,0-1 0,0 1 0,0-1 0,-1-1 0,0 1 0,-1-1 0,0 1 0,0-1 0,-1 0 0,0 0 0,-1 0 0,1-18 0,-4-9 0,0-33 0,2 64 0,1-1 0,0 0 0,0 1 0,0-1 0,0 0 0,1 1 0,0 0 0,0-1 0,3-5 0,-4 10 0,0 0 0,-1-1 0,1 1 0,0 0 0,0 0 0,0 0 0,0 0 0,0 0 0,0 0 0,0 0 0,0 0 0,1 0 0,-1 1 0,0-1 0,0 0 0,1 1 0,-1-1 0,1 1 0,-1-1 0,0 1 0,1 0 0,-1-1 0,1 1 0,-1 0 0,1 0 0,-1 0 0,0 0 0,1 1 0,-1-1 0,1 0 0,-1 0 0,1 1 0,-1-1 0,0 1 0,1-1 0,-1 1 0,0 0 0,0 0 0,2 1 0,0 0 0,0 0 0,0 0 0,0 1 0,-1-1 0,0 1 0,1 0 0,-1-1 0,0 1 0,0 0 0,0 0 0,-1 1 0,1-1 0,-1 0 0,1 0 0,0 5 0,-2-2 0,1 1 0,-1-1 0,-1 1 0,1-1 0,-1 1 0,0-1 0,-1 1 0,1-1 0,-1 0 0,-1 1 0,1-1 0,-1 0 0,-3 5 0,-9 13 0,-29 38 0,33-47 0,10-15 0,-38 52 0,-56 95 0,53-55 0,38-85 0,0 1 0,0 0 0,1 0 0,0 0 0,0 0 0,1 1 0,0-1 0,0 1 0,0 14 0,2-18 0,0 0 0,1 0 0,0 0 0,0 1 0,0-1 0,0 0 0,1 0 0,0 0 0,0-1 0,0 1 0,0 0 0,1-1 0,0 1 0,0-1 0,0 0 0,0 0 0,5 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5:53.34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5:50.41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8:17.96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4:48.17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2183 1 24575,'-7'9'0,"0"0"0,1 0 0,0 1 0,0 0 0,-6 17 0,-6 9 0,-14 22 0,-105 177 0,63-123 0,-73 121 0,89-128 0,-140 277 0,129-246 0,40-83 0,-23 57 0,37-76 0,-1-1 0,-25 35 0,1-2 0,-45 78 0,-19 36 0,71-112 0,19-36 0,-22 35 0,-87 155 0,80-148 0,-78 117 0,113-180 0,1 2 0,-11 22 0,-2 5 0,-81 109 0,2-5 0,0 2 0,49-77 0,-24 54 0,24-46 0,32-49 0,-26 34 0,32-46-273,1 0 0,0 1 0,1 0 0,-12 26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3:57.52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520 1000 24575,'-3'-2'0,"0"0"0,0 0 0,0 0 0,0 0 0,1-1 0,-1 1 0,1-1 0,0 1 0,-1-1 0,1 0 0,0 0 0,-2-5 0,-3-2 0,-7-8 0,-4-5 0,1 0 0,1 0 0,-16-32 0,24 41 0,0 0 0,-15-19 0,13 21 0,1-1 0,1 0 0,-7-15 0,-7-6 0,19 30 0,-1 0 0,1-1 0,0 0 0,0 0 0,0 0 0,1 0 0,-3-8 0,-14-67 0,10 36 0,-28-76 0,28 92 0,1-1 0,1 0 0,2 0 0,1 0 0,1-1 0,2 0 0,1 0 0,4-34 0,-4 60 0,1-1 0,0 1 0,1 0 0,-1 0 0,1 0 0,-1 0 0,1 0 0,0 0 0,1 1 0,4-7 0,-6 9 0,-1 0 0,1 0 0,-1 0 0,1 1 0,0-1 0,0 0 0,-1 0 0,1 1 0,0-1 0,0 1 0,0-1 0,-1 1 0,1-1 0,0 1 0,0-1 0,0 1 0,0 0 0,0 0 0,0-1 0,0 1 0,0 0 0,0 0 0,0 0 0,0 0 0,0 0 0,0 0 0,0 0 0,0 1 0,0-1 0,0 0 0,0 0 0,0 1 0,0-1 0,0 1 0,0-1 0,-1 1 0,1-1 0,0 1 0,0-1 0,0 1 0,-1 0 0,1 0 0,0-1 0,-1 1 0,1 0 0,0 0 0,-1 0 0,1 0 0,-1-1 0,1 3 0,7 14 0,0 0 0,-1 1 0,7 26 0,-8-24 0,-1-3 0,-1 0 0,0 1 0,-1 0 0,-1 0 0,0 22 0,-2-31 0,0-1 0,-1 0 0,0 1 0,-1-1 0,0 0 0,0 0 0,0 0 0,-1 0 0,-1 0 0,1 0 0,-1-1 0,0 1 0,-7 7 0,-24 32 0,26-33 0,0-1 0,-1-1 0,-1 1 0,0-2 0,-1 1 0,-17 12 0,24-20 0,0-1 0,0 1 0,1 1 0,-1-1 0,1 0 0,0 1 0,1 0 0,-1 0 0,1 0 0,0 1 0,0-1 0,-2 7 0,0 3 0,1 0 0,0 0 0,-1 21 0,-3 8 0,6-35 86,-1 0-1,0 0 0,-7 13 1,6-14-513,0 1 0,0-1 1,-3 16-1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2:59.38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 24575,'2'0'0,"0"1"0,0-1 0,0 1 0,0 0 0,-1-1 0,1 1 0,0 0 0,0 0 0,0 0 0,-1 1 0,1-1 0,-1 0 0,1 1 0,-1-1 0,3 3 0,21 29 0,-19-24 0,5 8 0,0 2 0,-1-1 0,14 38 0,3 8 0,-4-18 0,30 85 0,-38-88 0,36 76 0,-44-104 0,-2 1 0,6 20 0,5 15 0,57 148 0,-59-168 0,34 52 0,1 0 0,-35-59 0,1-1 0,1-1 0,25 27 0,8 12 0,0-6 0,-36-42 0,0 1 0,-1 0 0,14 23 0,-11-16 0,2 0 0,0 0 0,1-2 0,41 34 0,8 10 0,70 98 0,-93-106 0,-9-17 0,-28-31 0,1 0 0,-1 0 0,-1 1 0,1 0 0,-1 1 0,-1-1 0,7 14 0,2 7 0,2-1 0,1-1 0,22 29 0,-34-48 0,77 100 0,-75-98 0,-1 1 0,0 0 0,8 22 0,-9-21 0,0-1 0,0 1 0,14 20 0,46 71 0,-6-8 0,165 225 0,-34-52 0,-32-43 0,-150-214 0,-1-1 0,0 1 0,-1 0 0,0 1 0,0 0 0,-2 0 0,1 0 0,2 14 0,-5-20 0,-1-1 0,1 0 0,1 0 0,-1 0 0,1 0 0,-1 0 0,1 0 0,1-1 0,-1 0 0,8 8 0,-7-7 0,1-1 0,-1 1 0,-1 0 0,1 0 0,-1 1 0,0-1 0,0 0 0,2 8 0,-1-3 0,0 0 0,1 0 0,0-1 0,1 1 0,10 12 0,17 31 0,-21-30-455,1 0 0,17 23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2:54.77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2190 1 24575,'-1'15'0,"-1"0"0,0-1 0,-1 1 0,-1 0 0,0-1 0,-7 15 0,-40 94 0,40-102 0,-25 37 0,-3 2 0,20-27 0,-40 49 0,6-9 0,-10 38 0,-113 150 0,134-199 0,-49 64 0,55-81 0,-41 66 0,3-18 0,23 24 0,1-39 0,31-52 0,2 1 0,-19 41 0,-68 127 0,75-145 0,-48 73 0,64-99 0,1 0 0,-12 33 0,-10 22 0,11-37 0,13-26 0,1 1 0,1 0 0,0 0 0,1 1 0,-7 28 0,10-30 0,-2-1 0,0 1 0,-1-1 0,0 0 0,-1-1 0,-1 1 0,-13 15 0,-17 32 0,-88 151 0,27-56 0,1 3 0,-23 33 0,38-66 0,64-96 0,-2 4 0,-25 52 0,14-37 0,4 18-1365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5:47.20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0 802 24575,'11'0'0,"-1"0"0,1 0 0,-1 1 0,1 1 0,-1 0 0,15 4 0,-21-4 0,-1 0 0,1 0 0,-1 0 0,1 0 0,-1 0 0,0 1 0,0-1 0,0 1 0,0 0 0,0 0 0,-1 0 0,1 0 0,-1 0 0,0 1 0,0-1 0,0 1 0,-1 0 0,1-1 0,-1 1 0,1 4 0,5 23 0,-2 0 0,-2 1 0,-1-1 0,-1 1 0,-7 62 0,0-42 0,2-20 0,0 38 0,14 34 0,-4-53 0,-4-35 0,1 0 0,1-1 0,10 26 0,3 13 0,-14-46 0,0-8 0,2-18 0,-1-28 0,-3-38 0,-3 0 0,-20-126 0,-13 50 0,30 137 0,-5-36 0,-5-22 0,8 46 0,0 1 0,-1-50 0,8 82 0,-2-175 0,1-8 0,-1 176 0,1 0 0,-2 1 0,-5-18 0,5 18 0,0 0 0,0 0 0,1 0 0,1 0 0,-2-12 0,0-15 0,-11-55 0,3 32 0,8 47-1365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5:27.72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72 653 24575,'3'-56'0,"2"1"0,3 0 0,16-57 0,-20 199 0,-5 537 0,0-612 0,-1-1 0,1 1 0,-2 0 0,0-1 0,0 0 0,-7 15 0,4-11 0,1 1 0,-4 19 0,-11 42 0,15-61 0,0-1 0,1 1 0,1 0 0,0 0 0,0 25 0,4 128 0,-3-201 0,-11-61 0,7 59 0,-3-55 0,9-353 0,1 200 0,15 92 0,-16 101 0,10-77 0,2-7 0,-10 90 0,-2 34 0,0 1 0,0-1 0,1 0 0,0 0 0,1 0 0,3-11 0,-4 19 0,0-1 0,0 0 0,1 1 0,-1 0 0,0-1 0,0 1 0,1 0 0,-1 0 0,1-1 0,-1 1 0,1 0 0,0 0 0,-1 1 0,1-1 0,0 0 0,1 0 0,36-9 0,-21 5 0,-8 3 0,1-2 0,0 0 0,-1 0 0,0-1 0,15-9 0,-15 8 0,1 0 0,0 0 0,1 1 0,12-4 0,-19 7 0,-1 1 0,1 0 0,-1 0 0,1 0 0,-1 1 0,1-1 0,-1 1 0,1 0 0,-1 0 0,1 1 0,0-1 0,-1 1 0,1 0 0,6 3 0,-9-3 0,1 1 0,-1 0 0,1 0 0,-1 0 0,0 0 0,0 0 0,0 0 0,0 1 0,0-1 0,-1 1 0,1-1 0,-1 1 0,1 0 0,-1-1 0,2 6 0,11 50 0,-10-35 0,5 14 0,-4-12 0,1 1 0,1-1 0,1-1 0,1 1 0,1-1 0,20 33 0,37 53 0,-37-71 0,28 44 0,-52-76 149,-3-11 36,-2-14-1257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3:54.22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44 784 24575,'0'192'0,"0"-992"0,0 781 0,-1 0 0,0 1 0,-2-1 0,0 1 0,-1 0 0,-1 0 0,-11-26 0,16 44 0,0 0 0,0 0 0,0 0 0,0 0 0,0 0 0,0 0 0,0 0 0,0 1 0,-1-1 0,1 0 0,0 0 0,0 0 0,0 0 0,0 0 0,0 0 0,0 0 0,-1 0 0,1 0 0,0 0 0,0 0 0,0 0 0,0 0 0,0 0 0,-1 0 0,1 0 0,0 0 0,0 0 0,0 0 0,0 0 0,0 0 0,-1 0 0,1 0 0,0 0 0,0 0 0,0 0 0,0 0 0,0 0 0,0 0 0,-1 0 0,1 0 0,0 0 0,0-1 0,0 1 0,0 0 0,0 0 0,0 0 0,0 0 0,0 0 0,0 0 0,-1 0 0,1-1 0,0 1 0,0 0 0,0 0 0,0 0 0,0 0 0,0 0 0,0 0 0,0-1 0,0 1 0,0 0 0,0 0 0,0 0 0,0 0 0,0 0 0,0-1 0,-3 20 0,2 25 0,2 29 0,4-1 0,26 127 0,3-50 0,25 141 0,-48-215 0,16 140 0,-25-128 0,-2-59 0,1 0 0,6 44 0,11 57 0,-16-104 13,0 1-1,-3 31 1,1-24-1416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3:51.40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41 602 24575,'-2'24'0,"0"-1"0,-2 0 0,-7 27 0,-1 0 0,9-33 0,0 0 0,1-1 0,1 1 0,1 31 0,0-44 0,1-1 0,-1 1 0,1-1 0,-1 1 0,1-1 0,0 1 0,1-1 0,-1 1 0,0-1 0,1 0 0,0 0 0,0 0 0,0 0 0,0 0 0,0 0 0,1 0 0,-1-1 0,1 1 0,0-1 0,-1 0 0,1 0 0,0 0 0,0 0 0,1 0 0,-1-1 0,0 0 0,1 1 0,-1-1 0,5 1 0,-5-2 0,-1 0 0,0 0 0,0-1 0,0 1 0,0-1 0,0 1 0,0-1 0,0 0 0,0 1 0,0-1 0,0 0 0,0 0 0,-1-1 0,1 1 0,0 0 0,-1 0 0,1-1 0,-1 1 0,1-1 0,-1 0 0,0 1 0,1-1 0,-1 0 0,1-2 0,3-4 0,0-1 0,0 0 0,5-15 0,42-166 0,-28 91 0,-22 93 0,0 0 0,0-1 0,-1 1 0,0 0 0,0 0 0,0 0 0,-1-1 0,0 1 0,0 0 0,-1-1 0,0 1 0,0 0 0,0 0 0,-1 0 0,0 0 0,0 0 0,-1 0 0,-5-9 0,1-3 0,0 1 0,1-1 0,0 0 0,2-1 0,0 1 0,1-1 0,-1-27 0,-5-28 0,2 24 0,2-1 0,4-75 0,-15 741 0,18-408 0,-2-173 0,-1 36 0,13 102 0,-5-126 0,4 21 0,2 115 0,-13-41-1365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5:43.52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1308 1497 24575,'-5'0'0,"0"0"0,0-1 0,0 0 0,0 0 0,1-1 0,-1 1 0,0-1 0,1 0 0,-1 0 0,1 0 0,-8-6 0,-44-40 0,7 5 0,10 19 0,31 20 0,0-1 0,0 0 0,1 0 0,-1 0 0,1-1 0,0 0 0,1-1 0,-1 1 0,1-1 0,-9-14 0,-46-104 0,23 44 0,16 31 0,16 35 0,-1 0 0,0 0 0,-1 0 0,-14-18 0,-33-41 0,-66-80 0,120 153 0,1 0 0,-1 0 0,0 1 0,0-1 0,0 0 0,0 0 0,0 1 0,0-1 0,0 0 0,0 1 0,0-1 0,0 1 0,0-1 0,-1 1 0,1 0 0,0-1 0,0 1 0,0 0 0,-1 0 0,1 0 0,0 0 0,0 0 0,-1 0 0,-1 1 0,1 0 0,-1 0 0,0 0 0,1 0 0,-1 1 0,1-1 0,0 1 0,-1 0 0,1-1 0,0 1 0,-3 3 0,-5 7 0,1 1 0,0 0 0,-8 16 0,13-23 0,-61 124 0,55-108 0,-2-1 0,0 0 0,-29 37 0,-2 2 0,28-37 0,-32 35 0,35-46 0,-1-2 0,0 0 0,-1 0 0,-24 12 0,21-13 0,0 2 0,-27 20 0,-76 69 0,117-98 0,1 0 0,0 0 0,0 0 0,0 1 0,0-1 0,1 0 0,-1 1 0,0-1 0,1 1 0,0 0 0,-1 0 0,1-1 0,1 1 0,-1 0 0,-1 5 0,2-5 0,1-1 0,-1 0 0,1 0 0,0 0 0,-1 0 0,1 0 0,0 0 0,0 0 0,0 0 0,0 0 0,1 0 0,-1 0 0,0-1 0,1 1 0,-1 0 0,1-1 0,0 1 0,0-1 0,-1 0 0,1 0 0,0 0 0,0 0 0,2 1 0,8 4 0,-1-1 0,1 0 0,0-1 0,0-1 0,1 0 0,20 3 0,81 2 0,-82-7 0,-12 0 0,145 1 0,-141-3 0,0-2 0,0 0 0,0-1 0,40-14 0,-40 12 0,0 1 0,0 1 0,0 1 0,1 2 0,-1 0 0,38 4 0,0-2 0,267 15 0,-81-2 0,-106-8 0,132 2 0,170-9 0,-1086 26 0,266 1 0,203-16 0,130-8 0,1 2 0,0 2 0,-63 17 0,104-23 0,0 0 0,0 0 0,-1 1 0,1-1 0,0 1 0,0-1 0,0 1 0,0-1 0,0 1 0,0 0 0,0-1 0,0 1 0,0 0 0,0 0 0,1 0 0,-1 0 0,0 0 0,1 0 0,-1 0 0,0 0 0,1 0 0,-1 0 0,1 0 0,-1 0 0,1 0 0,0 1 0,-1 1 0,1-1 0,1 1 0,-1 0 0,0-1 0,1 1 0,0 0 0,0-1 0,0 1 0,0-1 0,0 1 0,0-1 0,3 5 0,2 1 0,0 0 0,1 0 0,0 0 0,0-1 0,14 11 0,-4-7 0,1-1 0,0-1 0,1 0 0,0-2 0,0 0 0,1-1 0,0-1 0,34 5 0,17-3 0,81-2 0,-109-4 0,688-2 0,-560-1 0,-354 17 0,36 11 0,-227 70 0,331-80 0,48-14 0,-1 0 0,1 0 0,-1 0 0,1 0 0,0-1 0,0 0 0,5 1 0,487 58 0,-486-60 0,-1 1 0,1 1 0,-1 0 0,12 4 0,-21-6 0,0 0 0,0 0 0,0 0 0,0 1 0,0-1 0,0 1 0,0-1 0,0 1 0,0-1 0,0 1 0,0-1 0,0 1 0,-1 0 0,1-1 0,0 1 0,0 0 0,-1 0 0,1 0 0,0 0 0,-1-1 0,1 1 0,-1 0 0,1 0 0,-1 0 0,0 0 0,1 0 0,-1 0 0,0 0 0,0 0 0,0 0 0,1 1 0,-1-1 0,0 0 0,0 0 0,-1 0 0,1 0 0,0 0 0,0 0 0,0 0 0,-1 0 0,1 0 0,-1 0 0,1 0 0,-1 0 0,1 0 0,-1 0 0,1 0 0,-1-1 0,0 1 0,1 0 0,-1 0 0,0-1 0,-1 2 0,-4 5 0,-1-1 0,-1 1 0,1-1 0,-1 0 0,0-1 0,0 0 0,0 0 0,-1-1 0,-16 6 0,-10 1 0,-45 9 0,48-13 0,-34 5 0,-1-2 0,0-4 0,-1-3 0,0-2 0,-102-13 0,166 12 0,0-1 0,0 1 0,0 0 0,0 0 0,-1 1 0,1-1 0,-4 2 0,8-2 0,0 0 0,0 0 0,0 0 0,-1 0 0,1 0 0,0 0 0,0 0 0,0 0 0,0 0 0,-1 0 0,1 1 0,0-1 0,0 0 0,0 0 0,0 0 0,0 0 0,-1 0 0,1 1 0,0-1 0,0 0 0,0 0 0,0 0 0,0 0 0,0 1 0,0-1 0,0 0 0,0 0 0,0 0 0,0 1 0,0-1 0,0 0 0,0 0 0,0 0 0,0 1 0,0-1 0,0 0 0,0 0 0,0 0 0,0 1 0,0-1 0,0 0 0,0 0 0,0 0 0,0 0 0,1 1 0,16 12 0,27 11 0,0-2 0,52 17 0,98 25 0,-180-60 0,-12-3 0,0-1 0,0 1 0,0-1 0,0 1 0,-1 0 0,1 0 0,0 0 0,0 0 0,-1 0 0,1 0 0,-1 0 0,1 1 0,-1-1 0,2 2 0,-2-2 0,-1 0 0,0 0 0,0-1 0,1 1 0,-1 0 0,0-1 0,0 1 0,0 0 0,0 0 0,0-1 0,0 1 0,0 0 0,0 0 0,0-1 0,0 1 0,-1 0 0,1 0 0,0-1 0,0 1 0,-1 0 0,1-1 0,-1 1 0,1 0 0,0-1 0,-2 2 0,-3 4 0,-1-1 0,-1 1 0,1-1 0,-1 0 0,-10 6 0,-8 5 0,24-15 0,0 0 0,0 0 0,-1 0 0,1 0 0,0 1 0,0-1 0,0 0 0,0 0 0,1 1 0,-1-1 0,0 0 0,0 1 0,1-1 0,-1 1 0,1-1 0,-1 1 0,1-1 0,0 3 0,0-3 0,0 0 0,0 0 0,1 0 0,-1 0 0,1 0 0,-1 0 0,1 0 0,-1 0 0,1 0 0,-1-1 0,1 1 0,0 0 0,0 0 0,-1-1 0,1 1 0,0 0 0,0-1 0,0 1 0,0-1 0,0 1 0,1 0 0,8 2 0,0 1 0,1-1 0,-1-1 0,17 2 0,-4 0 0,-21-4 0,0 1 0,0-1 0,0 1 0,0 0 0,0-1 0,0 1 0,0 0 0,0 0 0,-1 0 0,1 0 0,0 1 0,-1-1 0,1 0 0,-1 1 0,1-1 0,-1 1 0,1 0 0,-1-1 0,0 1 0,0 0 0,0 0 0,0 0 0,0-1 0,-1 1 0,1 0 0,0 0 0,-1 0 0,0 0 0,1 0 0,-1 1 0,0-1 0,0 0 0,0 3 0,5 27 0,-4-30 0,0 0 0,0 0 0,1 0 0,-1 1 0,1-1 0,-1-1 0,1 1 0,0 0 0,0 0 0,0-1 0,0 1 0,0-1 0,0 1 0,0-1 0,0 0 0,0 0 0,1 0 0,-1 0 0,0 0 0,1 0 0,-1-1 0,1 1 0,-1-1 0,1 0 0,3 0 0,9 1 0,1-1 0,29-3 0,-34 2 0,44-5 0,-27 2 0,39-1 0,-61 5 0,0-1 0,-1 0 0,1 0 0,-1 0 0,1-1 0,-1 0 0,1 0 0,-1-1 0,0 1 0,0-1 0,0 0 0,-1-1 0,9-6 0,-8 5 0,1 1 0,0 0 0,0 0 0,0 0 0,1 1 0,-1 0 0,1 0 0,9-2 0,-8 2 0,0 0 0,0-1 0,0 1 0,-1-2 0,11-6 0,-10 5 0,1 0 0,0 1 0,0 0 0,0 1 0,12-4 0,-19 8 0,0-1 0,0 1 0,1 0 0,-1-1 0,0 1 0,0 0 0,1 0 0,-1 0 0,0 1 0,0-1 0,0 1 0,1-1 0,-1 1 0,0 0 0,0-1 0,0 1 0,0 0 0,0 0 0,0 1 0,-1-1 0,1 0 0,0 1 0,0-1 0,-1 1 0,1-1 0,-1 1 0,1 0 0,0 1 0,1 3 0,0 0 0,-1-1 0,0 1 0,0 0 0,0 0 0,-1 0 0,0 0 0,0 0 0,-1 1 0,1-1 0,-1 0 0,-1 0 0,0 9 0,0-7 0,0 1 0,1-1 0,0 0 0,1 1 0,0-1 0,0 0 0,4 11 0,5 6 0,2 6 0,10 39 0,-22-69 0,0 1 0,1-1 0,-1 0 0,0 1 0,0-1 0,1 0 0,-1 0 0,1 0 0,-1 1 0,1-1 0,-1 0 0,1 0 0,0 0 0,0 0 0,-1 0 0,1 0 0,0 0 0,0 0 0,0 0 0,0 0 0,0-1 0,0 1 0,0 0 0,1-1 0,-1 1 0,0 0 0,0-1 0,0 0 0,1 1 0,-1-1 0,0 0 0,1 0 0,-1 1 0,0-1 0,0 0 0,1 0 0,-1 0 0,0-1 0,1 1 0,-1 0 0,0 0 0,0-1 0,1 1 0,-1-1 0,2 0 0,6-4 0,0 0 0,0-1 0,-1 1 0,15-14 0,-8 7 0,1 3 0,0 0 0,0 2 0,1 0 0,0 1 0,34-8 0,-25 7 0,50-11 0,-50 13 0,0-1 0,-1-2 0,46-19 0,-63 22 0,0 0 0,0-1 0,-1 0 0,0-1 0,0 1 0,11-15 0,-9 11 0,0 0 0,17-15 0,13-6 0,-30 22 0,0 1 0,1 0 0,0 0 0,1 1 0,-1 1 0,1 0 0,1 0 0,-1 1 0,16-5 0,94-14 0,-72 16 0,0-2 0,-2-2 0,52-21 0,-94 30 0,0 1 0,-1-1 0,1-1 0,-1 1 0,0-1 0,0 1 0,0-1 0,0-1 0,-1 1 0,5-8 0,-3 6 0,-1 0 0,1 0 0,0 1 0,0 0 0,8-7 0,22-10 0,1 2 0,1 1 0,45-16 0,51-27 0,-127 58 0,0 0 0,0-1 0,0 0 0,-1 0 0,0 0 0,0 0 0,0-1 0,-1 0 0,0 0 0,0-1 0,0 1 0,2-9 0,-1 6 0,0 0 0,0 1 0,0-1 0,1 1 0,12-12 0,-9 12 0,1 1 0,0 0 0,1 1 0,17-9 0,28-17 0,-52 30 0,0-1 0,-1 0 0,1 0 0,-1-1 0,0 1 0,0-1 0,0 0 0,0 1 0,-1-1 0,0 0 0,3-6 0,-5 9 0,0 1 0,1-1 0,-1 1 0,0-1 0,0 0 0,0 1 0,0-1 0,0 1 0,0-1 0,0 1 0,0-1 0,0 0 0,0 1 0,0-1 0,0 1 0,0-1 0,0 1 0,-1-1 0,1 0 0,0 1 0,0-1 0,-1 1 0,1-1 0,0 1 0,-1-1 0,1 1 0,0 0 0,-1-1 0,-19-7 0,-31 6 0,42 2 0,-30 1 0,0 2 0,1 2 0,-43 11 0,-115 37 0,114-28 0,-61 17 0,-323 81 0,211-61 0,98-23 0,4 1 0,-123 26 0,272-65 0,0-1 0,0 1 0,0 0 0,0-1 0,0 0 0,0 0 0,0 0 0,0-1 0,0 1 0,0-1 0,0 0 0,0 0 0,1 0 0,-7-3 0,8 2 0,-1 0 0,1 0 0,0 0 0,0 0 0,0-1 0,0 1 0,0 0 0,0-1 0,1 0 0,-1 1 0,1-1 0,0 0 0,0 0 0,0 0 0,0 0 0,1 1 0,-1-1 0,1 0 0,-1-6 0,0-8 0,0 0 0,1 1 0,1-1 0,1 0 0,0 0 0,2 1 0,-1-1 0,2 1 0,0 0 0,1 0 0,1 1 0,15-26 0,-9 19 0,2 2 0,1-1 0,0 2 0,1 0 0,1 1 0,1 1 0,37-26 0,9-6 0,-34 25 0,1 2 0,48-27 0,-53 35 0,-14 7 0,0 0 0,0 1 0,0 0 0,0 1 0,1 1 0,0 0 0,0 1 0,25-3 0,-35 6 0,0 0 0,0 0 0,0 0 0,0 0 0,0 1 0,0-1 0,0 1 0,0 0 0,0 0 0,0 0 0,-1 1 0,1 0 0,5 2 0,-7-1 0,1-1 0,-1 1 0,1 0 0,-1 0 0,0 0 0,0 0 0,0 0 0,-1 0 0,1 1 0,-1-1 0,0 0 0,1 1 0,-2-1 0,1 1 0,0 5 0,2 5 0,-2 1 0,0-1 0,0 1 0,-2 0 0,0-1 0,0 1 0,-6 19 0,5-25 0,-1 0 0,1 0 0,-2 0 0,0 0 0,0-1 0,0 1 0,-1-1 0,0 0 0,-1-1 0,1 1 0,-2-1 0,-10 10 0,-146 106 0,162-122 0,0 0 0,0-1 0,0 1 0,0 0 0,0 0 0,0-1 0,-1 1 0,1-1 0,0 1 0,0-1 0,-1 1 0,1-1 0,0 0 0,0 0 0,-1 0 0,1 1 0,0-1 0,-1 0 0,1-1 0,0 1 0,-1 0 0,-1-1 0,2 0 0,0 1 0,0-1 0,0 0 0,1 0 0,-1 0 0,0 0 0,0 0 0,1 0 0,-1 0 0,1-1 0,-1 1 0,1 0 0,0 0 0,-1 0 0,1 0 0,0-1 0,0 1 0,0 0 0,0-2 0,0-10 0,1-1 0,0 1 0,5-20 0,-5 24 0,30-124 0,5 1 0,6 2 0,73-153 0,-99 244 0,1 2 0,2 0 0,2 1 0,40-52 0,-61 87 0,1 0 0,0 0 0,0 0 0,-1 1 0,1-1 0,0 0 0,0 1 0,0-1 0,0 1 0,0-1 0,0 1 0,0-1 0,0 1 0,0 0 0,0-1 0,0 1 0,0 0 0,0 0 0,0 0 0,0 0 0,0 0 0,0 0 0,0 0 0,0 0 0,0 0 0,1 0 0,-1 1 0,0-1 0,0 0 0,0 1 0,0-1 0,-1 1 0,1-1 0,0 1 0,0-1 0,0 1 0,0 0 0,0-1 0,-1 1 0,1 0 0,0 0 0,-1 0 0,1 0 0,0 0 0,-1-1 0,1 3 0,6 7 0,0 1 0,-2-1 0,8 17 0,-7-12 0,11 17 0,-1 1 0,-2 0 0,-1 1 0,-2 1 0,-1 0 0,-2 1 0,6 54 0,-9-38 0,4 0 0,22 79 0,-28-122 0,0-8 0,0-17 0,-2-35 0,-1 47 0,-2-201 0,3-177 0,0 374 0,-1 1 0,1-1 0,1 1 0,3-13 0,-5 20 0,0-1 0,0 0 0,0 0 0,1 0 0,-1 1 0,0-1 0,1 0 0,-1 0 0,0 1 0,1-1 0,-1 0 0,1 1 0,-1-1 0,1 1 0,-1-1 0,1 0 0,0 1 0,-1-1 0,1 1 0,0-1 0,-1 1 0,1 0 0,0-1 0,-1 1 0,1 0 0,0-1 0,0 1 0,0 0 0,-1 0 0,1 0 0,0 0 0,0 0 0,0 0 0,-1 0 0,1 0 0,0 0 0,0 0 0,0 0 0,-1 0 0,1 1 0,0-1 0,0 0 0,-1 1 0,1-1 0,0 0 0,0 1 0,-1-1 0,1 1 0,-1-1 0,1 1 0,0-1 0,-1 1 0,1 0 0,-1-1 0,1 1 0,0 1 0,11 13 0,-1 0 0,0 0 0,-1 1 0,-1 1 0,13 33 0,-2-8 0,63 150 0,7 12 0,-81-190 0,-5-20 0,-9-28 0,-45-173 0,-61-329 0,110 522 0,-1 5 0,1 0 0,0 0 0,1 1 0,0-1 0,2-14 0,-2 23 0,0-1 0,0 1 0,0 0 0,0-1 0,0 1 0,0 0 0,0-1 0,0 1 0,0 0 0,0 0 0,1-1 0,-1 1 0,0 0 0,0 0 0,0-1 0,0 1 0,1 0 0,-1 0 0,0-1 0,0 1 0,1 0 0,-1 0 0,0 0 0,0-1 0,1 1 0,-1 0 0,0 0 0,0 0 0,1 0 0,-1 0 0,0 0 0,1 0 0,-1-1 0,0 1 0,1 0 0,-1 0 0,0 0 0,1 0 0,-1 0 0,1 1 0,12 9 0,12 23 0,-24-31 0,70 111 0,-6 2 0,-5 3 0,50 138 0,-86-184 0,23 127 0,-60-322 0,-6 1 0,-4 0 0,-6 2 0,-6 1 0,-75-176 0,81 226 0,12 25 0,-25-43 0,20 42 0,-18-51 0,31 73 0,7 18 0,0 0 0,1 1 0,-1-1 0,1 0 0,0 0 0,0 0 0,1 0 0,0-8 0,0 13 0,0 0 0,0 0 0,0 0 0,0 0 0,1 0 0,-1-1 0,0 1 0,0 0 0,0 0 0,1 0 0,-1 0 0,0 0 0,0 0 0,0 0 0,1 0 0,-1 0 0,0 0 0,0 0 0,0 0 0,1 0 0,-1 0 0,0 0 0,0 0 0,0 0 0,1 0 0,-1 0 0,0 0 0,0 0 0,0 0 0,0 1 0,1-1 0,-1 0 0,0 0 0,0 0 0,0 0 0,0 0 0,1 0 0,-1 1 0,0-1 0,0 0 0,0 0 0,0 0 0,0 0 0,0 1 0,0-1 0,0 0 0,1 0 0,-1 0 0,0 1 0,0-1 0,0 0 0,9 11 0,79 127 0,-52-81 0,1 8 0,-23-39 0,0-1 0,23 30 0,-30-45 0,0 2 0,-1-1 0,-1 1 0,0 0 0,0 0 0,4 21 0,4 9 0,14 37 0,19 51 0,-38-112 0,1 0 0,0-1 0,1 0 0,1-1 0,15 17 0,13 19 0,-30-39 0,1 0 0,0-1 0,0 0 0,20 17 0,-8-11 0,-9-6 0,1-1 0,0-1 0,1 0 0,16 7 0,-22-12 0,0 1 0,-1-1 0,0 1 0,0 1 0,-1-1 0,0 1 0,0 1 0,0-1 0,-1 1 0,0 0 0,6 13 0,10 10 0,-4-10 0,6 9 0,2 5 0,-22-32 0,-4-4 0,-12-21 0,-206-288 0,191 281 0,-2 0 0,-56-42 0,37 32 0,29 23 0,2-1 0,-1 0 0,2-2 0,0 0 0,2 0 0,0-2 0,1 0 0,1 0 0,1-1 0,-11-30 0,14 33 0,0 1 0,-1 1 0,-1-1 0,-18-23 0,13 20 0,-22-43 0,26 36 0,1-1 0,-8-38 0,-7-21 0,-1 2 0,17 53 0,-1 0 0,-16-34 0,19 50 0,3 9 0,1 0 0,-1 1 0,0-1 0,-8-9 0,-34-63 0,-16-5-1365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4:10.26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917 98 24575,'-10'-1'0,"1"0"0,-1-1 0,1 0 0,-15-5 0,-24-5 0,-9 7 0,-99 5 0,62 2 0,76-1 0,-1-1 0,0-1 0,0-1 0,1 0 0,-1-2 0,-26-8 0,26 7 0,-1 0 0,0 1 0,0 1 0,0 0 0,0 2 0,-28 1 0,-31-2 0,71 1 68,-1-1 0,1 0 0,0 0 0,-10-5 0,-28-6-1773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0:45.2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0,'0'4,"4"0,4 1,5-1,4-2,2 0,2-1,1-1,3 0,2 0,0 0,-2 0,-1-1,-1 1,-1 0,0 0,-1 0,-4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4:01.73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2397 163 24575,'0'-23'0,"1"-1"0,1 0 0,2 0 0,11-44 0,-20 141 0,-1-43 0,-18 57 0,14-55 0,0 12 0,8-33 0,0 0 0,-1 0 0,0 0 0,-7 15 0,-11 26 0,18-43 0,0 0 0,0 0 0,-1-1 0,0 1 0,0-1 0,-1 0 0,0 0 0,0-1 0,-1 0 0,-12 13 0,-54 32 0,49-37 0,1 1 0,-21 20 0,13 2 0,26-33 0,1 0 0,-1 1 0,0-2 0,0 1 0,0 0 0,0-1 0,-1 0 0,0 0 0,0 0 0,0-1 0,-8 4 0,8-4 0,0-1 0,1 1 0,-1 0 0,1 0 0,0 1 0,-1-1 0,1 1 0,1 0 0,-1 0 0,1 1 0,-1-1 0,1 0 0,-4 10 0,6-13 0,-90 125 0,61-87 0,-62 63 0,60-70 0,1 1 0,-37 56 0,49-55 0,-11 15 0,-9 11 0,32-47 0,-1-1 0,0 1 0,-1-2 0,-15 18 0,5-9 0,1 2 0,1 0 0,-20 33 0,-4 7 0,-17 12 0,31-41 0,-44 70 0,59-82 0,-1 0 0,-2-1 0,0-1 0,-19 20 0,28-32 0,0 1 0,1 0 0,-1 0 0,2 0 0,-9 17 0,10-16 0,-1 0 0,-1-1 0,0 0 0,0 0 0,0 0 0,-9 8 0,-15 21 0,24-29 0,1-2 0,-1 1 0,-1-1 0,-6 7 0,23-41 0,-1 10-1365</inkml:trace>
  <inkml:trace contextRef="#ctx0" brushRef="#br0" timeOffset="2249.84">1465 839 24575,'2'-5'0,"0"1"0,0-1 0,-1 0 0,1 1 0,-1-1 0,-1 0 0,1 0 0,-1 0 0,0-7 0,0 11 0,0 0 0,0 0 0,0 0 0,0 0 0,0 0 0,-1 0 0,1 0 0,-1 0 0,1 0 0,0 0 0,-1 0 0,1 0 0,-1 0 0,0 1 0,1-1 0,-1 0 0,0 0 0,1 1 0,-1-1 0,-1 0 0,1 0 0,-1 1 0,1 0 0,-1-1 0,1 1 0,0 0 0,-1 0 0,1 0 0,-1 0 0,1 0 0,-1 0 0,1 0 0,0 1 0,-1-1 0,1 0 0,-1 1 0,1-1 0,0 1 0,-3 1 0,-29 16 0,1 1 0,-54 42 0,30-20 0,41-30 0,11-7 0,-1 0 0,1-1 0,-1 0 0,0 0 0,0 0 0,-1 0 0,1-1 0,0 0 0,-1 0 0,1 0 0,-1-1 0,0 0 0,0 0 0,-11 1 0,-63-3 0,1-4 0,-84-14 0,115 13 0,0 3 0,-87 4 0,41 1 0,-60 10 0,148-11 0,-6-1 0,0-1 0,0-1 0,0 0 0,0 0 0,0-1 0,1 0 0,-1-1 0,1-1 0,-15-7 0,20 7 0,-1 1 0,1-1 0,1 0 0,-1 0 0,1 0 0,-10-13 0,10 12 0,0-1 0,-1 1 0,0 0 0,0 1 0,-12-9 0,-21-6 0,29 16 0,0-1 0,0 0 0,-10-8 0</inkml:trace>
  <inkml:trace contextRef="#ctx0" brushRef="#br0" timeOffset="4718.89">2212 1051 24575,'-1'-3'0,"1"0"0,-1 0 0,1 0 0,-1 0 0,0 0 0,0 0 0,-1 0 0,1 1 0,0-1 0,-1 0 0,0 1 0,0-1 0,1 1 0,-1 0 0,-1-1 0,1 1 0,0 0 0,-3-2 0,2 1 0,-1 1 0,1-2 0,0 1 0,1 0 0,-1-1 0,-3-6 0,6 10 0,-1-1 0,1 1 0,0-1 0,0 0 0,0 1 0,0-1 0,0 1 0,0-1 0,0 1 0,0-1 0,0 0 0,1 1 0,-1-1 0,0 1 0,0-1 0,0 1 0,1-1 0,-1 1 0,0-1 0,1 1 0,-1-1 0,0 1 0,1-1 0,-1 1 0,0 0 0,1-1 0,-1 1 0,1 0 0,-1-1 0,1 1 0,-1 0 0,1-1 0,-1 1 0,1 0 0,-1 0 0,1 0 0,0-1 0,-1 1 0,1 0 0,-1 0 0,1 0 0,-1 0 0,2 0 0,30-3 0,-29 3 0,357 0 0,-154 2 0,-103 7 0,-48-3 0,30 8 0,-63-9 0,-16-4 0,-19-7 0,1 2-1365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1:17.8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65,'12'-1,"0"-1,-1 0,1-1,-1-1,22-8,6-3,-17 9,-1 0,1 2,0 0,0 1,30 1,-28 2,-4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1:15.4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44,'97'2,"105"-4,-185-1,0 0,0-1,20-7,-22 5,-1 2,1 0,0 1,26-2,-23 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1:10.4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0,'446'0,"-428"0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1:06.0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43,'39'-2,"0"-2,-1-1,67-18,-85 19,0 1,0 2,34 0,-51 1,15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5:17.86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24575,'22'2'0,"-1"1"0,0 0 0,-1 2 0,1 0 0,35 15 0,-25-8 0,38 7 0,-49-13 0,0 1 0,0 1 0,-1 0 0,0 2 0,-1 0 0,0 1 0,28 23 0,23 27 0,-43-37 0,30 23 0,-23-22 0,36 38 0,-41-36 0,52 39 0,149 95 0,-118-95 0,-76-48 0,-2 2 0,40 30 0,93 89 0,-125-108 0,76 42 0,-21-15 0,-84-51 0,1 0 0,0-1 0,0-1 0,0 0 0,1-1 0,20 4 0,36 12 0,-35-6 0,38 20 0,-36-19 0,-31-13 0,0 0 0,0 1 0,0 0 0,0 0 0,0 0 0,-1 0 0,1 1 0,-1 0 0,6 6 0,1 3-1365,-1-1-5461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4:34.04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168 934 24575,'-1'1'0,"-1"0"0,1 0 0,-1 0 0,0 0 0,1 0 0,-1-1 0,0 1 0,1-1 0,-1 1 0,0-1 0,0 0 0,1 1 0,-1-1 0,0 0 0,0 0 0,1 0 0,-1 0 0,0-1 0,0 1 0,0 0 0,1-1 0,-1 1 0,0-1 0,1 0 0,-1 1 0,-2-3 0,-47-28 0,39 23 0,4 3 0,0-1 0,0 0 0,1 0 0,-7-7 0,13 11 0,0 1 0,0 0 0,0-1 0,0 1 0,0-1 0,0 1 0,0-1 0,1 1 0,-1-1 0,0 0 0,1 1 0,0-1 0,-1-2 0,1 3 0,0 0 0,0 0 0,1 0 0,-1 0 0,0 1 0,0-1 0,1 0 0,-1 0 0,1 0 0,-1 0 0,1 0 0,-1 0 0,1 1 0,-1-1 0,1 0 0,0 0 0,0 1 0,-1-1 0,1 0 0,0 1 0,0-1 0,0 1 0,-1-1 0,1 1 0,1-1 0,26-11 0,-1 2 0,2 1 0,44-9 0,-21 6 0,42-8 0,-58 14 0,60-18 0,-10 1 0,-65 19 0,0-1 0,0-1 0,0-2 0,21-9 0,23-21 0,-40 23 0,40-20 0,77-16 0,-56 22 0,24-27 0,-98 51 0,0-1 0,0-1 0,16-11 0,-21 12 0,1 1 0,0 0 0,0 0 0,0 0 0,1 1 0,0 1 0,0 0 0,17-5 0,-7 5 0,36-14 0,5 0 0,-38 12 0,-1-1 0,41-17 0,-21-1 0,-33 18 0,1 0 0,0 1 0,0 0 0,15-5 0,0 1 0,-1-2 0,-1 0 0,0-1 0,31-24 0,2 0 0,-25 16-455,-2-1 0,36-34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3:40.27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24575,'8'1'0,"0"0"0,0 1 0,0 0 0,0 0 0,0 0 0,-1 1 0,11 6 0,27 8 0,-25-10 0,0 0 0,0 2 0,-1 0 0,29 20 0,-32-18 0,0-1 0,1-1 0,1 0 0,0-1 0,36 10 0,-36-12 0,-1 0 0,0 1 0,-1 0 0,0 2 0,0 0 0,18 14 0,2-1 0,54 28 0,34 24 0,123 48 0,-156-63 0,-16-9 0,172 107 0,-179-121 0,-42-23 0,31 20 0,-33-16 0,3 1 0,37 32 0,-18-5 0,-26-25 0,0 0 0,2-1 0,26 18 0,192 131 0,-182-141-1365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2:57.1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0,'424'0,"-405"0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7:39.82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1 755 24575,'2'2'0,"1"0"0,-1 0 0,1-1 0,-1 0 0,1 1 0,0-1 0,0 0 0,0 0 0,0 0 0,0-1 0,0 1 0,0-1 0,3 1 0,46-1 0,-33-1 0,-12 2 0,1 0 0,-1 0 0,0 1 0,1 0 0,-1 0 0,0 1 0,0 0 0,0 0 0,10 7 0,-10-6 0,1 0 0,0 0 0,0 0 0,1-1 0,-1 0 0,1-1 0,8 2 0,31-1 0,0-2 0,53-5 0,-99 3 0,-1 1 0,0 0 0,1-1 0,-1 1 0,1-1 0,-1 1 0,0-1 0,0 0 0,1 0 0,-1 1 0,0-1 0,0 0 0,0 0 0,0 0 0,0 0 0,0 0 0,0 0 0,0-1 0,0 1 0,-1 0 0,1 0 0,1-3 0,10-36 0,-6 15 0,-4 18 0,0 0 0,-1 0 0,0 0 0,1-13 0,-2 13 0,0 1 0,1-1 0,0 0 0,0 1 0,2-7 0,-1 11 0,-1 0 0,1 0 0,-1 1 0,1-1 0,-1 1 0,1-1 0,0 1 0,0-1 0,-1 1 0,1 0 0,0 0 0,0 0 0,1 0 0,-1 0 0,0 0 0,0 1 0,0-1 0,1 1 0,-1-1 0,0 1 0,0 0 0,3 0 0,-2 0 0,0 0 0,0-1 0,0 1 0,0-1 0,0 1 0,0-1 0,-1 0 0,1 0 0,0-1 0,0 1 0,-1 0 0,1-1 0,-1 0 0,1 1 0,-1-1 0,0 0 0,4-4 0,13-43 0,-6 11 0,15-17 0,-16 33 0,-1 0 0,10-29 0,-17 32 0,-1 0 0,-1-1 0,-1 1 0,0-1 0,-4-35 0,1-5 0,2 41 0,0 5 0,0 0 0,0 0 0,-4-14 0,4 24 0,-1 1 0,0-1 0,0 1 0,0 0 0,-1-1 0,1 1 0,-1 0 0,0 0 0,0 0 0,0 0 0,0 0 0,0 0 0,-1 0 0,1 1 0,-1-1 0,-5-3 0,7 5 0,0 1 0,0 0 0,0-1 0,-1 1 0,1 0 0,0 0 0,0 0 0,0-1 0,0 1 0,-1 0 0,1 1 0,0-1 0,0 0 0,0 0 0,-1 0 0,1 1 0,0-1 0,0 1 0,0-1 0,0 1 0,0-1 0,0 1 0,0 0 0,0-1 0,0 1 0,0 0 0,0 0 0,0 0 0,1-1 0,-1 1 0,0 0 0,1 0 0,-1 0 0,0 0 0,1 1 0,-1 0 0,-19 41 0,12-19 0,1 0 0,2 1 0,0 0 0,2 0 0,0 0 0,2 27 0,0 15 0,3 49 0,12-35 0,-9-60 0,-1 1 0,2 41 0,-6-55 0,0 0 0,-1 0 0,1 0 0,-2 0 0,1 0 0,-1 0 0,-4 10 0,5-15 0,0-1 0,0 1 0,-1-1 0,1 0 0,-1 0 0,0 0 0,1 0 0,-1 0 0,0 0 0,0 0 0,0 0 0,-1-1 0,1 1 0,0-1 0,-1 0 0,1 1 0,0-1 0,-1 0 0,1-1 0,-1 1 0,0 0 0,1-1 0,-1 1 0,0-1 0,-4 0 0,-164-3 0,101-9-1365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0:38.4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0,'4'0,"0"4,4 0,4 1,4-1,2-2,2 4,2-1,-1 1,1-3,0 0,0-2,-1 0,1-1,-1 0,-3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7:30.12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650 786 24575,'1'1'0,"0"-1"0,1 0 0,-1 1 0,1-1 0,-1 1 0,0-1 0,1 1 0,-1 0 0,0-1 0,0 1 0,0 0 0,1 0 0,-1 0 0,0 0 0,0 0 0,0 0 0,-1 0 0,1 0 0,0 0 0,0 1 0,0-1 0,-1 0 0,1 1 0,-1-1 0,1 0 0,-1 1 0,0-1 0,1 0 0,-1 1 0,0-1 0,0 3 0,2 55 0,-2-45 0,8 155 0,-3-103 0,2-4 0,0 28 0,1 9 0,-2-42 0,-4-43 0,1 0 0,0-1 0,1 0 0,6 16 0,-4-14 0,-1 0 0,5 27 0,-10-40 0,5 22 0,-5-23 0,0 0 0,0 0 0,0 0 0,1-1 0,-1 1 0,0 0 0,1 0 0,-1 0 0,0-1 0,1 1 0,-1 0 0,1 0 0,-1-1 0,1 1 0,-1-1 0,1 1 0,-1 0 0,1-1 0,0 1 0,-1-1 0,1 1 0,1 0 0,-1-2 0,-1 1 0,1 0 0,-1-1 0,1 1 0,-1 0 0,1-1 0,-1 1 0,1-1 0,-1 1 0,0-1 0,1 1 0,-1-1 0,0 0 0,1 1 0,-1-1 0,0 1 0,0-1 0,1 1 0,-1-1 0,0 0 0,0 1 0,0-1 0,0 0 0,0 1 0,0-2 0,2-21 0,-2 20 0,3-301 0,-5 160 0,1 121 0,-2 0 0,0 0 0,-11-38 0,7 35 0,1 1 0,-3-41 0,8 55 0,-1 0 0,0 1 0,-7-21 0,6 20 0,-1 0 0,2 0 0,-3-19 0,-2-30 0,0-22 0,6 71 0,0-1 0,-1 1 0,0 0 0,-8-21 0,-2-18 0,2-1 0,3 16 0,2-1 0,-2-53 0,6 75 0,-1 1 0,-1 0 0,0 0 0,-1 1 0,0-1 0,-1 1 0,-1 0 0,-8-16 0,13 27 0,0-1 0,0 1 0,0 0 0,0-1 0,0 1 0,0 0 0,0-1 0,-1 1 0,1 0 0,-1 0 0,1 0 0,0 0 0,-1 0 0,0 1 0,1-1 0,-1 0 0,1 1 0,-1-1 0,-3 0 0,2 1 0,-1 0 0,0 0 0,1 0 0,-1 0 0,1 1 0,-1 0 0,1-1 0,-1 1 0,-3 2 0,-7 3 0,1 0 0,0 1 0,-19 14 0,29-19 0,-4 4 0,-1-1 0,0 0 0,0 0 0,0-1 0,-1 0 0,1 0 0,-1-1 0,0 0 0,0 0 0,0-1 0,0-1 0,0 1 0,-16-1 0,-51-2 0,-59 1 0,132 0 0,-1 0 0,1 1 0,0-1 0,0 1 0,-1 0 0,1 0 0,0 0 0,0 0 0,0 0 0,0 1 0,0-1 0,1 1 0,-1 0 0,0 0 0,1 0 0,-1 0 0,1 1 0,0-1 0,-1 1 0,1-1 0,0 1 0,1 0 0,-1-1 0,0 1 0,1 0 0,0 0 0,0 0 0,-1 0 0,2 1 0,-2 3 0,0 10 0,0 1 0,1-1 0,0 0 0,5 31 0,-2-2 0,-1-41 0,-1 1 0,0 0 0,-1 0 0,1-1 0,-1 1 0,0-1 0,-1 1 0,1-1 0,-1 1 0,0-1 0,0 0 0,-1 0 0,1 0 0,-1 0 0,0 0 0,-5 5 0,-4 18 0,12-23 0,7-20 0,29-59 0,-10 20 0,22-66 0,-39 91 0,-7 18 0,1 1 0,1 0 0,-1 1 0,2-1 0,-1 1 0,7-10 0,14-24 0,-20 33 0,0 0 0,1 0 0,1 0 0,0 1 0,8-9 0,0 1 0,-1 0 0,18-28 0,-19 27 0,-13 17 0,1 0 0,0 0 0,-1 0 0,1 0 0,0 0 0,0 0 0,0 0 0,0 1 0,0-1 0,0 0 0,0 1 0,0-1 0,0 1 0,0-1 0,0 1 0,0-1 0,0 1 0,0 0 0,1-1 0,-1 1 0,0 0 0,0 0 0,0 0 0,1 0 0,-1 0 0,0 0 0,0 0 0,0 1 0,0-1 0,1 0 0,-1 1 0,0-1 0,0 0 0,0 1 0,0 0 0,0-1 0,0 1 0,0 0 0,0-1 0,0 1 0,0 0 0,0 0 0,-1 0 0,1 0 0,1 1 0,6 7 0,0 1 0,0 0 0,10 18 0,-7-11 0,-6-10 0,0 0 0,1 0 0,0 0 0,0-1 0,10 8 0,-13-12 0,1 1 0,0-1 0,0-1 0,0 1 0,0 0 0,0-1 0,0 0 0,1 0 0,-1 0 0,0-1 0,1 1 0,8-1 0,0 0 0,0-1 0,0-1 0,19-4 0,-28 6 0,0-1 0,0-1 0,0 1 0,0-1 0,0 1 0,0-1 0,0 0 0,-1-1 0,1 1 0,-1-1 0,1 1 0,-1-1 0,0 0 0,4-5 0,-7 8 6,0 0 0,0 0-1,1-1 1,-1 1 0,0 0-1,0 0 1,0 0 0,1-1-1,-1 1 1,0 0 0,0 0 0,0 0-1,0-1 1,0 1 0,0 0-1,0 0 1,1-1 0,-1 1-1,0 0 1,0 0 0,0-1-1,0 1 1,0 0 0,0 0-1,0-1 1,0 1 0,0 0 0,0 0-1,0-1 1,0 1 0,-1 0-1,1 0 1,0-1 0,0 1-1,0 0 1,0 0 0,0-1-1,0 1 1,-1 0 0,1 0 0,0 0-1,0-1 1,0 1 0,-1 0-1,1 0 1,0 0 0,0 0-1,0-1 1,-1 1 0,1 0-1,0 0 1,0 0 0,-1 0-1,1 0 1,0 0 0,0 0 0,-1 0-1,1 0 1,-1 0 0,-14 3-1713</inkml:trace>
  <inkml:trace contextRef="#ctx0" brushRef="#br0" timeOffset="1394.44">1454 392 24575,'1'0'0,"0"0"0,-1 0 0,1-1 0,0 1 0,-1 0 0,1 0 0,0-1 0,-1 1 0,1 0 0,0-1 0,-1 1 0,1 0 0,-1-1 0,1 1 0,-1-1 0,1 1 0,-1-1 0,1 0 0,-1 1 0,1-1 0,-1 1 0,0-1 0,1 0 0,-1 1 0,0-1 0,0 0 0,0 1 0,1-1 0,-1 0 0,0 1 0,0-1 0,0 0 0,0-1 0,0 1 0,0-1 0,0 1 0,0-1 0,0 1 0,0 0 0,0-1 0,-1 1 0,1-1 0,0 1 0,-1 0 0,1-1 0,-1 1 0,1 0 0,-1-1 0,0 1 0,-1-1 0,-2-1 0,1 1 0,-1-1 0,-1 1 0,1 0 0,0 1 0,0-1 0,-1 1 0,1 0 0,-1 0 0,1 0 0,-1 1 0,1-1 0,-1 1 0,-6 1 0,5-1 0,0 0 0,0 0 0,1-1 0,-1 0 0,0 0 0,0 0 0,0-1 0,1 0 0,-8-3 0,-62-48-1365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7:23.16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907 1055 24575,'-4'26'0,"4"-25"0,-1 1 0,0-1 0,1 1 0,-1 0 0,1-1 0,-1 1 0,1 0 0,0 0 0,0-1 0,0 1 0,0 0 0,0 0 0,0-1 0,0 1 0,1 0 0,-1-1 0,0 1 0,1 0 0,0-1 0,-1 1 0,1-1 0,0 1 0,0-1 0,0 1 0,0-1 0,0 1 0,0-1 0,0 0 0,0 0 0,1 1 0,-1-1 0,1 0 0,-1 0 0,3 1 0,9 4 0,0-1 0,-1 0 0,1-1 0,1-1 0,-1 0 0,25 2 0,88-2 0,-94-3 0,118-2 0,134 3 0,-235 4 0,-47-2 0,-10-1 0,-16 3 0,22-5 0,-102 20 0,41-7 0,-2-2 0,-65 1 0,49-9 0,1-4 0,-1-3 0,0-4 0,-115-26 0,56-10 0,42 11 0,78 29 0,0 1 0,-1 0 0,1 2 0,-1 0 0,-36 4 0,-5-1 0,7-2 0,-83 11 0,122-11 0,-1 0 0,1-1 0,-31-7 0,31 6 0,58 1 0,-1-2 0,1-2 0,-1-2 0,0-1 0,-1-2 0,63-25 0,-88 29 0,0-1 0,-1-1 0,0 0 0,0 0 0,-1-2 0,0 1 0,-1-2 0,0 0 0,0 0 0,-1-1 0,-1 0 0,0-1 0,-1 0 0,0-1 0,10-21 0,-10 18 0,-1 0 0,0-1 0,-1 1 0,-1-2 0,-1 1 0,4-23 0,13-57 0,-14 72 0,-2 0 0,-1-1 0,3-42 0,-8 57 0,-2 0 0,1 1 0,-2-1 0,-5-20 0,4 20 0,0 0 0,2-1 0,-1 1 0,1-15 0,2-94 0,24 157 0,-8 3 0,17 55 0,-21-57 0,1 0 0,20 38 0,14 14 0,114 158 0,-128-200 0,32 63 0,-14-24 0,-41-70 0,1-1 0,0-1 0,1 0 0,1 0 0,0-2 0,1 1 0,1-2 0,-1 1 0,20 9 0,-21-12 0,0 0 0,0 1 0,-1 1 0,-1 0 0,0 1 0,0 0 0,9 14 0,8 15 0,-18-25 0,0-1 0,18 20 0,12 6 0,-23-26 0,0 2 0,-2 0 0,0 0 0,-1 2 0,18 31 0,-26-40 0,0-1 0,0 0 0,1-1 0,0 1 0,1-1 0,-1 0 0,2-1 0,13 11 0,13 11 0,-24-19 0,-1 2 0,12 16 0,-15-18 0,1 0 0,0-1 0,0 0 0,16 13 0,-13-11 0,1 0 0,-2 0 0,0 2 0,0-1 0,-1 1 0,-1 0 0,0 1 0,-1 0 0,7 17 0,-5-11 0,0 0 0,2-1 0,23 32 0,-20-34 0,-1 1 0,-1 0 0,17 35 0,-27-51 0,-5-13 0,-7-15 0,5 19 0,0 0 0,0 0 0,-1 0 0,1 1 0,-1 0 0,-1 1 0,-12-10 0,-55-29 0,39 25 0,33 18 0,0 0 0,0 0 0,0 0 0,0 0 0,0 0 0,-1 0 0,1 0 0,0 1 0,0-1 0,-1 1 0,1-1 0,0 1 0,-1 0 0,1 0 0,-1 0 0,1 0 0,-3 1 0,4 0 0,0 0 0,0 0 0,0 0 0,0 0 0,0 0 0,0 0 0,0 0 0,0 0 0,1 0 0,-1 0 0,0 0 0,1 1 0,-1-1 0,1 0 0,0 0 0,-1 1 0,1-1 0,0 0 0,0 1 0,-1-1 0,1 0 0,0 1 0,0-1 0,1 0 0,-1 1 0,0-1 0,0 0 0,1 1 0,-1-1 0,1 0 0,0 2 0,3 7 0,0 0 0,0-1 0,1 1 0,0-1 0,1 0 0,0-1 0,1 1 0,-1-1 0,2 0 0,-1-1 0,1 0 0,0 0 0,0-1 0,1 0 0,0 0 0,12 5 0,26 16 0,-40-22 0,0-1 0,0 1 0,1-1 0,-1-1 0,1 1 0,0-1 0,0-1 0,0 0 0,0 0 0,0 0 0,15 0 0,92-2 0,214 10 0,-286-6 0,68-2 0,-95-3 0,-1 0 0,0-1 0,0-1 0,0-1 0,0 0 0,0 0 0,26-14 0,-42 18 0,1 0 0,0 0 0,0 0 0,0 0 0,0 0 0,0 0 0,0 0 0,0 0 0,0 0 0,-1 0 0,1 0 0,0 0 0,0 0 0,0 0 0,0 0 0,0 0 0,0 0 0,0 0 0,0-1 0,0 1 0,0 0 0,0 0 0,-1 0 0,1 0 0,0 0 0,0 0 0,0 0 0,0 0 0,0 0 0,0-1 0,0 1 0,0 0 0,0 0 0,0 0 0,0 0 0,0 0 0,0 0 0,0 0 0,0 0 0,0-1 0,0 1 0,0 0 0,0 0 0,0 0 0,0 0 0,1 0 0,-1 0 0,0 0 0,0 0 0,0 0 0,0-1 0,0 1 0,0 0 0,0 0 0,0 0 0,0 0 0,0 0 0,0 0 0,0 0 0,1 0 0,-1 0 0,0 0 0,0 0 0,0 0 0,0 0 0,0 0 0,0 0 0,-15-3 0,-17 1 0,14 2 0,12-1 0,-1 1 0,1 0 0,0 0 0,0 1 0,0 0 0,-7 2 0,11-3 0,1 1 0,-1 0 0,1-1 0,-1 1 0,1 0 0,0 0 0,-1 0 0,1 0 0,0 0 0,0 1 0,0-1 0,-1 0 0,1 0 0,1 1 0,-1-1 0,0 1 0,0-1 0,0 1 0,1-1 0,-1 1 0,1-1 0,-1 1 0,1 0 0,0-1 0,0 1 0,0 0 0,0 2 0,0 13 0,1 0 0,1-1 0,1 1 0,0-1 0,6 16 0,5 26 0,13 25 0,-27-82 0,0-1 0,0 0 0,0 0 0,0 1 0,0-1 0,0 0 0,0 0 0,0 1 0,1-1 0,-1 0 0,0 0 0,0 0 0,0 1 0,0-1 0,1 0 0,-1 0 0,0 0 0,0 0 0,0 1 0,1-1 0,-1 0 0,0 0 0,0 0 0,1 0 0,-1 0 0,0 0 0,0 0 0,1 0 0,-1 1 0,0-1 0,0 0 0,1 0 0,-1 0 0,0 0 0,1 0 0,-1-1 0,0 1 0,0 0 0,1 0 0,-1 0 0,0 0 0,0 0 0,1 0 0,-1 0 0,0 0 0,0-1 0,0 1 0,1 0 0,-1 0 0,0 0 0,0 0 0,0-1 0,1 1 0,-1 0 0,0-1 0,17-16 0,-7 6 0,14-7 0,0 0 0,2 2 0,0 1 0,47-20 0,-36 18 0,65-40 0,-95 51 0,-1 0 0,1 0 0,-1-1 0,9-12 0,17-18 0,-21 29 0,-1 0 0,2 0 0,-1 1 0,1 1 0,0 0 0,14-5 0,80-22 0,-27 10 0,-44 12 0,-25 9 0,1-1 0,-1 0 0,0-1 0,0-1 0,14-7 0,22-15 0,-37 24 0,-1-1 0,0-1 0,0 0 0,0 0 0,0 0 0,-1-1 0,0 0 0,0-1 0,0 1 0,-1-1 0,0-1 0,10-15 0,-12 14 0,0 0 0,1-1 0,1 2 0,-1-1 0,1 1 0,1 0 0,-1 0 0,1 0 0,1 1 0,0 0 0,-1 1 0,2 0 0,12-8 0,68-45 0,-52 32 0,-1 2 0,-11 6 0,29-15 0,44-32 0,1-3 0,-82 58 0,81-61 0,-95 70 0,-1-1 0,0 1 0,0-1 0,0 1 0,-1-1 0,1 0 0,-1 0 0,1 0 0,-1 0 0,0 0 0,0 0 0,0 0 0,-1 0 0,1 0 0,-1 0 0,1-1 0,-1 1 0,0 0 0,0 0 0,-1-1 0,1 1 0,-1 0 0,1 0 0,-1 0 0,-1-3 0,-1-2 0,0 1 0,0-1 0,0 1 0,-1 0 0,0 0 0,0 1 0,-1-1 0,0 1 0,-6-6 0,-11-9 0,11 11 0,0 0 0,0-1 0,1 0 0,-13-20 0,24 31 0,-1 1 0,0-1 0,0 0 0,0 0 0,0 0 0,1 0 0,-1 0 0,0 0 0,0 0 0,0 1 0,0-1 0,1 0 0,-1 0 0,0 0 0,0 0 0,1 0 0,-1 0 0,0 0 0,0 0 0,0 0 0,1 0 0,-1 0 0,0 0 0,0 0 0,0 0 0,1-1 0,-1 1 0,0 0 0,0 0 0,0 0 0,0 0 0,1 0 0,-1 0 0,0 0 0,0-1 0,0 1 0,0 0 0,0 0 0,1 0 0,-1 0 0,0-1 0,0 1 0,0 0 0,0 0 0,0 0 0,0 0 0,0-1 0,0 1 0,0 0 0,0 0 0,0 0 0,0-1 0,0 1 0,0 0 0,0 0 0,0 0 0,0-1 0,0 1 0,0 0 0,0 0 0,0 0 0,0-1 0,0 1 0,0 0 0,0 0 0,0-1 0,26 10 0,-11-3 0,-13-6 0,0 0 0,0-1 0,0 1 0,-1 0 0,1-1 0,0 1 0,0-1 0,0 1 0,0-1 0,-1 0 0,1 0 0,0 0 0,-1 0 0,1 0 0,0 0 0,-1 0 0,0-1 0,1 1 0,-1 0 0,0-1 0,3-3 0,6-6 0,-10 11 0,0 0 0,1 0 0,-1 0 0,0 0 0,0 0 0,0 0 0,0 0 0,0 0 0,0 0 0,0 0 0,0-1 0,1 1 0,-1 0 0,0 0 0,0 0 0,0 0 0,0 0 0,0 0 0,0 0 0,1 0 0,-1 0 0,0 0 0,0 0 0,0 0 0,0 0 0,0 0 0,0 1 0,1-1 0,-1 0 0,0 0 0,0 0 0,0 0 0,0 0 0,0 0 0,0 0 0,0 0 0,0 0 0,1 0 0,-1 0 0,0 0 0,0 1 0,0-1 0,0 0 0,0 0 0,0 0 0,0 0 0,0 0 0,0 0 0,0 0 0,0 1 0,0-1 0,3 11 0,-3 14 0,0-23 0,-2 57 0,0-26 0,2 0 0,1 0 0,6 41 0,-5-61 0,-4-18 0,-9-15 0,-7-6 0,-2 0 0,-1 1 0,-1 2 0,-1 0 0,0 1 0,-2 1 0,-1 2 0,-1 0 0,-43-22 0,59 36 0,1 1 0,-1 1 0,1 0 0,-1 0 0,0 1 0,0 0 0,-17 0 0,-79 6 0,94-3 0,-64 12 0,57-8 0,0-1 0,-29 1 0,-350-3 0,193-4 0,124-3 0,62 3 0,1 0 0,-1 2 0,0 0 0,0 1 0,-33 6 0,14 2 0,21-6 0,1 1 0,0 0 0,0 2 0,0 0 0,-19 10 0,32-14 0,1 1 0,0 0 0,0-1 0,0 1 0,0 1 0,1-1 0,-1 0 0,1 1 0,0-1 0,0 1 0,0 0 0,0 0 0,-1 7 0,-13 58 0,12-52 0,0 3 0,1 0 0,0 25 0,3-38 0,0 0 0,0-1 0,1 1 0,0 0 0,0 0 0,1-1 0,0 1 0,0-1 0,1 0 0,5 10 0,74 109 0,-72-113 0,0 1 0,1-1 0,1-1 0,0 0 0,0-1 0,1 0 0,18 10 0,-21-15 0,0 0 0,0-1 0,0 0 0,0-1 0,0 0 0,1-1 0,-1 0 0,1-1 0,0 0 0,-1 0 0,1-1 0,0 0 0,-1-1 0,1-1 0,0 0 0,-1 0 0,0-1 0,1 0 0,-1 0 0,0-2 0,-1 1 0,1-1 0,-1 0 0,0-1 0,0 0 0,15-14 0,-8 3 0,0-1 0,-2-1 0,0 0 0,-1-1 0,-1 0 0,-1-1 0,-1 0 0,-1-1 0,0 0 0,-2 0 0,-1-1 0,0 0 0,2-32 0,-7 54 0,-1-1 0,0 1 0,0-1 0,0 1 0,0-1 0,0 0 0,0 1 0,-1-1 0,1 1 0,0-1 0,-1 1 0,0-1 0,1 1 0,-1-1 0,0 1 0,1 0 0,-1-1 0,-2-1 0,2 3 0,1-1 0,-1 1 0,0-1 0,0 1 0,0-1 0,0 1 0,0 0 0,0 0 0,0-1 0,0 1 0,0 0 0,0 0 0,0 0 0,0 0 0,0 0 0,0 0 0,0 0 0,0 1 0,0-1 0,-2 1 0,-3 1 0,0 1 0,1 0 0,0 0 0,-1 0 0,1 0 0,0 1 0,-8 8 0,-8 13 0,0 1 0,2 0 0,-26 50 0,3-6 0,-74 113 0,109-170 0,1-1 0,-9 27 0,11-28 0,-1 1 0,0-1 0,0 0 0,-7 10 0,15-49 0,7-7 0,2-5 0,10-68 0,-21 97 0,0 0 0,0-1 0,-1 1 0,0 0 0,-1 0 0,-1 0 0,1-1 0,-2 1 0,0 0 0,0 1 0,-5-13 0,-10-11 0,-1 2 0,-2-1 0,-1 2 0,-2 1 0,0 1 0,-2 1 0,-44-36 0,28 32 0,-2 3 0,-1 1 0,-1 2 0,-1 3 0,-2 1 0,0 3 0,-1 2 0,-76-16 0,-63 3 0,239 28 0,3 2 0,726-24 0,-695 18 0,-43 4 0,0-1 0,56-13 0,-91 14 0,1-1 0,-1 1 0,0-2 0,0 1 0,-1 0 0,1-1 0,-1 0 0,1-1 0,-1 1 0,-1-1 0,1 0 0,-1 0 0,1 0 0,-1-1 0,3-7 0,7-12 0,0 0 0,10-33 0,-21 50 0,7-21 0,-2-1 0,-1 0 0,-1 0 0,-2-1 0,1-34 0,-4 54 0,12-87 0,-11 91 0,0 1 0,1 0 0,0-1 0,0 1 0,0 1 0,1-1 0,-1 0 0,1 1 0,1-1 0,-1 1 0,1 1 0,0-1 0,0 0 0,0 1 0,1 0 0,-1 1 0,1-1 0,0 1 0,0 0 0,0 0 0,7-1 0,-11 4 0,0 0 0,-1 0 0,1 0 0,0 0 0,-1 1 0,1-1 0,0 1 0,-1-1 0,1 1 0,0 0 0,-1-1 0,1 1 0,-1 0 0,1 0 0,-1 0 0,0 0 0,1 0 0,-1 1 0,0-1 0,0 0 0,1 2 0,25 36 0,-21-30 0,12 23 0,-2 0 0,-2 2 0,0-1 0,-3 2 0,9 41 0,-11-45 0,1-5 0,-4-20 0,-1-18 0,-1-21 0,-2-51 0,-2 56 0,1-1 0,1 1 0,8-35 0,-4 37 0,4-12 0,-2 0 0,-1-1 0,-2 0 0,-1-43 0,-4 66 0,-1 1 0,0 0 0,-2 0 0,1 0 0,-2 0 0,-7-19 0,10 30 0,-1-1 0,1 1 0,0 0 0,0 0 0,0-1 0,1 1 0,-1-1 0,1 1 0,0 0 0,0-1 0,1 1 0,-1-1 0,1 1 0,3-8 0,-3 9 0,1 0 0,-1 0 0,1 0 0,0 0 0,1 0 0,-1 0 0,0 0 0,1 1 0,-1-1 0,1 1 0,0 0 0,0 0 0,0 0 0,0 0 0,0 1 0,0-1 0,1 1 0,4-2 0,19-8-1365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7:06.32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1 654 24575,'-1'77'0,"3"84"0,-2-160 0,0 1 0,0-1 0,0 0 0,0 0 0,0 0 0,0 0 0,1 0 0,-1 0 0,0 0 0,1 0 0,-1 0 0,1 0 0,-1 0 0,1 0 0,-1 0 0,1 0 0,0 0 0,1 1 0,-2-2 0,1 0 0,-1 0 0,1 0 0,-1 0 0,1 1 0,0-1 0,-1 0 0,1 0 0,-1 0 0,1 0 0,0 0 0,-1 0 0,1-1 0,-1 1 0,1 0 0,0 0 0,-1 0 0,1 0 0,-1-1 0,1 1 0,-1 0 0,1-1 0,0 0 0,3-1 0,0-2 0,-1 1 0,1 0 0,-1-1 0,0 0 0,5-7 0,6-13 0,-2-1 0,0 0 0,-2-1 0,11-41 0,-9 28 0,19-42 0,-22 63 0,2-1 0,-1 2 0,2 0 0,1 0 0,0 1 0,1 1 0,0 0 0,1 1 0,1 0 0,0 1 0,1 1 0,0 1 0,1 0 0,37-15 0,-26 12 0,42-29 0,-19 10 0,-9 9 0,-24 15 0,-1-1 0,0-1 0,24-19 0,-42 30 0,0 0 0,0 0 0,0 0 0,0-1 0,0 1 0,0 0 0,1 0 0,-1 0 0,0 0 0,0 0 0,0 0 0,0 0 0,0 0 0,0 0 0,0-1 0,0 1 0,0 0 0,1 0 0,-1 0 0,0 0 0,0 0 0,0 0 0,0-1 0,0 1 0,0 0 0,0 0 0,0 0 0,0 0 0,0 0 0,0-1 0,0 1 0,0 0 0,0 0 0,0 0 0,0 0 0,0 0 0,0 0 0,0-1 0,-1 1 0,1 0 0,0 0 0,0 0 0,0 0 0,0 0 0,0 0 0,0-1 0,0 1 0,0 0 0,0 0 0,-1 0 0,1 0 0,-11-2 0,-14 3 0,7 4 0,1 2 0,0 0 0,0 1 0,0 1 0,1 1 0,-25 18 0,15-9 0,-31 15 0,55-33 0,-41 18 0,40-18 0,0 0 0,0 0 0,0 0 0,0 0 0,0-1 0,0 1 0,0-1 0,-1 0 0,1 0 0,0 0 0,0 0 0,-4-1 0,7 0 0,0 1 0,-1 0 0,1 0 0,-1-1 0,1 1 0,0 0 0,-1-1 0,1 1 0,0-1 0,-1 1 0,1 0 0,0-1 0,-1 1 0,1-1 0,0 1 0,0-1 0,0 1 0,0-1 0,-1 1 0,1 0 0,0-1 0,0 1 0,0-1 0,0 1 0,0-1 0,0 1 0,0-1 0,0 1 0,0-1 0,1 1 0,-1-1 0,0 1 0,0-1 0,0 1 0,0-1 0,1 1 0,-1-1 0,0 1 0,0 0 0,1-1 0,-1 1 0,0-1 0,1 1 0,15-20 0,11-4 0,0 1 0,34-21 0,16-13 0,-76 57 0,-1-1 0,1 1 0,-1 0 0,1 0 0,-1-1 0,0 1 0,1 0 0,-1 0 0,0-1 0,1 1 0,-1 0 0,0-1 0,1 1 0,-1-1 0,0 1 0,1 0 0,-1-1 0,0 1 0,0-1 0,0 1 0,1-1 0,-1 1 0,0-1 0,0 1 0,0-1 0,0 1 0,0-1 0,0 1 0,0-1 0,0 1 0,0-1 0,0 1 0,0-1 0,0 1 0,-1 0 0,1-2 0,-19-5 0,-30 5 0,21 5 0,-39 9 0,47-8 0,0 0 0,-1-1 0,0-1 0,-24-1 0,44-1 0,1 0 0,-1 1 0,0-1 0,0 0 0,1 0 0,-1 0 0,0 0 0,1 0 0,-1-1 0,0 1 0,1 0 0,-1 0 0,0 0 0,1-1 0,-1 1 0,0 0 0,1-1 0,-1 1 0,1 0 0,-1-1 0,0 1 0,1-1 0,-1 1 0,1-1 0,-1 1 0,1-1 0,0 1 0,-1-1 0,1 1 0,0-1 0,-1-1 0,1 1 0,0-1 0,1 1 0,-1 0 0,1-1 0,-1 1 0,1 0 0,0 0 0,-1-1 0,1 1 0,0 0 0,0 0 0,0 0 0,0 0 0,1-1 0,43-33 0,-43 34 0,50-27 0,-39 22 0,-1-1 0,1 0 0,-1-1 0,12-10 0,-24 18 0,1 0 0,-1 0 0,0 0 0,0 0 0,0 0 0,0 0 0,0 0 0,0 0 0,0 0 0,1 0 0,-1 0 0,0 0 0,0 0 0,0-1 0,0 1 0,0 0 0,0 0 0,0 0 0,0 0 0,0 0 0,0 0 0,0 0 0,1 0 0,-1-1 0,0 1 0,0 0 0,0 0 0,0 0 0,0 0 0,0 0 0,0 0 0,0 0 0,0-1 0,0 1 0,0 0 0,0 0 0,0 0 0,0 0 0,0 0 0,0 0 0,0 0 0,0-1 0,-1 1 0,1 0 0,0 0 0,0 0 0,0 0 0,0 0 0,0 0 0,0 0 0,0 0 0,0-1 0,0 1 0,0 0 0,0 0 0,-1 0 0,1 0 0,0 0 0,0 0 0,0 0 0,0 0 0,0 0 0,0 0 0,0 0 0,-1 0 0,1 0 0,-14 0 0,-16 5 0,6 3 0,-38 18 0,38-15 0,-37 12 0,60-23 0,0 0 0,0 0 0,0 0 0,0 0 0,0 1 0,0-1 0,0 0 0,0 1 0,0-1 0,0 0 0,0 1 0,0 0 0,0-1 0,1 1 0,-1-1 0,0 1 0,0 0 0,0 1 0,15 3 0,33-4 0,-19-3 0,37-10 0,-46 7 0,1 2 0,-1 0 0,1 1 0,33 1 0,-51 1 0,-1 0 0,1 1 0,-1-1 0,1 1 0,-1 0 0,1-1 0,-1 1 0,0 0 0,1 0 0,-1 0 0,0 0 0,0 0 0,0 0 0,0 0 0,0 0 0,0 0 0,0 1 0,0-1 0,0 0 0,0 1 0,-1-1 0,1 1 0,0-1 0,-1 1 0,1-1 0,-1 1 0,0-1 0,1 3 0,1 7 0,-1 1 0,0 23 0,0-12 0,3 12 0,19 64 0,-22-94 0,4 17 0,-2 1 0,-1-1 0,-1 1 0,-1 0 0,-4 35 0,3-56 0,1 1 0,-1-1 0,1 1 0,0-1 0,0 1 0,0 0 0,0-1 0,1 1 0,-1-1 0,1 1 0,1 4 0,-1-6 0,0-1 0,0 1 0,0 0 0,1-1 0,-1 1 0,0 0 0,0-1 0,0 0 0,1 1 0,-1-1 0,0 0 0,0 1 0,1-1 0,-1 0 0,0 0 0,0 0 0,1 0 0,-1 0 0,0-1 0,1 1 0,-1 0 0,0 0 0,0-1 0,1 1 0,-1-1 0,2 0 0,15-5 0,-16 4 0,1 1 0,0 0 0,0 0 0,-1 1 0,1-1 0,0 1 0,0-1 0,0 1 0,3 0 0,-4 0 0,-1 1 0,1 0 0,-1-1 0,1 1 0,-1 0 0,0 0 0,0-1 0,1 1 0,-1 0 0,0 0 0,0 0 0,0 1 0,0-1 0,0 0 0,0 0 0,0 1 0,0-1 0,-1 0 0,1 1 0,-1-1 0,1 1 0,0 1 0,5 11 0,-2-5 0,0 0 0,0 1 0,-1 0 0,3 15 0,-6-23 0,0 0 0,1 0 0,-1 0 0,0 1 0,0-1 0,0 0 0,-1 0 0,1 0 0,-1 0 0,1 0 0,-1 0 0,1 0 0,-1 0 0,0 0 0,0 0 0,0 0 0,0-1 0,-1 1 0,1 0 0,0-1 0,-1 1 0,1 0 0,-1-1 0,1 0 0,-1 1 0,0-1 0,-3 2 0,-169 106 0,156-99 0,1 1 0,0 2 0,1-1 0,0 2 0,0 0 0,2 1 0,0 1 0,1 0 0,0 0 0,1 1 0,1 1 0,1 0 0,0 1 0,2 0 0,0 0 0,1 1 0,-7 30 0,6 4 0,2 0 0,2 1 0,5 90 0,1-43 0,-2-91 0,-1-8 0,1 1 0,0-1 0,-1 0 0,1 0 0,0 0 0,1 0 0,-1 0 0,1 0 0,-1 1 0,1-1 0,0 0 0,0 0 0,2 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6:58.32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869 420 24575,'1'0'0,"-1"0"0,1 0 0,0 0 0,0 1 0,0-1 0,0 0 0,0 0 0,0 0 0,-1 1 0,1-1 0,0 0 0,0 1 0,0-1 0,-1 1 0,1-1 0,0 1 0,0-1 0,-1 1 0,1 0 0,0-1 0,-1 1 0,1 0 0,-1-1 0,1 1 0,0 1 0,0 0 0,-1 1 0,1-1 0,0 0 0,-1 1 0,0-1 0,1 0 0,-1 1 0,0-1 0,0 4 0,-1 3 0,0-1 0,-1 0 0,0 1 0,-5 11 0,-7 12 0,-3-2 0,-39 58 0,-9 16 0,64-104 0,1 1 0,0-1 0,-1 0 0,1 1 0,0-1 0,-1 0 0,1 1 0,0-1 0,0 1 0,-1-1 0,1 0 0,0 1 0,0-1 0,0 1 0,0-1 0,-1 1 0,1-1 0,0 1 0,0-1 0,0 1 0,0-1 0,0 1 0,0-1 0,0 0 0,0 1 0,1-1 0,-1 1 0,0-1 0,0 1 0,0-1 0,0 1 0,1-1 0,-1 0 0,0 1 0,0-1 0,1 1 0,-1-1 0,1 1 0,19-5 0,32-24 0,-49 27 0,117-84 0,-5 3 0,174-92 0,-281 169 0,-1-1 0,1 0 0,-1 0 0,0-1 0,-1 1 0,0-2 0,0 1 0,-1-1 0,1 0 0,-2 0 0,1 0 0,3-11 0,0 7 0,0 0 0,1 1 0,0 0 0,0 1 0,1 0 0,1 1 0,21-16 0,22-22 0,-17 4 0,-31 34 0,0 2 0,0-1 0,0 1 0,1 0 0,0 0 0,1 1 0,-1 0 0,1 0 0,13-6 0,-15 9 0,0 0 0,1 0 0,-1-1 0,-1 0 0,1 0 0,-1 0 0,8-8 0,-13 12 0,0 0 0,0 0 0,0 0 0,0-1 0,0 1 0,0 0 0,0 0 0,0 0 0,0 0 0,0-1 0,0 1 0,0 0 0,0 0 0,0 0 0,0-1 0,0 1 0,0 0 0,0 0 0,0 0 0,0 0 0,0 0 0,0-1 0,-1 1 0,1 0 0,0 0 0,0 0 0,0 0 0,0 0 0,0-1 0,-1 1 0,1 0 0,0 0 0,0 0 0,0 0 0,0 0 0,-1 0 0,1 0 0,0 0 0,0 0 0,0 0 0,0 0 0,-1 0 0,1 0 0,0 0 0,0 0 0,0 0 0,-1 0 0,1 0 0,0 0 0,0 0 0,0 0 0,0 0 0,-1 0 0,1 0 0,0 0 0,0 1 0,0-1 0,0 0 0,-1 0 0,-12 4 0,-20 13 0,1 1 0,1 2 0,0 1 0,-45 41 0,9-3 0,-66 52 0,70-66 0,-114 60 0,52-25 0,43-26 0,3-2 0,72-48 0,-1 0 0,1 0 0,0 1 0,0 0 0,1 0 0,0 1 0,-8 9 0,-50 48 0,59-58-151,0 1-1,-1-1 0,1-1 0,-1 1 1,0-1-1,-1 0 0,1 0 1,-14 5-1</inkml:trace>
  <inkml:trace contextRef="#ctx0" brushRef="#br0" timeOffset="2157.02">319 901 24575,'-4'1'0,"0"0"0,0 0 0,0 1 0,0 0 0,0 0 0,0 0 0,1 0 0,-1 0 0,1 1 0,0-1 0,-1 1 0,1 0 0,0 0 0,-3 5 0,-17 13 0,-9 3 0,-29 29 0,-9 8 0,-6 3-1365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6:53.03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0 24575,'5'2'0,"0"0"0,1 0 0,-1 0 0,0 1 0,-1 0 0,1 0 0,0 0 0,-1 0 0,0 1 0,5 4 0,-3-2 0,34 31 0,-23-21 0,1 0 0,24 16 0,0-1 0,22 12 0,-3-5 0,80 61 0,-106-72 0,14 7 0,3-1 0,67 31 0,117 41 0,-81-39 0,-113-48 0,53 26 0,-83-38 0,-1 1 0,0 0 0,0 1 0,-1 0 0,16 16 0,-14-14 0,-1 0 0,1-1 0,1-1 0,0 0 0,21 9 0,-4-1 0,55 41 0,-62-40 0,0-1 0,51 25 0,-42-25 0,59 39 0,-57-33 0,42 20 0,-32-22 0,63 33 0,-94-47-273,1 0 0,0 0 0,0-1 0,15 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6:47.00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4968 117 24575,'-32'-1'0,"-42"-8"0,7 0 0,-366 0 0,304 9 0,84 3 0,0 1 0,-47 11 0,47-7 0,1-1 0,-50 0 0,-442-8 0,496-2 0,0-1 0,1-2 0,-75-22 0,-29-5 0,-153-12 0,230 37 0,0 4 0,-102 5 0,48 2 0,85-4 0,1 2 0,-1 1 0,1 1 0,-59 15 0,-70 22 0,107-28 0,6-2 0,-1-3 0,-65 2 0,-106-10 0,88-1 0,-1082 2-1365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6:41.40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2247 0 24575,'-94'160'0,"14"-29"0,60-92 0,1 1 0,2 1 0,1 1 0,-18 84 0,31-114 0,-1 1 0,0-1 0,-1 0 0,0 0 0,-1 0 0,0-1 0,-1 0 0,0 0 0,-9 10 0,-6 9 0,-8 22 0,22-37 0,0-1 0,-1 0 0,-17 20 0,-42 48 0,-65 102 0,123-169 0,-86 145 0,4-38 0,5-8 0,67-69 0,18-39 0,0 0 0,-1 0 0,0 0 0,0 0 0,0 0 0,0 0 0,-9 9 0,1-3-204,2 1 0,-1 0 0,-9 18 0,-16 22-5725,-39 47 6494,28-31 4877,10-11-5073,-58 73 0,69-100-369,1 2 0,-21 37 0,26-34 0,8-13 0,-28 41 0,16-32 0,2 1 0,1 1 0,-24 56 0,38-78 0,0 0 0,-15 19 0,-5 8 0,-47 120 0,68-149 0,0 0 0,-1-1 0,0 0 0,-10 12 0,-14 20 0,-87 159 0,110-186 0,0 0 0,0 1 0,-4 16 0,7-19 0,0 1 0,-1-1 0,-1 0 0,0 0 0,-11 16 0,2-6 0,-25 48 0,26-43 0,-21 31 0,9-21 0,2 0 0,-23 48 0,-19 42-1365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6:37.32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 24575,'6'0'0,"0"1"0,0 0 0,-1 0 0,1 1 0,0 0 0,-1 0 0,1 0 0,-1 1 0,0 0 0,0 0 0,9 6 0,7 7 0,24 25 0,-29-26 0,-6-6 0,16 15 0,32 37 0,-51-51 0,0-1 0,0 1 0,-1 1 0,0-1 0,0 1 0,-1 0 0,6 23 0,0-3 0,0 0 0,29 52 0,-37-78 0,130 230 0,-66-137 0,6 8 0,-33-46 0,-29-45 0,0 1 0,0 1 0,13 30 0,-14-25 0,1-1 0,26 36 0,5 11 0,59 89 0,-28-48 0,137 198 0,-197-289 0,122 194 0,-71-102 0,-16-25 0,65 103 0,61 83 0,-95-147 0,167 249 0,-178-273 0,-47-71 0,0 1 0,27 55 0,-39-68 0,0-2 0,14 20 0,-12-19 0,17 31 0,8 12 134,-8-16-1633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6:33.49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0 24575,'2'4'0,"0"0"0,0 0 0,0 0 0,0 0 0,1-1 0,-1 1 0,1-1 0,0 0 0,0 0 0,5 4 0,4 6 0,3 5 0,0-1 0,2 0 0,25 19 0,-33-28 0,1-2 0,0 1 0,0-1 0,1-1 0,0 0 0,0 0 0,0-1 0,19 4 0,-19-5 0,1 1 0,-1 0 0,0 1 0,-1 1 0,1-1 0,14 11 0,-12-7 0,1-1 0,0 0 0,16 6 0,137 30 0,-127-36 0,0 1 0,0 3 0,71 31 0,-70-23 0,-21-12 0,0 2 0,0 0 0,-1 2 0,0 0 0,-1 1 0,-1 0 0,22 23 0,-21-18 0,1 0 0,1-2 0,1 0 0,1-1 0,30 17 0,-37-23 0,31 22 0,-28-18 0,33 18 0,93 26 0,-120-48 0,-15-5 0,0 0 0,0 1 0,-1 0 0,0 0 0,9 8 0,-9-6 0,1-1 0,-1 0 0,1-1 0,13 6 0,-9-4 0,1 1 0,-1 0 0,0 0 0,15 14 0,13 8 0,72 55 0,-105-80 0,-1 1 0,1 0 0,-1 1 0,8 9 0,26 22 0,77 52 0,-103-76 0,0 0 0,-1 1 0,-1 1 0,0 0 0,-1 0 0,-1 2 0,9 18 0,1-1 0,-15-25-1365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5:55.98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19:02.38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24575,'2'0'0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3:18.7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0,'7'0,"6"0,5 0,2 0,2 0,4 0,2 0,-1 0,2 0,0 0,-1 0,-2 0,-2 0,-1 0,-1 0,-1 0,-4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3:16.8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2,'110'-2,"120"5,-180 9,-36-8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3:15.1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22,'25'-1,"46"-9,-46 6,45-3,205 8,-256-1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3:05.8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0,'4'0,"4"0,8 0,10 0,9 0,8 0,-1 4,-4 0,-1 5,-3-1,-4-1,-4 2,-2-1,-2-1,-1-3,0-1,0-2,-4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4T04:53:03.0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39,'83'2,"89"-4,-146-2,-2-1,31-9,-12 3,-25 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1:07.8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4925 1420 24575,'-2'-2'0,"-1"0"0,1 1 0,-1-1 0,0 1 0,1 0 0,-1-1 0,0 1 0,0 0 0,0 1 0,0-1 0,0 1 0,-4-1 0,-43 0 0,21 1 0,-54-7 0,-71-1 0,-215-5 0,22 9 0,187 6 0,89-2-1365,58 0-5461</inkml:trace>
  <inkml:trace contextRef="#ctx0" brushRef="#br0" timeOffset="1721.2">3336 1390 24575,'-87'-13'0,"-93"-13"0,38 4 0,106 18 0,-108-6 0,22 10-1365,109 0-5461</inkml:trace>
  <inkml:trace contextRef="#ctx0" brushRef="#br0" timeOffset="4066.21">2112 1436 24575,'-138'-16'0,"30"18"0,-72-3 0,116-7 0,40 5 0,-35-2 0,-161 13 0,-19 0 0,197-8 0,-118-4 0,134 1 0,0 0 0,0-2 0,1-1 0,-28-10 0,35 12 0,1 0 0,-1 1 0,0 1 0,0 1 0,1 1 0,-36 3 0,-2-1 0,25-2 0,1-2 0,-36-7 0,22 4 0,-1 2 0,-75 5 0,35 0 0,15-2-1365,45 0-5461</inkml:trace>
  <inkml:trace contextRef="#ctx0" brushRef="#br0" timeOffset="10038.78">2233 1 24575,'-2'6'0,"0"0"0,0 1 0,0-1 0,-1 0 0,1 0 0,-2 0 0,1 0 0,-1-1 0,-6 9 0,-2 3 0,-176 290-1130,143-235-4716,-5-3 5674,-2 5 6190,24-29-4825,18-28-1209,0-1 1,-1 0-1,-19 20 0,-6 7 16,1 0 0,-40 67 0,71-103 0,-37 62 0,24-40 0,-1 0 0,-28 33 0,39-52 0,0 1 0,0 0 0,1 0 0,-7 17 0,8-16 0,-1-1 0,0 1 0,0-1 0,-9 10 0,-3 4 0,1-1 0,-18 37 0,4-6 0,17-32 0,1 0 0,1 0 0,1 1 0,2 1 0,-9 30 0,16-50-136,1-1-1,-1 0 1,0 1-1,0-1 1,0 0-1,-1 0 1,1 0-1,-1-1 0,-6 7 1,-2 1-6690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07:20:10.30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901 629 24575,'-3'1'0,"-1"0"0,1 0 0,-1 0 0,1 0 0,0 1 0,0 0 0,-1-1 0,1 1 0,0 1 0,0-1 0,1 0 0,-5 4 0,8-3 0,6-6 0,10-6 0,85-52 0,64-43 0,-156 95 0,-1 0 0,1 0 0,-2-1 0,1 0 0,10-19 0,-13 20 0,-1 1 0,1-1 0,1 1 0,0 0 0,0 1 0,0 0 0,1 0 0,0 0 0,0 1 0,10-5 0,-1 3 0,1-1 0,-1 0 0,1 0 0,28-23 0,8-8 0,-40 30 0,1 0 0,-1-1 0,-1-1 0,15-16 0,-25 25 0,1-1 0,0 1 0,0 0 0,0 0 0,0 0 0,8-3 0,-8 4 0,0 0 0,0-1 0,0 1 0,-1-1 0,1 0 0,0 0 0,-1 0 0,5-6 0,0 0 0,0-1 0,0 2 0,13-11 0,5-5 0,-20 14 0,-13 7 0,-17 8 0,-28 22 0,1 2 0,-55 41 0,41-26 0,-80 60 0,-39 25 0,160-112 0,1 0 0,-24 24 0,24-20 0,-39 27 0,18-16 0,-69 67 0,0-1 0,1-8 0,102-80 0,0 0 0,0 1 0,1 0 0,-8 13 0,7-10 0,0 0 0,-17 16 0,12-18 0,0-1 0,0 0 0,-1-1 0,-27 13 0,20-12 0,-34 24 0,-14 7 0,61-35 0,-15 12 0,-2-1 0,0-1 0,-35 16 0,64-43 321,10-8-1036</inkml:trace>
</inkml:ink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5975A-F6E9-4DC9-90D8-31A7208E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1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تمرین سری دوم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تمرین درس شبکه
 (مبحث پروتکل OSPF )
نام و نام خانوادگی:</dc:creator>
  <cp:keywords/>
  <dc:description/>
  <cp:lastModifiedBy>Saleh P</cp:lastModifiedBy>
  <cp:revision>2</cp:revision>
  <cp:lastPrinted>2021-03-27T13:03:00Z</cp:lastPrinted>
  <dcterms:created xsi:type="dcterms:W3CDTF">2024-05-14T08:03:00Z</dcterms:created>
  <dcterms:modified xsi:type="dcterms:W3CDTF">2024-05-14T08:03:00Z</dcterms:modified>
</cp:coreProperties>
</file>